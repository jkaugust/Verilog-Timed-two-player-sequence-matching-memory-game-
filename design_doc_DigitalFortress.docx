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79819193" w:displacedByCustomXml="next"/>
    <w:bookmarkEnd w:id="0" w:displacedByCustomXml="next"/>
    <w:sdt>
      <w:sdtPr>
        <w:id w:val="-2141246657"/>
        <w:docPartObj>
          <w:docPartGallery w:val="Cover Pages"/>
          <w:docPartUnique/>
        </w:docPartObj>
      </w:sdtPr>
      <w:sdtEndPr>
        <w:rPr>
          <w:lang w:val="en-IN"/>
        </w:rPr>
      </w:sdtEndPr>
      <w:sdtContent>
        <w:p w:rsidR="009A2625" w:rsidRDefault="009A2625"/>
        <w:p w:rsidR="009A2625" w:rsidRDefault="009A2625">
          <w:pPr>
            <w:rPr>
              <w:lang w:val="en-IN"/>
            </w:rPr>
          </w:pPr>
          <w:r>
            <w:rPr>
              <w:noProof/>
              <w:lang w:val="en-IN" w:eastAsia="en-IN"/>
            </w:rPr>
            <mc:AlternateContent>
              <mc:Choice Requires="wps">
                <w:drawing>
                  <wp:anchor distT="0" distB="0" distL="182880" distR="182880" simplePos="0" relativeHeight="251737088" behindDoc="0" locked="0" layoutInCell="1" allowOverlap="1">
                    <wp:simplePos x="0" y="0"/>
                    <wp:positionH relativeFrom="margin">
                      <wp:posOffset>682625</wp:posOffset>
                    </wp:positionH>
                    <wp:positionV relativeFrom="page">
                      <wp:posOffset>1883410</wp:posOffset>
                    </wp:positionV>
                    <wp:extent cx="4686300" cy="6565900"/>
                    <wp:effectExtent l="0" t="0" r="0" b="635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56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F30" w:rsidRPr="00B81AC7" w:rsidRDefault="009B488A" w:rsidP="009A2625">
                                <w:pPr>
                                  <w:pStyle w:val="NoSpacing"/>
                                  <w:spacing w:before="40" w:after="560" w:line="216" w:lineRule="auto"/>
                                  <w:jc w:val="center"/>
                                  <w:rPr>
                                    <w:color w:val="2E74B5" w:themeColor="accent1" w:themeShade="BF"/>
                                    <w:sz w:val="144"/>
                                    <w:szCs w:val="72"/>
                                  </w:rPr>
                                </w:pPr>
                                <w:sdt>
                                  <w:sdtPr>
                                    <w:rPr>
                                      <w:color w:val="2E74B5" w:themeColor="accent1" w:themeShade="BF"/>
                                      <w:sz w:val="144"/>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95F30" w:rsidRPr="0016630D">
                                      <w:rPr>
                                        <w:color w:val="2E74B5" w:themeColor="accent1" w:themeShade="BF"/>
                                        <w:sz w:val="144"/>
                                        <w:szCs w:val="72"/>
                                      </w:rPr>
                                      <w:t>FINAL PROJECT</w:t>
                                    </w:r>
                                    <w:r w:rsidR="006D6B26" w:rsidRPr="0016630D">
                                      <w:rPr>
                                        <w:color w:val="2E74B5" w:themeColor="accent1" w:themeShade="BF"/>
                                        <w:sz w:val="144"/>
                                        <w:szCs w:val="72"/>
                                      </w:rPr>
                                      <w:t xml:space="preserve"> DESIGN DOCUMENT</w:t>
                                    </w:r>
                                  </w:sdtContent>
                                </w:sdt>
                              </w:p>
                              <w:sdt>
                                <w:sdtPr>
                                  <w:rPr>
                                    <w:caps/>
                                    <w:color w:val="002060"/>
                                    <w:sz w:val="36"/>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95F30" w:rsidRPr="009A2625" w:rsidRDefault="006D6B26" w:rsidP="009A2625">
                                    <w:pPr>
                                      <w:pStyle w:val="NoSpacing"/>
                                      <w:spacing w:before="40" w:after="40"/>
                                      <w:jc w:val="center"/>
                                      <w:rPr>
                                        <w:caps/>
                                        <w:color w:val="002060"/>
                                        <w:sz w:val="36"/>
                                        <w:szCs w:val="28"/>
                                      </w:rPr>
                                    </w:pPr>
                                    <w:r>
                                      <w:rPr>
                                        <w:caps/>
                                        <w:color w:val="002060"/>
                                        <w:sz w:val="36"/>
                                        <w:szCs w:val="28"/>
                                      </w:rPr>
                                      <w:t>tEAM: DIGITAL FORTRES</w:t>
                                    </w:r>
                                    <w:r w:rsidR="00B116A6">
                                      <w:rPr>
                                        <w:caps/>
                                        <w:color w:val="002060"/>
                                        <w:sz w:val="36"/>
                                        <w:szCs w:val="28"/>
                                      </w:rPr>
                                      <w:t>S</w:t>
                                    </w:r>
                                  </w:p>
                                </w:sdtContent>
                              </w:sdt>
                              <w:p w:rsidR="00095F30" w:rsidRDefault="00B116A6" w:rsidP="00B116A6">
                                <w:pPr>
                                  <w:pStyle w:val="NoSpacing"/>
                                  <w:spacing w:before="80" w:after="40"/>
                                  <w:rPr>
                                    <w:caps/>
                                    <w:color w:val="002060"/>
                                    <w:sz w:val="32"/>
                                    <w:szCs w:val="24"/>
                                  </w:rPr>
                                </w:pPr>
                                <w:r>
                                  <w:rPr>
                                    <w:caps/>
                                    <w:color w:val="002060"/>
                                    <w:sz w:val="32"/>
                                    <w:szCs w:val="24"/>
                                  </w:rPr>
                                  <w:t xml:space="preserve">                                 tEAM members:</w:t>
                                </w:r>
                              </w:p>
                              <w:p w:rsidR="00B116A6" w:rsidRDefault="00B116A6" w:rsidP="00192A2A">
                                <w:pPr>
                                  <w:pStyle w:val="NoSpacing"/>
                                  <w:numPr>
                                    <w:ilvl w:val="0"/>
                                    <w:numId w:val="67"/>
                                  </w:numPr>
                                  <w:spacing w:before="80" w:after="40"/>
                                  <w:rPr>
                                    <w:color w:val="002060"/>
                                    <w:sz w:val="32"/>
                                    <w:szCs w:val="24"/>
                                  </w:rPr>
                                </w:pPr>
                                <w:r w:rsidRPr="00B116A6">
                                  <w:rPr>
                                    <w:color w:val="002060"/>
                                    <w:sz w:val="32"/>
                                    <w:szCs w:val="24"/>
                                  </w:rPr>
                                  <w:t>Rangeet Pan </w:t>
                                </w:r>
                              </w:p>
                              <w:p w:rsidR="00B116A6" w:rsidRDefault="00B116A6" w:rsidP="00192A2A">
                                <w:pPr>
                                  <w:pStyle w:val="NoSpacing"/>
                                  <w:numPr>
                                    <w:ilvl w:val="0"/>
                                    <w:numId w:val="67"/>
                                  </w:numPr>
                                  <w:spacing w:before="80" w:after="40"/>
                                  <w:rPr>
                                    <w:color w:val="002060"/>
                                    <w:sz w:val="32"/>
                                    <w:szCs w:val="24"/>
                                  </w:rPr>
                                </w:pPr>
                                <w:r w:rsidRPr="00B116A6">
                                  <w:rPr>
                                    <w:color w:val="002060"/>
                                    <w:sz w:val="32"/>
                                    <w:szCs w:val="24"/>
                                  </w:rPr>
                                  <w:t>Nikhita Singh Satish</w:t>
                                </w:r>
                              </w:p>
                              <w:p w:rsidR="00B116A6" w:rsidRDefault="00B116A6" w:rsidP="00192A2A">
                                <w:pPr>
                                  <w:pStyle w:val="NoSpacing"/>
                                  <w:numPr>
                                    <w:ilvl w:val="0"/>
                                    <w:numId w:val="67"/>
                                  </w:numPr>
                                  <w:spacing w:before="80" w:after="40"/>
                                  <w:rPr>
                                    <w:color w:val="002060"/>
                                    <w:sz w:val="32"/>
                                    <w:szCs w:val="24"/>
                                  </w:rPr>
                                </w:pPr>
                                <w:r>
                                  <w:rPr>
                                    <w:color w:val="002060"/>
                                    <w:sz w:val="32"/>
                                    <w:szCs w:val="24"/>
                                  </w:rPr>
                                  <w:t>Krishna Priya Peddi</w:t>
                                </w:r>
                              </w:p>
                              <w:p w:rsidR="00B116A6" w:rsidRDefault="00B116A6" w:rsidP="00192A2A">
                                <w:pPr>
                                  <w:pStyle w:val="NoSpacing"/>
                                  <w:numPr>
                                    <w:ilvl w:val="0"/>
                                    <w:numId w:val="67"/>
                                  </w:numPr>
                                  <w:spacing w:before="80" w:after="40"/>
                                  <w:rPr>
                                    <w:color w:val="002060"/>
                                    <w:sz w:val="32"/>
                                    <w:szCs w:val="24"/>
                                  </w:rPr>
                                </w:pPr>
                                <w:r>
                                  <w:rPr>
                                    <w:color w:val="002060"/>
                                    <w:sz w:val="32"/>
                                    <w:szCs w:val="24"/>
                                  </w:rPr>
                                  <w:t>Justin K Augustine</w:t>
                                </w:r>
                              </w:p>
                              <w:p w:rsidR="00B116A6" w:rsidRPr="009A2625" w:rsidRDefault="00B116A6" w:rsidP="00192A2A">
                                <w:pPr>
                                  <w:pStyle w:val="NoSpacing"/>
                                  <w:numPr>
                                    <w:ilvl w:val="0"/>
                                    <w:numId w:val="67"/>
                                  </w:numPr>
                                  <w:spacing w:before="80" w:after="40"/>
                                  <w:rPr>
                                    <w:color w:val="002060"/>
                                    <w:sz w:val="32"/>
                                    <w:szCs w:val="24"/>
                                  </w:rPr>
                                </w:pPr>
                                <w:r w:rsidRPr="00B116A6">
                                  <w:rPr>
                                    <w:color w:val="002060"/>
                                    <w:sz w:val="32"/>
                                    <w:szCs w:val="24"/>
                                  </w:rPr>
                                  <w:t>Naveen Milind Chalawadi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53.75pt;margin-top:148.3pt;width:369pt;height:517pt;z-index:2517370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" filled="f" stroked="f" strokeweight=".5pt">
                    <v:textbox inset="0,0,0,0">
                      <w:txbxContent>
                        <w:p w:rsidR="00095F30" w:rsidRPr="00B81AC7" w:rsidRDefault="00095F30" w:rsidP="009A2625">
                          <w:pPr>
                            <w:pStyle w:val="NoSpacing"/>
                            <w:spacing w:before="40" w:after="560" w:line="216" w:lineRule="auto"/>
                            <w:jc w:val="center"/>
                            <w:rPr>
                              <w:color w:val="2E74B5" w:themeColor="accent1" w:themeShade="BF"/>
                              <w:sz w:val="144"/>
                              <w:szCs w:val="72"/>
                            </w:rPr>
                          </w:pPr>
                          <w:sdt>
                            <w:sdtPr>
                              <w:rPr>
                                <w:color w:val="2E74B5" w:themeColor="accent1" w:themeShade="BF"/>
                                <w:sz w:val="144"/>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16630D">
                                <w:rPr>
                                  <w:color w:val="2E74B5" w:themeColor="accent1" w:themeShade="BF"/>
                                  <w:sz w:val="144"/>
                                  <w:szCs w:val="72"/>
                                </w:rPr>
                                <w:t>FINAL PROJECT</w:t>
                              </w:r>
                              <w:r w:rsidR="006D6B26" w:rsidRPr="0016630D">
                                <w:rPr>
                                  <w:color w:val="2E74B5" w:themeColor="accent1" w:themeShade="BF"/>
                                  <w:sz w:val="144"/>
                                  <w:szCs w:val="72"/>
                                </w:rPr>
                                <w:t xml:space="preserve"> DESIGN DOCUMENT</w:t>
                              </w:r>
                            </w:sdtContent>
                          </w:sdt>
                        </w:p>
                        <w:sdt>
                          <w:sdtPr>
                            <w:rPr>
                              <w:caps/>
                              <w:color w:val="002060"/>
                              <w:sz w:val="36"/>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95F30" w:rsidRPr="009A2625" w:rsidRDefault="006D6B26" w:rsidP="009A2625">
                              <w:pPr>
                                <w:pStyle w:val="NoSpacing"/>
                                <w:spacing w:before="40" w:after="40"/>
                                <w:jc w:val="center"/>
                                <w:rPr>
                                  <w:caps/>
                                  <w:color w:val="002060"/>
                                  <w:sz w:val="36"/>
                                  <w:szCs w:val="28"/>
                                </w:rPr>
                              </w:pPr>
                              <w:r>
                                <w:rPr>
                                  <w:caps/>
                                  <w:color w:val="002060"/>
                                  <w:sz w:val="36"/>
                                  <w:szCs w:val="28"/>
                                </w:rPr>
                                <w:t>tEAM: DIGITAL FORTRES</w:t>
                              </w:r>
                              <w:r w:rsidR="00B116A6">
                                <w:rPr>
                                  <w:caps/>
                                  <w:color w:val="002060"/>
                                  <w:sz w:val="36"/>
                                  <w:szCs w:val="28"/>
                                </w:rPr>
                                <w:t>S</w:t>
                              </w:r>
                            </w:p>
                          </w:sdtContent>
                        </w:sdt>
                        <w:p w:rsidR="00095F30" w:rsidRDefault="00B116A6" w:rsidP="00B116A6">
                          <w:pPr>
                            <w:pStyle w:val="NoSpacing"/>
                            <w:spacing w:before="80" w:after="40"/>
                            <w:rPr>
                              <w:caps/>
                              <w:color w:val="002060"/>
                              <w:sz w:val="32"/>
                              <w:szCs w:val="24"/>
                            </w:rPr>
                          </w:pPr>
                          <w:r>
                            <w:rPr>
                              <w:caps/>
                              <w:color w:val="002060"/>
                              <w:sz w:val="32"/>
                              <w:szCs w:val="24"/>
                            </w:rPr>
                            <w:t xml:space="preserve">                                 tEAM members:</w:t>
                          </w:r>
                        </w:p>
                        <w:p w:rsidR="00B116A6" w:rsidRDefault="00B116A6" w:rsidP="00192A2A">
                          <w:pPr>
                            <w:pStyle w:val="NoSpacing"/>
                            <w:numPr>
                              <w:ilvl w:val="0"/>
                              <w:numId w:val="67"/>
                            </w:numPr>
                            <w:spacing w:before="80" w:after="40"/>
                            <w:rPr>
                              <w:color w:val="002060"/>
                              <w:sz w:val="32"/>
                              <w:szCs w:val="24"/>
                            </w:rPr>
                          </w:pPr>
                          <w:r w:rsidRPr="00B116A6">
                            <w:rPr>
                              <w:color w:val="002060"/>
                              <w:sz w:val="32"/>
                              <w:szCs w:val="24"/>
                            </w:rPr>
                            <w:t>Rangeet Pan </w:t>
                          </w:r>
                        </w:p>
                        <w:p w:rsidR="00B116A6" w:rsidRDefault="00B116A6" w:rsidP="00192A2A">
                          <w:pPr>
                            <w:pStyle w:val="NoSpacing"/>
                            <w:numPr>
                              <w:ilvl w:val="0"/>
                              <w:numId w:val="67"/>
                            </w:numPr>
                            <w:spacing w:before="80" w:after="40"/>
                            <w:rPr>
                              <w:color w:val="002060"/>
                              <w:sz w:val="32"/>
                              <w:szCs w:val="24"/>
                            </w:rPr>
                          </w:pPr>
                          <w:r w:rsidRPr="00B116A6">
                            <w:rPr>
                              <w:color w:val="002060"/>
                              <w:sz w:val="32"/>
                              <w:szCs w:val="24"/>
                            </w:rPr>
                            <w:t>Nikhita Singh Satish</w:t>
                          </w:r>
                        </w:p>
                        <w:p w:rsidR="00B116A6" w:rsidRDefault="00B116A6" w:rsidP="00192A2A">
                          <w:pPr>
                            <w:pStyle w:val="NoSpacing"/>
                            <w:numPr>
                              <w:ilvl w:val="0"/>
                              <w:numId w:val="67"/>
                            </w:numPr>
                            <w:spacing w:before="80" w:after="40"/>
                            <w:rPr>
                              <w:color w:val="002060"/>
                              <w:sz w:val="32"/>
                              <w:szCs w:val="24"/>
                            </w:rPr>
                          </w:pPr>
                          <w:r>
                            <w:rPr>
                              <w:color w:val="002060"/>
                              <w:sz w:val="32"/>
                              <w:szCs w:val="24"/>
                            </w:rPr>
                            <w:t>Krishna Priya Peddi</w:t>
                          </w:r>
                        </w:p>
                        <w:p w:rsidR="00B116A6" w:rsidRDefault="00B116A6" w:rsidP="00192A2A">
                          <w:pPr>
                            <w:pStyle w:val="NoSpacing"/>
                            <w:numPr>
                              <w:ilvl w:val="0"/>
                              <w:numId w:val="67"/>
                            </w:numPr>
                            <w:spacing w:before="80" w:after="40"/>
                            <w:rPr>
                              <w:color w:val="002060"/>
                              <w:sz w:val="32"/>
                              <w:szCs w:val="24"/>
                            </w:rPr>
                          </w:pPr>
                          <w:r>
                            <w:rPr>
                              <w:color w:val="002060"/>
                              <w:sz w:val="32"/>
                              <w:szCs w:val="24"/>
                            </w:rPr>
                            <w:t>Justin K Augustine</w:t>
                          </w:r>
                        </w:p>
                        <w:p w:rsidR="00B116A6" w:rsidRPr="009A2625" w:rsidRDefault="00B116A6" w:rsidP="00192A2A">
                          <w:pPr>
                            <w:pStyle w:val="NoSpacing"/>
                            <w:numPr>
                              <w:ilvl w:val="0"/>
                              <w:numId w:val="67"/>
                            </w:numPr>
                            <w:spacing w:before="80" w:after="40"/>
                            <w:rPr>
                              <w:color w:val="002060"/>
                              <w:sz w:val="32"/>
                              <w:szCs w:val="24"/>
                            </w:rPr>
                          </w:pPr>
                          <w:r w:rsidRPr="00B116A6">
                            <w:rPr>
                              <w:color w:val="002060"/>
                              <w:sz w:val="32"/>
                              <w:szCs w:val="24"/>
                            </w:rPr>
                            <w:t>Naveen Milind Chalawadi</w:t>
                          </w:r>
                        </w:p>
                      </w:txbxContent>
                    </v:textbox>
                    <w10:wrap type="square" anchorx="margin" anchory="page"/>
                  </v:shape>
                </w:pict>
              </mc:Fallback>
            </mc:AlternateContent>
          </w:r>
          <w:r>
            <w:rPr>
              <w:noProof/>
              <w:lang w:val="en-IN" w:eastAsia="en-IN"/>
            </w:rPr>
            <mc:AlternateContent>
              <mc:Choice Requires="wps">
                <w:drawing>
                  <wp:anchor distT="0" distB="0" distL="114300" distR="114300" simplePos="0" relativeHeight="2517360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095F30" w:rsidRDefault="00095F30">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736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rsidR="00095F30" w:rsidRDefault="00095F30">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Pr>
              <w:lang w:val="en-IN"/>
            </w:rPr>
            <w:br w:type="page"/>
          </w:r>
        </w:p>
      </w:sdtContent>
    </w:sdt>
    <w:p w:rsidR="002424F0" w:rsidRDefault="002424F0" w:rsidP="002424F0">
      <w:pPr>
        <w:pStyle w:val="ListParagraph"/>
        <w:rPr>
          <w:b/>
          <w:lang w:val="en-IN"/>
        </w:rPr>
      </w:pPr>
      <w:r>
        <w:rPr>
          <w:b/>
          <w:lang w:val="en-IN"/>
        </w:rPr>
        <w:lastRenderedPageBreak/>
        <w:t>CONTENTS</w:t>
      </w:r>
    </w:p>
    <w:p w:rsidR="002424F0" w:rsidRDefault="002424F0" w:rsidP="002424F0">
      <w:pPr>
        <w:pStyle w:val="ListParagraph"/>
        <w:rPr>
          <w:b/>
          <w:lang w:val="en-IN"/>
        </w:rPr>
      </w:pPr>
    </w:p>
    <w:p w:rsidR="002424F0" w:rsidRDefault="002424F0" w:rsidP="00C56701">
      <w:pPr>
        <w:pStyle w:val="ListParagraph"/>
        <w:numPr>
          <w:ilvl w:val="0"/>
          <w:numId w:val="4"/>
        </w:numPr>
        <w:rPr>
          <w:b/>
          <w:lang w:val="en-IN"/>
        </w:rPr>
      </w:pPr>
      <w:r w:rsidRPr="008C6052">
        <w:rPr>
          <w:b/>
          <w:lang w:val="en-IN"/>
        </w:rPr>
        <w:t>About the system</w:t>
      </w:r>
    </w:p>
    <w:p w:rsidR="009A486E" w:rsidRDefault="009A486E" w:rsidP="00C56701">
      <w:pPr>
        <w:pStyle w:val="ListParagraph"/>
        <w:numPr>
          <w:ilvl w:val="0"/>
          <w:numId w:val="4"/>
        </w:numPr>
        <w:rPr>
          <w:b/>
          <w:lang w:val="en-IN"/>
        </w:rPr>
      </w:pPr>
      <w:r>
        <w:rPr>
          <w:b/>
          <w:lang w:val="en-IN"/>
        </w:rPr>
        <w:t>Features</w:t>
      </w:r>
    </w:p>
    <w:p w:rsidR="002424F0" w:rsidRDefault="002424F0" w:rsidP="00C56701">
      <w:pPr>
        <w:pStyle w:val="ListParagraph"/>
        <w:numPr>
          <w:ilvl w:val="0"/>
          <w:numId w:val="4"/>
        </w:numPr>
        <w:rPr>
          <w:b/>
          <w:lang w:val="en-IN"/>
        </w:rPr>
      </w:pPr>
      <w:r w:rsidRPr="000437B9">
        <w:rPr>
          <w:b/>
          <w:lang w:val="en-IN"/>
        </w:rPr>
        <w:t>Description of each module</w:t>
      </w:r>
    </w:p>
    <w:p w:rsidR="002424F0" w:rsidRDefault="009B488A" w:rsidP="00C56701">
      <w:pPr>
        <w:pStyle w:val="ListParagraph"/>
        <w:numPr>
          <w:ilvl w:val="0"/>
          <w:numId w:val="4"/>
        </w:numPr>
        <w:rPr>
          <w:b/>
          <w:lang w:val="en-IN"/>
        </w:rPr>
      </w:pPr>
      <w:r>
        <w:rPr>
          <w:b/>
          <w:lang w:val="en-IN"/>
        </w:rPr>
        <w:t xml:space="preserve">Final Project </w:t>
      </w:r>
      <w:bookmarkStart w:id="1" w:name="_GoBack"/>
      <w:bookmarkEnd w:id="1"/>
      <w:r w:rsidR="002424F0" w:rsidRPr="008C6052">
        <w:rPr>
          <w:b/>
          <w:lang w:val="en-IN"/>
        </w:rPr>
        <w:t>Architecture</w:t>
      </w:r>
    </w:p>
    <w:p w:rsidR="002424F0" w:rsidRDefault="002424F0" w:rsidP="00C56701">
      <w:pPr>
        <w:pStyle w:val="ListParagraph"/>
        <w:numPr>
          <w:ilvl w:val="0"/>
          <w:numId w:val="4"/>
        </w:numPr>
        <w:rPr>
          <w:b/>
          <w:lang w:val="en-IN"/>
        </w:rPr>
      </w:pPr>
      <w:r w:rsidRPr="008C6052">
        <w:rPr>
          <w:b/>
          <w:lang w:val="en-IN"/>
        </w:rPr>
        <w:t>Screen captures of simulation</w:t>
      </w:r>
    </w:p>
    <w:p w:rsidR="002424F0" w:rsidRDefault="002424F0" w:rsidP="00C56701">
      <w:pPr>
        <w:pStyle w:val="ListParagraph"/>
        <w:numPr>
          <w:ilvl w:val="0"/>
          <w:numId w:val="4"/>
        </w:numPr>
        <w:rPr>
          <w:b/>
          <w:lang w:val="en-IN"/>
        </w:rPr>
      </w:pPr>
      <w:r w:rsidRPr="008C6052">
        <w:rPr>
          <w:b/>
          <w:lang w:val="en-IN"/>
        </w:rPr>
        <w:t xml:space="preserve">Board Images </w:t>
      </w:r>
    </w:p>
    <w:p w:rsidR="002424F0" w:rsidRDefault="002424F0" w:rsidP="00C56701">
      <w:pPr>
        <w:pStyle w:val="ListParagraph"/>
        <w:numPr>
          <w:ilvl w:val="0"/>
          <w:numId w:val="4"/>
        </w:numPr>
        <w:rPr>
          <w:b/>
          <w:lang w:val="en-IN"/>
        </w:rPr>
      </w:pPr>
      <w:r>
        <w:rPr>
          <w:b/>
          <w:lang w:val="en-IN"/>
        </w:rPr>
        <w:t>Inference</w:t>
      </w:r>
    </w:p>
    <w:p w:rsidR="002424F0" w:rsidRDefault="002424F0" w:rsidP="00C56701">
      <w:pPr>
        <w:pStyle w:val="ListParagraph"/>
        <w:numPr>
          <w:ilvl w:val="0"/>
          <w:numId w:val="4"/>
        </w:numPr>
        <w:rPr>
          <w:b/>
          <w:lang w:val="en-IN"/>
        </w:rPr>
      </w:pPr>
      <w:r>
        <w:rPr>
          <w:b/>
          <w:lang w:val="en-IN"/>
        </w:rPr>
        <w:t>Code Listing</w:t>
      </w:r>
    </w:p>
    <w:p w:rsidR="002424F0" w:rsidRDefault="002424F0">
      <w:pPr>
        <w:rPr>
          <w:b/>
          <w:lang w:val="en-IN"/>
        </w:rPr>
      </w:pPr>
      <w:r>
        <w:rPr>
          <w:b/>
          <w:lang w:val="en-IN"/>
        </w:rPr>
        <w:br w:type="page"/>
      </w:r>
    </w:p>
    <w:p w:rsidR="00D15164" w:rsidRPr="008C6052" w:rsidRDefault="00707A59" w:rsidP="00C56701">
      <w:pPr>
        <w:pStyle w:val="ListParagraph"/>
        <w:numPr>
          <w:ilvl w:val="0"/>
          <w:numId w:val="3"/>
        </w:numPr>
        <w:rPr>
          <w:b/>
          <w:lang w:val="en-IN"/>
        </w:rPr>
      </w:pPr>
      <w:r w:rsidRPr="008C6052">
        <w:rPr>
          <w:b/>
          <w:lang w:val="en-IN"/>
        </w:rPr>
        <w:lastRenderedPageBreak/>
        <w:t>About the system:</w:t>
      </w:r>
    </w:p>
    <w:p w:rsidR="00707A59" w:rsidRDefault="00707A59">
      <w:pPr>
        <w:rPr>
          <w:lang w:val="en-IN"/>
        </w:rPr>
      </w:pPr>
    </w:p>
    <w:p w:rsidR="003757AC" w:rsidRDefault="00707A59">
      <w:pPr>
        <w:rPr>
          <w:lang w:val="en-IN"/>
        </w:rPr>
      </w:pPr>
      <w:r>
        <w:rPr>
          <w:lang w:val="en-IN"/>
        </w:rPr>
        <w:t xml:space="preserve">As a part of </w:t>
      </w:r>
      <w:r w:rsidR="003757AC">
        <w:rPr>
          <w:lang w:val="en-IN"/>
        </w:rPr>
        <w:t>this project, we have designed a Pattern</w:t>
      </w:r>
      <w:r w:rsidR="00B845C4">
        <w:rPr>
          <w:lang w:val="en-IN"/>
        </w:rPr>
        <w:t>-matching game</w:t>
      </w:r>
      <w:r w:rsidR="00383F29">
        <w:rPr>
          <w:lang w:val="en-IN"/>
        </w:rPr>
        <w:t xml:space="preserve"> with a one-time authentication to validate the players</w:t>
      </w:r>
      <w:r w:rsidR="00B845C4">
        <w:rPr>
          <w:lang w:val="en-IN"/>
        </w:rPr>
        <w:t xml:space="preserve">. </w:t>
      </w:r>
      <w:r w:rsidR="003757AC">
        <w:rPr>
          <w:lang w:val="en-IN"/>
        </w:rPr>
        <w:t xml:space="preserve">There are two modes for the game: One Player mode and Two Player mode. The player(s) </w:t>
      </w:r>
      <w:r w:rsidR="004E7CF3">
        <w:rPr>
          <w:lang w:val="en-IN"/>
        </w:rPr>
        <w:t>can select</w:t>
      </w:r>
      <w:r w:rsidR="003757AC">
        <w:rPr>
          <w:lang w:val="en-IN"/>
        </w:rPr>
        <w:t xml:space="preserve"> the m</w:t>
      </w:r>
      <w:r w:rsidR="004E7CF3">
        <w:rPr>
          <w:lang w:val="en-IN"/>
        </w:rPr>
        <w:t xml:space="preserve">ode by using a mode push button. </w:t>
      </w:r>
      <w:r w:rsidR="003757AC">
        <w:rPr>
          <w:lang w:val="en-IN"/>
        </w:rPr>
        <w:t>The game for each mode is described below:</w:t>
      </w:r>
    </w:p>
    <w:p w:rsidR="003757AC" w:rsidRDefault="003757AC">
      <w:pPr>
        <w:rPr>
          <w:lang w:val="en-IN"/>
        </w:rPr>
      </w:pPr>
    </w:p>
    <w:p w:rsidR="003757AC" w:rsidRDefault="003757AC" w:rsidP="00192A2A">
      <w:pPr>
        <w:pStyle w:val="ListParagraph"/>
        <w:numPr>
          <w:ilvl w:val="0"/>
          <w:numId w:val="19"/>
        </w:numPr>
        <w:rPr>
          <w:lang w:val="en-IN"/>
        </w:rPr>
      </w:pPr>
      <w:r>
        <w:rPr>
          <w:b/>
          <w:lang w:val="en-IN"/>
        </w:rPr>
        <w:t>One Player Mode</w:t>
      </w:r>
    </w:p>
    <w:p w:rsidR="003757AC" w:rsidRDefault="003757AC" w:rsidP="003757AC">
      <w:pPr>
        <w:rPr>
          <w:lang w:val="en-IN"/>
        </w:rPr>
      </w:pPr>
    </w:p>
    <w:p w:rsidR="0073593D" w:rsidRDefault="0073593D" w:rsidP="003757AC">
      <w:pPr>
        <w:rPr>
          <w:lang w:val="en-IN"/>
        </w:rPr>
      </w:pPr>
      <w:r>
        <w:rPr>
          <w:lang w:val="en-IN"/>
        </w:rPr>
        <w:t>The goal of the game is to score as many points as possible by matching with the desired pattern before all the 7-segments get blocked</w:t>
      </w:r>
      <w:r w:rsidR="00057536">
        <w:rPr>
          <w:lang w:val="en-IN"/>
        </w:rPr>
        <w:t>.</w:t>
      </w:r>
    </w:p>
    <w:p w:rsidR="0073593D" w:rsidRDefault="0073593D" w:rsidP="003757AC">
      <w:pPr>
        <w:rPr>
          <w:lang w:val="en-IN"/>
        </w:rPr>
      </w:pPr>
    </w:p>
    <w:p w:rsidR="00F065A8" w:rsidRDefault="00383F29">
      <w:pPr>
        <w:rPr>
          <w:lang w:val="en-IN"/>
        </w:rPr>
      </w:pPr>
      <w:r>
        <w:rPr>
          <w:lang w:val="en-IN"/>
        </w:rPr>
        <w:t>Initially</w:t>
      </w:r>
      <w:r w:rsidR="004E7CF3">
        <w:rPr>
          <w:lang w:val="en-IN"/>
        </w:rPr>
        <w:t>,</w:t>
      </w:r>
      <w:r>
        <w:rPr>
          <w:lang w:val="en-IN"/>
        </w:rPr>
        <w:t xml:space="preserve"> the player</w:t>
      </w:r>
      <w:r w:rsidR="00F065A8">
        <w:rPr>
          <w:lang w:val="en-IN"/>
        </w:rPr>
        <w:t xml:space="preserve"> </w:t>
      </w:r>
      <w:r>
        <w:rPr>
          <w:lang w:val="en-IN"/>
        </w:rPr>
        <w:t xml:space="preserve">has to enter </w:t>
      </w:r>
      <w:r w:rsidR="004E7CF3">
        <w:rPr>
          <w:lang w:val="en-IN"/>
        </w:rPr>
        <w:t>his 4- digit user ID followed by his 7-digit</w:t>
      </w:r>
      <w:r w:rsidR="00F065A8">
        <w:rPr>
          <w:lang w:val="en-IN"/>
        </w:rPr>
        <w:t xml:space="preserve"> a</w:t>
      </w:r>
      <w:r w:rsidR="003C648F">
        <w:rPr>
          <w:lang w:val="en-IN"/>
        </w:rPr>
        <w:t>uthentication sequence using</w:t>
      </w:r>
      <w:r w:rsidR="004E7CF3">
        <w:rPr>
          <w:lang w:val="en-IN"/>
        </w:rPr>
        <w:t xml:space="preserve"> 4</w:t>
      </w:r>
      <w:r w:rsidR="00F065A8">
        <w:rPr>
          <w:lang w:val="en-IN"/>
        </w:rPr>
        <w:t xml:space="preserve"> toggle switch</w:t>
      </w:r>
      <w:r w:rsidR="003C648F">
        <w:rPr>
          <w:lang w:val="en-IN"/>
        </w:rPr>
        <w:t>es for both user ID and password. The user ID is the last 4-digits of the PeopleSoft ID and the password contain the characters 0-9 and A-F.</w:t>
      </w:r>
      <w:r w:rsidR="00F065A8">
        <w:rPr>
          <w:lang w:val="en-IN"/>
        </w:rPr>
        <w:t xml:space="preserve"> If the password entered is correct then the </w:t>
      </w:r>
      <w:r w:rsidR="003C648F">
        <w:rPr>
          <w:lang w:val="en-IN"/>
        </w:rPr>
        <w:t>game is unlocked and the game starts.</w:t>
      </w:r>
      <w:r w:rsidR="006A5C33">
        <w:rPr>
          <w:lang w:val="en-IN"/>
        </w:rPr>
        <w:t xml:space="preserve"> I</w:t>
      </w:r>
      <w:r w:rsidR="00F065A8">
        <w:rPr>
          <w:lang w:val="en-IN"/>
        </w:rPr>
        <w:t>f the password entered is wrong</w:t>
      </w:r>
      <w:r w:rsidR="006A5C33">
        <w:rPr>
          <w:lang w:val="en-IN"/>
        </w:rPr>
        <w:t xml:space="preserve"> the player gets two more chances to enter the correct password if not, the player c</w:t>
      </w:r>
      <w:r w:rsidR="00AC1670">
        <w:rPr>
          <w:lang w:val="en-IN"/>
        </w:rPr>
        <w:t>an play the game in Guest mode. However, in this mode the player cannot get his max score.</w:t>
      </w:r>
    </w:p>
    <w:p w:rsidR="006A5C33" w:rsidRDefault="006A5C33">
      <w:pPr>
        <w:rPr>
          <w:lang w:val="en-IN"/>
        </w:rPr>
      </w:pPr>
    </w:p>
    <w:p w:rsidR="00CD3A7F" w:rsidRDefault="007003C9">
      <w:pPr>
        <w:rPr>
          <w:lang w:val="en-IN"/>
        </w:rPr>
      </w:pPr>
      <w:r>
        <w:rPr>
          <w:lang w:val="en-IN"/>
        </w:rPr>
        <w:t xml:space="preserve">After the authentication process the game starts. </w:t>
      </w:r>
      <w:r w:rsidR="001A2F67">
        <w:rPr>
          <w:lang w:val="en-IN"/>
        </w:rPr>
        <w:t xml:space="preserve">The player has to change the given sequence such that it matches the target sequence. </w:t>
      </w:r>
      <w:r>
        <w:rPr>
          <w:lang w:val="en-IN"/>
        </w:rPr>
        <w:t>There are two Random Number Generators (RNG)</w:t>
      </w:r>
      <w:r w:rsidR="001A2F67">
        <w:rPr>
          <w:lang w:val="en-IN"/>
        </w:rPr>
        <w:t xml:space="preserve"> that generate each of the sequences.</w:t>
      </w:r>
      <w:r>
        <w:rPr>
          <w:lang w:val="en-IN"/>
        </w:rPr>
        <w:t xml:space="preserve"> The first RNG</w:t>
      </w:r>
      <w:r w:rsidR="001A2F67">
        <w:rPr>
          <w:lang w:val="en-IN"/>
        </w:rPr>
        <w:t xml:space="preserve"> gives</w:t>
      </w:r>
      <w:r>
        <w:rPr>
          <w:lang w:val="en-IN"/>
        </w:rPr>
        <w:t xml:space="preserve"> the target sequence</w:t>
      </w:r>
      <w:r w:rsidR="00CD3A7F">
        <w:rPr>
          <w:lang w:val="en-IN"/>
        </w:rPr>
        <w:t xml:space="preserve"> and</w:t>
      </w:r>
      <w:r w:rsidR="001A2F67">
        <w:rPr>
          <w:lang w:val="en-IN"/>
        </w:rPr>
        <w:t xml:space="preserve"> </w:t>
      </w:r>
      <w:r w:rsidR="00CD3A7F">
        <w:rPr>
          <w:lang w:val="en-IN"/>
        </w:rPr>
        <w:t>displays</w:t>
      </w:r>
      <w:r>
        <w:rPr>
          <w:lang w:val="en-IN"/>
        </w:rPr>
        <w:t xml:space="preserve"> on the left most 7-segment display. The </w:t>
      </w:r>
      <w:r w:rsidR="001A2F67">
        <w:rPr>
          <w:lang w:val="en-IN"/>
        </w:rPr>
        <w:t xml:space="preserve">second RNG which gives the initial sequence </w:t>
      </w:r>
      <w:r w:rsidR="00CD3A7F">
        <w:rPr>
          <w:lang w:val="en-IN"/>
        </w:rPr>
        <w:t>displays on the rightmost 7-segment. The player has to change this sequence by using the 7 toggle switches. Each toggle switch is mapped to each segment of the 7-segment display. The sequence jumps from one 7-segment to the next from right left at a specific interval of time. The player has to match with the target pattern before the sequence reaches the 7</w:t>
      </w:r>
      <w:r w:rsidR="00CD3A7F" w:rsidRPr="00CD3A7F">
        <w:rPr>
          <w:vertAlign w:val="superscript"/>
          <w:lang w:val="en-IN"/>
        </w:rPr>
        <w:t>th</w:t>
      </w:r>
      <w:r w:rsidR="00CD3A7F">
        <w:rPr>
          <w:lang w:val="en-IN"/>
        </w:rPr>
        <w:t xml:space="preserve"> 7-segment from the left i.e., HEX6. If the player is successful in matching the given sequence to the target sequence before the sequence reaches HEX6, his score increments by 1</w:t>
      </w:r>
      <w:r w:rsidR="008C6B17">
        <w:rPr>
          <w:lang w:val="en-IN"/>
        </w:rPr>
        <w:t xml:space="preserve"> and a new target sequence and input sequence is displayed. If the player doesn’t match his sequence with the target sequence</w:t>
      </w:r>
      <w:r w:rsidR="00CD3A7F">
        <w:rPr>
          <w:lang w:val="en-IN"/>
        </w:rPr>
        <w:t>,</w:t>
      </w:r>
      <w:r w:rsidR="008C6B17">
        <w:rPr>
          <w:lang w:val="en-IN"/>
        </w:rPr>
        <w:t xml:space="preserve"> </w:t>
      </w:r>
      <w:r w:rsidR="00CD3A7F">
        <w:rPr>
          <w:lang w:val="en-IN"/>
        </w:rPr>
        <w:t>the 7</w:t>
      </w:r>
      <w:r w:rsidR="008C6B17" w:rsidRPr="00CD3A7F">
        <w:rPr>
          <w:vertAlign w:val="superscript"/>
          <w:lang w:val="en-IN"/>
        </w:rPr>
        <w:t>th</w:t>
      </w:r>
      <w:r w:rsidR="008C6B17">
        <w:rPr>
          <w:lang w:val="en-IN"/>
        </w:rPr>
        <w:t xml:space="preserve"> 7</w:t>
      </w:r>
      <w:r w:rsidR="00CD3A7F">
        <w:rPr>
          <w:lang w:val="en-IN"/>
        </w:rPr>
        <w:t xml:space="preserve">-segment gets blocked. </w:t>
      </w:r>
      <w:r w:rsidR="008C6B17">
        <w:rPr>
          <w:lang w:val="en-IN"/>
        </w:rPr>
        <w:t xml:space="preserve">Now, a new target sequence </w:t>
      </w:r>
      <w:r w:rsidR="00611FD5">
        <w:rPr>
          <w:lang w:val="en-IN"/>
        </w:rPr>
        <w:t xml:space="preserve">on HEX7 </w:t>
      </w:r>
      <w:r w:rsidR="008C6B17">
        <w:rPr>
          <w:lang w:val="en-IN"/>
        </w:rPr>
        <w:t>and input sequence displays</w:t>
      </w:r>
      <w:r w:rsidR="00611FD5">
        <w:rPr>
          <w:lang w:val="en-IN"/>
        </w:rPr>
        <w:t xml:space="preserve"> on HEX0.</w:t>
      </w:r>
      <w:r w:rsidR="006C3415">
        <w:rPr>
          <w:lang w:val="en-IN"/>
        </w:rPr>
        <w:t xml:space="preserve"> The player has to match the moving sequence with the target sequence before the sequence reaches HEX5. If the player fails to do so, HEX5 gets blocked. This way the 7-segments get blocked gradually if the player fails to match with target sequence. </w:t>
      </w:r>
      <w:r w:rsidR="003A0D9A">
        <w:rPr>
          <w:lang w:val="en-IN"/>
        </w:rPr>
        <w:t>The game ends when all the 7-segments are blocked.</w:t>
      </w:r>
    </w:p>
    <w:p w:rsidR="003A0D9A" w:rsidRDefault="003A0D9A">
      <w:pPr>
        <w:rPr>
          <w:lang w:val="en-IN"/>
        </w:rPr>
      </w:pPr>
    </w:p>
    <w:p w:rsidR="003A0D9A" w:rsidRDefault="003A0D9A">
      <w:pPr>
        <w:rPr>
          <w:lang w:val="en-IN"/>
        </w:rPr>
      </w:pPr>
      <w:r>
        <w:rPr>
          <w:lang w:val="en-IN"/>
        </w:rPr>
        <w:t xml:space="preserve">The scoring module is designed such that, every time the player replicates the target sequence he gets a point. Based on the score the level of the game changes. </w:t>
      </w:r>
      <w:r w:rsidR="00501FD5">
        <w:rPr>
          <w:lang w:val="en-IN"/>
        </w:rPr>
        <w:t>It is as below:</w:t>
      </w:r>
    </w:p>
    <w:p w:rsidR="00501FD5" w:rsidRDefault="00501FD5">
      <w:pPr>
        <w:rPr>
          <w:lang w:val="en-IN"/>
        </w:rPr>
      </w:pPr>
    </w:p>
    <w:p w:rsidR="00501FD5" w:rsidRDefault="00501FD5" w:rsidP="00192A2A">
      <w:pPr>
        <w:pStyle w:val="ListParagraph"/>
        <w:numPr>
          <w:ilvl w:val="0"/>
          <w:numId w:val="20"/>
        </w:numPr>
        <w:rPr>
          <w:lang w:val="en-IN"/>
        </w:rPr>
      </w:pPr>
      <w:bookmarkStart w:id="2" w:name="_Hlk482218416"/>
      <w:r>
        <w:rPr>
          <w:lang w:val="en-IN"/>
        </w:rPr>
        <w:t xml:space="preserve">score &lt; </w:t>
      </w:r>
      <w:r w:rsidR="00F62E79">
        <w:rPr>
          <w:lang w:val="en-IN"/>
        </w:rPr>
        <w:t>5</w:t>
      </w:r>
      <w:r w:rsidR="003032C5">
        <w:rPr>
          <w:lang w:val="en-IN"/>
        </w:rPr>
        <w:t>: Level 0</w:t>
      </w:r>
      <w:r>
        <w:rPr>
          <w:lang w:val="en-IN"/>
        </w:rPr>
        <w:t>, the sequence jumps from one 7-segment to the next with an interval of 6 seconds.</w:t>
      </w:r>
    </w:p>
    <w:p w:rsidR="00501FD5" w:rsidRDefault="00501FD5" w:rsidP="00192A2A">
      <w:pPr>
        <w:pStyle w:val="ListParagraph"/>
        <w:numPr>
          <w:ilvl w:val="0"/>
          <w:numId w:val="20"/>
        </w:numPr>
        <w:rPr>
          <w:lang w:val="en-IN"/>
        </w:rPr>
      </w:pPr>
      <w:r>
        <w:rPr>
          <w:lang w:val="en-IN"/>
        </w:rPr>
        <w:t xml:space="preserve">5 </w:t>
      </w:r>
      <w:r>
        <w:rPr>
          <w:rFonts w:cstheme="minorHAnsi"/>
          <w:lang w:val="en-IN"/>
        </w:rPr>
        <w:t>≤</w:t>
      </w:r>
      <w:r>
        <w:rPr>
          <w:lang w:val="en-IN"/>
        </w:rPr>
        <w:t xml:space="preserve"> score &lt; </w:t>
      </w:r>
      <w:r w:rsidR="002819B2">
        <w:rPr>
          <w:lang w:val="en-IN"/>
        </w:rPr>
        <w:t xml:space="preserve">10: Level </w:t>
      </w:r>
      <w:r w:rsidR="003032C5">
        <w:rPr>
          <w:lang w:val="en-IN"/>
        </w:rPr>
        <w:t>1</w:t>
      </w:r>
      <w:r w:rsidR="002819B2">
        <w:rPr>
          <w:lang w:val="en-IN"/>
        </w:rPr>
        <w:t xml:space="preserve">, </w:t>
      </w:r>
      <w:r>
        <w:rPr>
          <w:lang w:val="en-IN"/>
        </w:rPr>
        <w:t xml:space="preserve">the sequence jumps from one 7-segment to the next with an interval of </w:t>
      </w:r>
      <w:r w:rsidR="00F62E79">
        <w:rPr>
          <w:lang w:val="en-IN"/>
        </w:rPr>
        <w:t>5</w:t>
      </w:r>
      <w:r>
        <w:rPr>
          <w:lang w:val="en-IN"/>
        </w:rPr>
        <w:t xml:space="preserve"> seconds.</w:t>
      </w:r>
    </w:p>
    <w:p w:rsidR="009E255B" w:rsidRPr="00501FD5" w:rsidRDefault="009E255B" w:rsidP="00192A2A">
      <w:pPr>
        <w:pStyle w:val="ListParagraph"/>
        <w:numPr>
          <w:ilvl w:val="0"/>
          <w:numId w:val="20"/>
        </w:numPr>
        <w:rPr>
          <w:lang w:val="en-IN"/>
        </w:rPr>
      </w:pPr>
      <w:r>
        <w:rPr>
          <w:lang w:val="en-IN"/>
        </w:rPr>
        <w:t xml:space="preserve">10 </w:t>
      </w:r>
      <w:r>
        <w:rPr>
          <w:rFonts w:cstheme="minorHAnsi"/>
          <w:lang w:val="en-IN"/>
        </w:rPr>
        <w:t>≤</w:t>
      </w:r>
      <w:r>
        <w:rPr>
          <w:lang w:val="en-IN"/>
        </w:rPr>
        <w:t xml:space="preserve"> score &lt; 15</w:t>
      </w:r>
      <w:r w:rsidR="00F62E79">
        <w:rPr>
          <w:lang w:val="en-IN"/>
        </w:rPr>
        <w:t xml:space="preserve">: Level </w:t>
      </w:r>
      <w:r w:rsidR="003032C5">
        <w:rPr>
          <w:lang w:val="en-IN"/>
        </w:rPr>
        <w:t>2</w:t>
      </w:r>
      <w:r>
        <w:rPr>
          <w:lang w:val="en-IN"/>
        </w:rPr>
        <w:t xml:space="preserve">, the sequence jumps from one 7-segment to the next with an interval of </w:t>
      </w:r>
      <w:r w:rsidR="00F62E79">
        <w:rPr>
          <w:lang w:val="en-IN"/>
        </w:rPr>
        <w:t>4</w:t>
      </w:r>
      <w:r>
        <w:rPr>
          <w:lang w:val="en-IN"/>
        </w:rPr>
        <w:t xml:space="preserve"> seconds.</w:t>
      </w:r>
    </w:p>
    <w:p w:rsidR="009E255B" w:rsidRDefault="009E255B" w:rsidP="00192A2A">
      <w:pPr>
        <w:pStyle w:val="ListParagraph"/>
        <w:numPr>
          <w:ilvl w:val="0"/>
          <w:numId w:val="20"/>
        </w:numPr>
        <w:rPr>
          <w:lang w:val="en-IN"/>
        </w:rPr>
      </w:pPr>
      <w:r>
        <w:rPr>
          <w:lang w:val="en-IN"/>
        </w:rPr>
        <w:t xml:space="preserve">15 </w:t>
      </w:r>
      <w:r>
        <w:rPr>
          <w:rFonts w:cstheme="minorHAnsi"/>
          <w:lang w:val="en-IN"/>
        </w:rPr>
        <w:t>≤</w:t>
      </w:r>
      <w:r>
        <w:rPr>
          <w:lang w:val="en-IN"/>
        </w:rPr>
        <w:t xml:space="preserve"> score &lt; 2</w:t>
      </w:r>
      <w:r w:rsidR="003032C5">
        <w:rPr>
          <w:lang w:val="en-IN"/>
        </w:rPr>
        <w:t>0: Level 3</w:t>
      </w:r>
      <w:r>
        <w:rPr>
          <w:lang w:val="en-IN"/>
        </w:rPr>
        <w:t>, the sequence jumps from one 7-segment t</w:t>
      </w:r>
      <w:r w:rsidR="00F62E79">
        <w:rPr>
          <w:lang w:val="en-IN"/>
        </w:rPr>
        <w:t>o the next with an interval of 3</w:t>
      </w:r>
      <w:r>
        <w:rPr>
          <w:lang w:val="en-IN"/>
        </w:rPr>
        <w:t xml:space="preserve"> seconds.</w:t>
      </w:r>
    </w:p>
    <w:p w:rsidR="00D67CAB" w:rsidRDefault="00D67CAB" w:rsidP="00D67CAB">
      <w:pPr>
        <w:rPr>
          <w:lang w:val="en-IN"/>
        </w:rPr>
      </w:pPr>
    </w:p>
    <w:bookmarkEnd w:id="2"/>
    <w:p w:rsidR="00CD3A7F" w:rsidRDefault="00D67CAB">
      <w:pPr>
        <w:rPr>
          <w:lang w:val="en-IN"/>
        </w:rPr>
      </w:pPr>
      <w:r>
        <w:rPr>
          <w:lang w:val="en-IN"/>
        </w:rPr>
        <w:t xml:space="preserve">The maximum points a player can </w:t>
      </w:r>
      <w:r w:rsidR="00F931AC">
        <w:rPr>
          <w:lang w:val="en-IN"/>
        </w:rPr>
        <w:t>score is 20. The game ends when the score is 20 or all the 7-segments get blocked. The player can request a new game once the game ends.</w:t>
      </w:r>
    </w:p>
    <w:p w:rsidR="00033529" w:rsidRDefault="00033529">
      <w:pPr>
        <w:rPr>
          <w:lang w:val="en-IN"/>
        </w:rPr>
      </w:pPr>
    </w:p>
    <w:p w:rsidR="00033529" w:rsidRDefault="00033529" w:rsidP="00192A2A">
      <w:pPr>
        <w:pStyle w:val="ListParagraph"/>
        <w:numPr>
          <w:ilvl w:val="0"/>
          <w:numId w:val="19"/>
        </w:numPr>
        <w:rPr>
          <w:b/>
          <w:lang w:val="en-IN"/>
        </w:rPr>
      </w:pPr>
      <w:r>
        <w:rPr>
          <w:b/>
          <w:lang w:val="en-IN"/>
        </w:rPr>
        <w:t>Two P</w:t>
      </w:r>
      <w:r w:rsidRPr="00033529">
        <w:rPr>
          <w:b/>
          <w:lang w:val="en-IN"/>
        </w:rPr>
        <w:t xml:space="preserve">layer </w:t>
      </w:r>
      <w:r>
        <w:rPr>
          <w:b/>
          <w:lang w:val="en-IN"/>
        </w:rPr>
        <w:t>Mode</w:t>
      </w:r>
    </w:p>
    <w:p w:rsidR="001F1025" w:rsidRDefault="001F1025" w:rsidP="001F1025">
      <w:pPr>
        <w:rPr>
          <w:lang w:val="en-IN"/>
        </w:rPr>
      </w:pPr>
    </w:p>
    <w:p w:rsidR="001A2ED1" w:rsidRPr="001F1025" w:rsidRDefault="001A2ED1" w:rsidP="001F1025">
      <w:pPr>
        <w:rPr>
          <w:lang w:val="en-IN"/>
        </w:rPr>
      </w:pPr>
      <w:r w:rsidRPr="001F1025">
        <w:rPr>
          <w:lang w:val="en-IN"/>
        </w:rPr>
        <w:t xml:space="preserve">The goal of the game is to score as many points as possible by </w:t>
      </w:r>
      <w:r w:rsidR="001F1025">
        <w:rPr>
          <w:lang w:val="en-IN"/>
        </w:rPr>
        <w:t>replicating</w:t>
      </w:r>
      <w:r w:rsidRPr="001F1025">
        <w:rPr>
          <w:lang w:val="en-IN"/>
        </w:rPr>
        <w:t xml:space="preserve"> the desired pattern before all the 7-segments get blocked</w:t>
      </w:r>
      <w:r w:rsidR="001F1025">
        <w:rPr>
          <w:lang w:val="en-IN"/>
        </w:rPr>
        <w:t>.</w:t>
      </w:r>
    </w:p>
    <w:p w:rsidR="001A2ED1" w:rsidRDefault="001A2ED1" w:rsidP="001A2ED1">
      <w:pPr>
        <w:rPr>
          <w:b/>
          <w:lang w:val="en-IN"/>
        </w:rPr>
      </w:pPr>
    </w:p>
    <w:p w:rsidR="001A2ED1" w:rsidRPr="001A2ED1" w:rsidRDefault="001A2ED1" w:rsidP="001A2ED1">
      <w:pPr>
        <w:rPr>
          <w:b/>
          <w:lang w:val="en-IN"/>
        </w:rPr>
      </w:pPr>
    </w:p>
    <w:p w:rsidR="00EF1F90" w:rsidRDefault="00EF1F90" w:rsidP="00EF1F90">
      <w:pPr>
        <w:rPr>
          <w:lang w:val="en-IN"/>
        </w:rPr>
      </w:pPr>
      <w:r>
        <w:rPr>
          <w:lang w:val="en-IN"/>
        </w:rPr>
        <w:lastRenderedPageBreak/>
        <w:t>Initially, the player 1 has to enter his 4- digit user ID followed by his 7-digit authentication sequence using 4 toggle switches for both user ID and password. Once he is authenticated, player 2 has to enter his credentials. The user ID is the last 4-digits of the PeopleSoft ID and the password contain the characters 0-9 and A-F. If the password entered is correct then the game is unlocked and the game starts. If the password entered is wrong the player gets two more chances to enter the correct password if not, the player</w:t>
      </w:r>
      <w:r w:rsidR="00FE0CA2">
        <w:rPr>
          <w:lang w:val="en-IN"/>
        </w:rPr>
        <w:t>s</w:t>
      </w:r>
      <w:r>
        <w:rPr>
          <w:lang w:val="en-IN"/>
        </w:rPr>
        <w:t xml:space="preserve"> can play the game in Guest mode. However, in this mode the player cannot get his max score.</w:t>
      </w:r>
    </w:p>
    <w:p w:rsidR="00EF1F90" w:rsidRDefault="00EF1F90" w:rsidP="00EF1F90">
      <w:pPr>
        <w:rPr>
          <w:lang w:val="en-IN"/>
        </w:rPr>
      </w:pPr>
    </w:p>
    <w:p w:rsidR="00EF1F90" w:rsidRDefault="00EF1F90" w:rsidP="00EF1F90">
      <w:pPr>
        <w:rPr>
          <w:lang w:val="en-IN"/>
        </w:rPr>
      </w:pPr>
      <w:r>
        <w:rPr>
          <w:lang w:val="en-IN"/>
        </w:rPr>
        <w:t>After the authentication process the game starts. The player</w:t>
      </w:r>
      <w:r w:rsidR="000666E2">
        <w:rPr>
          <w:lang w:val="en-IN"/>
        </w:rPr>
        <w:t>s</w:t>
      </w:r>
      <w:r>
        <w:rPr>
          <w:lang w:val="en-IN"/>
        </w:rPr>
        <w:t xml:space="preserve"> ha</w:t>
      </w:r>
      <w:r w:rsidR="000666E2">
        <w:rPr>
          <w:lang w:val="en-IN"/>
        </w:rPr>
        <w:t>ve</w:t>
      </w:r>
      <w:r>
        <w:rPr>
          <w:lang w:val="en-IN"/>
        </w:rPr>
        <w:t xml:space="preserve"> to </w:t>
      </w:r>
      <w:r w:rsidR="000666E2">
        <w:rPr>
          <w:lang w:val="en-IN"/>
        </w:rPr>
        <w:t>set their respective</w:t>
      </w:r>
      <w:r w:rsidR="0073593D">
        <w:rPr>
          <w:lang w:val="en-IN"/>
        </w:rPr>
        <w:t xml:space="preserve"> 7 toggle switches such</w:t>
      </w:r>
      <w:r>
        <w:rPr>
          <w:lang w:val="en-IN"/>
        </w:rPr>
        <w:t xml:space="preserve"> that it matches the target sequence. There are two Random Number Generators (RNG)</w:t>
      </w:r>
      <w:r w:rsidR="000666E2">
        <w:rPr>
          <w:lang w:val="en-IN"/>
        </w:rPr>
        <w:t>,</w:t>
      </w:r>
      <w:r>
        <w:rPr>
          <w:lang w:val="en-IN"/>
        </w:rPr>
        <w:t xml:space="preserve"> </w:t>
      </w:r>
      <w:r w:rsidR="000666E2">
        <w:rPr>
          <w:lang w:val="en-IN"/>
        </w:rPr>
        <w:t xml:space="preserve">one for each of the players </w:t>
      </w:r>
      <w:r>
        <w:rPr>
          <w:lang w:val="en-IN"/>
        </w:rPr>
        <w:t xml:space="preserve">that generate </w:t>
      </w:r>
      <w:r w:rsidR="00851E14">
        <w:rPr>
          <w:lang w:val="en-IN"/>
        </w:rPr>
        <w:t>sequences.</w:t>
      </w:r>
      <w:r>
        <w:rPr>
          <w:lang w:val="en-IN"/>
        </w:rPr>
        <w:t xml:space="preserve"> The target sequence</w:t>
      </w:r>
      <w:r w:rsidR="00851E14">
        <w:rPr>
          <w:lang w:val="en-IN"/>
        </w:rPr>
        <w:t xml:space="preserve"> i</w:t>
      </w:r>
      <w:r w:rsidR="000666E2">
        <w:rPr>
          <w:lang w:val="en-IN"/>
        </w:rPr>
        <w:t>s</w:t>
      </w:r>
      <w:r>
        <w:rPr>
          <w:lang w:val="en-IN"/>
        </w:rPr>
        <w:t xml:space="preserve"> </w:t>
      </w:r>
      <w:r w:rsidR="000666E2">
        <w:rPr>
          <w:lang w:val="en-IN"/>
        </w:rPr>
        <w:t>displayed</w:t>
      </w:r>
      <w:r>
        <w:rPr>
          <w:lang w:val="en-IN"/>
        </w:rPr>
        <w:t xml:space="preserve"> on the left most 7-segment display</w:t>
      </w:r>
      <w:r w:rsidR="000666E2">
        <w:rPr>
          <w:lang w:val="en-IN"/>
        </w:rPr>
        <w:t xml:space="preserve"> for each player</w:t>
      </w:r>
      <w:r>
        <w:rPr>
          <w:lang w:val="en-IN"/>
        </w:rPr>
        <w:t xml:space="preserve">. The player has to change this sequence by using the 7 toggle switches. Each toggle switch is mapped to each segment of the 7-segment display. The sequence jumps from one 7-segment to the next from right left at a specific interval of time. The player has to match with the target pattern before the sequence </w:t>
      </w:r>
      <w:r w:rsidR="000666E2">
        <w:rPr>
          <w:lang w:val="en-IN"/>
        </w:rPr>
        <w:t xml:space="preserve">jumps from one 7-segment to other for seven times. </w:t>
      </w:r>
      <w:r>
        <w:rPr>
          <w:lang w:val="en-IN"/>
        </w:rPr>
        <w:t xml:space="preserve">If the player is successful </w:t>
      </w:r>
      <w:r w:rsidR="000666E2">
        <w:rPr>
          <w:lang w:val="en-IN"/>
        </w:rPr>
        <w:t>replicating</w:t>
      </w:r>
      <w:r>
        <w:rPr>
          <w:lang w:val="en-IN"/>
        </w:rPr>
        <w:t xml:space="preserve"> the target sequence </w:t>
      </w:r>
      <w:r w:rsidR="000666E2">
        <w:rPr>
          <w:lang w:val="en-IN"/>
        </w:rPr>
        <w:t>before the sequence jumps from one 7-segment to other for seven time</w:t>
      </w:r>
      <w:r>
        <w:rPr>
          <w:lang w:val="en-IN"/>
        </w:rPr>
        <w:t xml:space="preserve">, his score increments by 1 and a new target sequence is displayed. If the player doesn’t match his sequence with the target sequence, </w:t>
      </w:r>
      <w:r w:rsidR="000666E2">
        <w:rPr>
          <w:lang w:val="en-IN"/>
        </w:rPr>
        <w:t>he</w:t>
      </w:r>
      <w:r>
        <w:rPr>
          <w:lang w:val="en-IN"/>
        </w:rPr>
        <w:t xml:space="preserve"> gets </w:t>
      </w:r>
      <w:r w:rsidR="000666E2">
        <w:rPr>
          <w:lang w:val="en-IN"/>
        </w:rPr>
        <w:t>only 6 iterations of the sequence jumping from one 7-segment to the next</w:t>
      </w:r>
      <w:r>
        <w:rPr>
          <w:lang w:val="en-IN"/>
        </w:rPr>
        <w:t xml:space="preserve">. Now, a new target sequence displays. The player has to match the moving sequence with the target sequence before the </w:t>
      </w:r>
      <w:r w:rsidR="00966A04">
        <w:rPr>
          <w:lang w:val="en-IN"/>
        </w:rPr>
        <w:t>6</w:t>
      </w:r>
      <w:r w:rsidR="00966A04" w:rsidRPr="00966A04">
        <w:rPr>
          <w:vertAlign w:val="superscript"/>
          <w:lang w:val="en-IN"/>
        </w:rPr>
        <w:t>th</w:t>
      </w:r>
      <w:r w:rsidR="00966A04">
        <w:rPr>
          <w:lang w:val="en-IN"/>
        </w:rPr>
        <w:t xml:space="preserve"> iteration</w:t>
      </w:r>
      <w:r>
        <w:rPr>
          <w:lang w:val="en-IN"/>
        </w:rPr>
        <w:t>. If the player fails to do so, HEX5 gets blocked. This way the 7-segments get blocked gradually if the player fails to match with target sequence. The game ends when all the 7-segments are blocked.</w:t>
      </w:r>
    </w:p>
    <w:p w:rsidR="00EF1F90" w:rsidRDefault="00EF1F90" w:rsidP="00EF1F90">
      <w:pPr>
        <w:rPr>
          <w:lang w:val="en-IN"/>
        </w:rPr>
      </w:pPr>
    </w:p>
    <w:p w:rsidR="00EF1F90" w:rsidRDefault="00EF1F90" w:rsidP="00EF1F90">
      <w:pPr>
        <w:rPr>
          <w:lang w:val="en-IN"/>
        </w:rPr>
      </w:pPr>
      <w:r>
        <w:rPr>
          <w:lang w:val="en-IN"/>
        </w:rPr>
        <w:t>The scoring module is designed such that, every time the player replicates the target sequence he gets a point. Based on the score the level of the game changes. It is as below:</w:t>
      </w:r>
    </w:p>
    <w:p w:rsidR="00EF1F90" w:rsidRDefault="00EF1F90" w:rsidP="00EF1F90">
      <w:pPr>
        <w:rPr>
          <w:lang w:val="en-IN"/>
        </w:rPr>
      </w:pPr>
    </w:p>
    <w:p w:rsidR="00EF1F90" w:rsidRDefault="00EF1F90" w:rsidP="00192A2A">
      <w:pPr>
        <w:pStyle w:val="ListParagraph"/>
        <w:numPr>
          <w:ilvl w:val="0"/>
          <w:numId w:val="34"/>
        </w:numPr>
        <w:rPr>
          <w:lang w:val="en-IN"/>
        </w:rPr>
      </w:pPr>
      <w:r>
        <w:rPr>
          <w:lang w:val="en-IN"/>
        </w:rPr>
        <w:t>score &lt; 5: Level 0, the sequence jumps from one 7-segment to the next with an interval of 6 seconds.</w:t>
      </w:r>
    </w:p>
    <w:p w:rsidR="00EF1F90" w:rsidRDefault="00EF1F90" w:rsidP="00192A2A">
      <w:pPr>
        <w:pStyle w:val="ListParagraph"/>
        <w:numPr>
          <w:ilvl w:val="0"/>
          <w:numId w:val="34"/>
        </w:numPr>
        <w:rPr>
          <w:lang w:val="en-IN"/>
        </w:rPr>
      </w:pPr>
      <w:r>
        <w:rPr>
          <w:lang w:val="en-IN"/>
        </w:rPr>
        <w:t xml:space="preserve">5 </w:t>
      </w:r>
      <w:r>
        <w:rPr>
          <w:rFonts w:cstheme="minorHAnsi"/>
          <w:lang w:val="en-IN"/>
        </w:rPr>
        <w:t>≤</w:t>
      </w:r>
      <w:r>
        <w:rPr>
          <w:lang w:val="en-IN"/>
        </w:rPr>
        <w:t xml:space="preserve"> score &lt; 10: Level 1, the sequence jumps from one 7-segment to the next with an interval of 5 seconds.</w:t>
      </w:r>
    </w:p>
    <w:p w:rsidR="00EF1F90" w:rsidRPr="00501FD5" w:rsidRDefault="00EF1F90" w:rsidP="00192A2A">
      <w:pPr>
        <w:pStyle w:val="ListParagraph"/>
        <w:numPr>
          <w:ilvl w:val="0"/>
          <w:numId w:val="34"/>
        </w:numPr>
        <w:rPr>
          <w:lang w:val="en-IN"/>
        </w:rPr>
      </w:pPr>
      <w:r>
        <w:rPr>
          <w:lang w:val="en-IN"/>
        </w:rPr>
        <w:t xml:space="preserve">10 </w:t>
      </w:r>
      <w:r>
        <w:rPr>
          <w:rFonts w:cstheme="minorHAnsi"/>
          <w:lang w:val="en-IN"/>
        </w:rPr>
        <w:t>≤</w:t>
      </w:r>
      <w:r>
        <w:rPr>
          <w:lang w:val="en-IN"/>
        </w:rPr>
        <w:t xml:space="preserve"> score &lt; 15: Level 2, the sequence jumps from one 7-segment to the next with an interval of 4 seconds.</w:t>
      </w:r>
    </w:p>
    <w:p w:rsidR="00EF1F90" w:rsidRDefault="00EF1F90" w:rsidP="00192A2A">
      <w:pPr>
        <w:pStyle w:val="ListParagraph"/>
        <w:numPr>
          <w:ilvl w:val="0"/>
          <w:numId w:val="34"/>
        </w:numPr>
        <w:rPr>
          <w:lang w:val="en-IN"/>
        </w:rPr>
      </w:pPr>
      <w:r>
        <w:rPr>
          <w:lang w:val="en-IN"/>
        </w:rPr>
        <w:t xml:space="preserve">15 </w:t>
      </w:r>
      <w:r>
        <w:rPr>
          <w:rFonts w:cstheme="minorHAnsi"/>
          <w:lang w:val="en-IN"/>
        </w:rPr>
        <w:t>≤</w:t>
      </w:r>
      <w:r>
        <w:rPr>
          <w:lang w:val="en-IN"/>
        </w:rPr>
        <w:t xml:space="preserve"> score &lt; 20: Level 3, the sequence jumps from one 7-segment to the next with an interval of 3 seconds.</w:t>
      </w:r>
    </w:p>
    <w:p w:rsidR="00EF1F90" w:rsidRDefault="00EF1F90" w:rsidP="00EF1F90">
      <w:pPr>
        <w:rPr>
          <w:lang w:val="en-IN"/>
        </w:rPr>
      </w:pPr>
    </w:p>
    <w:p w:rsidR="00EF1F90" w:rsidRDefault="00EF1F90" w:rsidP="00EF1F90">
      <w:pPr>
        <w:rPr>
          <w:lang w:val="en-IN"/>
        </w:rPr>
      </w:pPr>
      <w:r>
        <w:rPr>
          <w:lang w:val="en-IN"/>
        </w:rPr>
        <w:t>The maximum points a player can score is 20. The game ends when the score is 20 or all the 7-segments get blocked. The player can request a new game once the game ends.</w:t>
      </w:r>
    </w:p>
    <w:p w:rsidR="00F765F5" w:rsidRDefault="00F765F5" w:rsidP="00F765F5">
      <w:pPr>
        <w:rPr>
          <w:b/>
          <w:lang w:val="en-IN"/>
        </w:rPr>
      </w:pPr>
    </w:p>
    <w:p w:rsidR="00F765F5" w:rsidRPr="004441AC" w:rsidRDefault="00F765F5" w:rsidP="00F765F5">
      <w:pPr>
        <w:rPr>
          <w:lang w:val="en-IN"/>
        </w:rPr>
      </w:pPr>
    </w:p>
    <w:p w:rsidR="00AC1670" w:rsidRDefault="00CD3A7F">
      <w:pPr>
        <w:rPr>
          <w:lang w:val="en-IN"/>
        </w:rPr>
      </w:pPr>
      <w:r>
        <w:rPr>
          <w:lang w:val="en-IN"/>
        </w:rPr>
        <w:t xml:space="preserve"> </w:t>
      </w: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CE591C" w:rsidRDefault="00CE591C">
      <w:pPr>
        <w:rPr>
          <w:lang w:val="en-IN"/>
        </w:rPr>
      </w:pPr>
    </w:p>
    <w:p w:rsidR="00E849DE" w:rsidRPr="002E213A" w:rsidRDefault="002E213A" w:rsidP="002E213A">
      <w:pPr>
        <w:pStyle w:val="ListParagraph"/>
        <w:numPr>
          <w:ilvl w:val="0"/>
          <w:numId w:val="3"/>
        </w:numPr>
        <w:rPr>
          <w:b/>
          <w:lang w:val="en-IN"/>
        </w:rPr>
      </w:pPr>
      <w:r>
        <w:rPr>
          <w:b/>
          <w:lang w:val="en-IN"/>
        </w:rPr>
        <w:lastRenderedPageBreak/>
        <w:t>Features:</w:t>
      </w:r>
    </w:p>
    <w:p w:rsidR="000B06AF" w:rsidRDefault="00062A6D">
      <w:pPr>
        <w:rPr>
          <w:lang w:val="en-IN"/>
        </w:rPr>
      </w:pPr>
      <w:r>
        <w:rPr>
          <w:noProof/>
          <w:lang w:val="en-IN" w:eastAsia="en-IN"/>
        </w:rPr>
        <w:drawing>
          <wp:inline distT="0" distB="0" distL="0" distR="0" wp14:anchorId="241BFAC2" wp14:editId="32F60C39">
            <wp:extent cx="522922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686175"/>
                    </a:xfrm>
                    <a:prstGeom prst="rect">
                      <a:avLst/>
                    </a:prstGeom>
                  </pic:spPr>
                </pic:pic>
              </a:graphicData>
            </a:graphic>
          </wp:inline>
        </w:drawing>
      </w:r>
    </w:p>
    <w:p w:rsidR="00432D28" w:rsidRDefault="00432D28">
      <w:pPr>
        <w:rPr>
          <w:lang w:val="en-IN"/>
        </w:rPr>
      </w:pPr>
    </w:p>
    <w:p w:rsidR="000B06AF" w:rsidRDefault="000B06AF">
      <w:pPr>
        <w:rPr>
          <w:lang w:val="en-IN"/>
        </w:rPr>
      </w:pPr>
      <w:r>
        <w:rPr>
          <w:lang w:val="en-IN"/>
        </w:rPr>
        <w:t>The system has th</w:t>
      </w:r>
      <w:r w:rsidR="00CC1963">
        <w:rPr>
          <w:lang w:val="en-IN"/>
        </w:rPr>
        <w:t>e following</w:t>
      </w:r>
      <w:r>
        <w:rPr>
          <w:lang w:val="en-IN"/>
        </w:rPr>
        <w:t xml:space="preserve"> modules.</w:t>
      </w:r>
    </w:p>
    <w:p w:rsidR="00CC1963" w:rsidRPr="00CC1963" w:rsidRDefault="00CC1963" w:rsidP="00CC1963">
      <w:pPr>
        <w:pStyle w:val="ListParagraph"/>
        <w:numPr>
          <w:ilvl w:val="0"/>
          <w:numId w:val="1"/>
        </w:numPr>
        <w:rPr>
          <w:lang w:val="en-IN"/>
        </w:rPr>
      </w:pPr>
      <w:r>
        <w:rPr>
          <w:lang w:val="en-IN"/>
        </w:rPr>
        <w:t xml:space="preserve">Button shaper: </w:t>
      </w:r>
      <w:r w:rsidRPr="00CC1963">
        <w:rPr>
          <w:lang w:val="en-IN"/>
        </w:rPr>
        <w:t>button_shaper</w:t>
      </w:r>
      <w:r>
        <w:rPr>
          <w:lang w:val="en-IN"/>
        </w:rPr>
        <w:t>.v</w:t>
      </w:r>
    </w:p>
    <w:p w:rsidR="00CC1963" w:rsidRDefault="004441AC" w:rsidP="004441AC">
      <w:pPr>
        <w:pStyle w:val="ListParagraph"/>
        <w:numPr>
          <w:ilvl w:val="0"/>
          <w:numId w:val="1"/>
        </w:numPr>
        <w:rPr>
          <w:lang w:val="en-IN"/>
        </w:rPr>
      </w:pPr>
      <w:r>
        <w:rPr>
          <w:lang w:val="en-IN"/>
        </w:rPr>
        <w:t xml:space="preserve">Mode select: </w:t>
      </w:r>
      <w:r w:rsidRPr="004441AC">
        <w:rPr>
          <w:lang w:val="en-IN"/>
        </w:rPr>
        <w:t>mode_select</w:t>
      </w:r>
      <w:r w:rsidR="00CC1963">
        <w:rPr>
          <w:lang w:val="en-IN"/>
        </w:rPr>
        <w:t>.v</w:t>
      </w:r>
    </w:p>
    <w:p w:rsidR="00F251FA" w:rsidRDefault="00F251FA" w:rsidP="00F251FA">
      <w:pPr>
        <w:pStyle w:val="ListParagraph"/>
        <w:numPr>
          <w:ilvl w:val="0"/>
          <w:numId w:val="1"/>
        </w:numPr>
        <w:rPr>
          <w:lang w:val="en-IN"/>
        </w:rPr>
      </w:pPr>
      <w:r>
        <w:rPr>
          <w:lang w:val="en-IN"/>
        </w:rPr>
        <w:t xml:space="preserve">Access control: </w:t>
      </w:r>
      <w:bookmarkStart w:id="3" w:name="_Hlk482202822"/>
      <w:r w:rsidRPr="00F251FA">
        <w:rPr>
          <w:lang w:val="en-IN"/>
        </w:rPr>
        <w:t>ROM_2AC</w:t>
      </w:r>
      <w:r>
        <w:rPr>
          <w:lang w:val="en-IN"/>
        </w:rPr>
        <w:t>.v</w:t>
      </w:r>
      <w:bookmarkStart w:id="4" w:name="_Hlk482202871"/>
      <w:bookmarkEnd w:id="3"/>
    </w:p>
    <w:p w:rsidR="0034558E" w:rsidRDefault="0034558E" w:rsidP="00192A2A">
      <w:pPr>
        <w:pStyle w:val="ListParagraph"/>
        <w:numPr>
          <w:ilvl w:val="0"/>
          <w:numId w:val="22"/>
        </w:numPr>
        <w:rPr>
          <w:lang w:val="en-IN"/>
        </w:rPr>
      </w:pPr>
      <w:r>
        <w:rPr>
          <w:lang w:val="en-IN"/>
        </w:rPr>
        <w:t>Single Access control: ROM_AC.v</w:t>
      </w:r>
    </w:p>
    <w:p w:rsidR="0034558E" w:rsidRDefault="0034558E" w:rsidP="00192A2A">
      <w:pPr>
        <w:pStyle w:val="ListParagraph"/>
        <w:numPr>
          <w:ilvl w:val="0"/>
          <w:numId w:val="23"/>
        </w:numPr>
        <w:rPr>
          <w:lang w:val="en-IN"/>
        </w:rPr>
      </w:pPr>
      <w:r>
        <w:rPr>
          <w:lang w:val="en-IN"/>
        </w:rPr>
        <w:t>User ID ROM: ROM_ID_TOP.v</w:t>
      </w:r>
    </w:p>
    <w:p w:rsidR="0034558E" w:rsidRDefault="0034558E" w:rsidP="00192A2A">
      <w:pPr>
        <w:pStyle w:val="ListParagraph"/>
        <w:numPr>
          <w:ilvl w:val="0"/>
          <w:numId w:val="23"/>
        </w:numPr>
        <w:rPr>
          <w:lang w:val="en-IN"/>
        </w:rPr>
      </w:pPr>
      <w:r>
        <w:rPr>
          <w:lang w:val="en-IN"/>
        </w:rPr>
        <w:t>Password ROM: ROM2.v</w:t>
      </w:r>
    </w:p>
    <w:p w:rsidR="0034558E" w:rsidRPr="00266D00" w:rsidRDefault="0034558E" w:rsidP="00192A2A">
      <w:pPr>
        <w:pStyle w:val="ListParagraph"/>
        <w:numPr>
          <w:ilvl w:val="0"/>
          <w:numId w:val="23"/>
        </w:numPr>
        <w:rPr>
          <w:lang w:val="en-IN"/>
        </w:rPr>
      </w:pPr>
      <w:r>
        <w:rPr>
          <w:lang w:val="en-IN"/>
        </w:rPr>
        <w:t>Credential check: AC_ROM_USER.v</w:t>
      </w:r>
    </w:p>
    <w:p w:rsidR="00CC1963" w:rsidRDefault="004441AC" w:rsidP="004441AC">
      <w:pPr>
        <w:pStyle w:val="ListParagraph"/>
        <w:numPr>
          <w:ilvl w:val="0"/>
          <w:numId w:val="1"/>
        </w:numPr>
        <w:rPr>
          <w:lang w:val="en-IN"/>
        </w:rPr>
      </w:pPr>
      <w:bookmarkStart w:id="5" w:name="_Hlk482203143"/>
      <w:bookmarkEnd w:id="4"/>
      <w:r>
        <w:rPr>
          <w:lang w:val="en-IN"/>
        </w:rPr>
        <w:t xml:space="preserve">Output select: </w:t>
      </w:r>
      <w:r w:rsidRPr="004441AC">
        <w:rPr>
          <w:lang w:val="en-IN"/>
        </w:rPr>
        <w:t>op_select</w:t>
      </w:r>
      <w:r w:rsidR="00CC1963">
        <w:rPr>
          <w:lang w:val="en-IN"/>
        </w:rPr>
        <w:t>.v</w:t>
      </w:r>
    </w:p>
    <w:bookmarkEnd w:id="5"/>
    <w:p w:rsidR="004206AE" w:rsidRDefault="009656F1" w:rsidP="009656F1">
      <w:pPr>
        <w:pStyle w:val="ListParagraph"/>
        <w:numPr>
          <w:ilvl w:val="0"/>
          <w:numId w:val="1"/>
        </w:numPr>
        <w:rPr>
          <w:lang w:val="en-IN"/>
        </w:rPr>
      </w:pPr>
      <w:r>
        <w:rPr>
          <w:lang w:val="en-IN"/>
        </w:rPr>
        <w:t xml:space="preserve">Load register: </w:t>
      </w:r>
      <w:bookmarkStart w:id="6" w:name="_Hlk482207189"/>
      <w:r w:rsidRPr="009656F1">
        <w:rPr>
          <w:lang w:val="en-IN"/>
        </w:rPr>
        <w:t>LoadReg</w:t>
      </w:r>
      <w:bookmarkEnd w:id="6"/>
      <w:r w:rsidR="00A83C2E">
        <w:rPr>
          <w:lang w:val="en-IN"/>
        </w:rPr>
        <w:t>.v</w:t>
      </w:r>
    </w:p>
    <w:p w:rsidR="00A83C2E" w:rsidRDefault="009653F9" w:rsidP="00A83C2E">
      <w:pPr>
        <w:pStyle w:val="ListParagraph"/>
        <w:numPr>
          <w:ilvl w:val="0"/>
          <w:numId w:val="1"/>
        </w:numPr>
        <w:rPr>
          <w:lang w:val="en-IN"/>
        </w:rPr>
      </w:pPr>
      <w:r>
        <w:rPr>
          <w:lang w:val="en-IN"/>
        </w:rPr>
        <w:t>Random number generator 1</w:t>
      </w:r>
    </w:p>
    <w:p w:rsidR="00E76B93" w:rsidRDefault="00E76B93" w:rsidP="00192A2A">
      <w:pPr>
        <w:pStyle w:val="ListParagraph"/>
        <w:numPr>
          <w:ilvl w:val="0"/>
          <w:numId w:val="6"/>
        </w:numPr>
        <w:rPr>
          <w:lang w:val="en-IN"/>
        </w:rPr>
      </w:pPr>
      <w:r>
        <w:rPr>
          <w:lang w:val="en-IN"/>
        </w:rPr>
        <w:t xml:space="preserve">LFSR module: </w:t>
      </w:r>
      <w:r w:rsidRPr="00E76B93">
        <w:rPr>
          <w:lang w:val="en-IN"/>
        </w:rPr>
        <w:t>LFSR</w:t>
      </w:r>
      <w:r w:rsidR="00824304">
        <w:rPr>
          <w:lang w:val="en-IN"/>
        </w:rPr>
        <w:t>1</w:t>
      </w:r>
      <w:r>
        <w:rPr>
          <w:lang w:val="en-IN"/>
        </w:rPr>
        <w:t>.v</w:t>
      </w:r>
    </w:p>
    <w:p w:rsidR="00E76B93" w:rsidRDefault="00E76B93" w:rsidP="00192A2A">
      <w:pPr>
        <w:pStyle w:val="ListParagraph"/>
        <w:numPr>
          <w:ilvl w:val="0"/>
          <w:numId w:val="6"/>
        </w:numPr>
        <w:rPr>
          <w:lang w:val="en-IN"/>
        </w:rPr>
      </w:pPr>
      <w:r>
        <w:rPr>
          <w:lang w:val="en-IN"/>
        </w:rPr>
        <w:t xml:space="preserve">Load register: </w:t>
      </w:r>
      <w:r w:rsidR="00DC0375" w:rsidRPr="009656F1">
        <w:rPr>
          <w:lang w:val="en-IN"/>
        </w:rPr>
        <w:t>LoadReg</w:t>
      </w:r>
      <w:r>
        <w:rPr>
          <w:lang w:val="en-IN"/>
        </w:rPr>
        <w:t>.v</w:t>
      </w:r>
    </w:p>
    <w:p w:rsidR="009653F9" w:rsidRDefault="009653F9" w:rsidP="009653F9">
      <w:pPr>
        <w:pStyle w:val="ListParagraph"/>
        <w:numPr>
          <w:ilvl w:val="0"/>
          <w:numId w:val="1"/>
        </w:numPr>
        <w:rPr>
          <w:lang w:val="en-IN"/>
        </w:rPr>
      </w:pPr>
      <w:r>
        <w:rPr>
          <w:lang w:val="en-IN"/>
        </w:rPr>
        <w:t>Random number generator 2</w:t>
      </w:r>
      <w:r w:rsidRPr="009653F9">
        <w:rPr>
          <w:lang w:val="en-IN"/>
        </w:rPr>
        <w:t xml:space="preserve"> </w:t>
      </w:r>
    </w:p>
    <w:p w:rsidR="009653F9" w:rsidRPr="009653F9" w:rsidRDefault="009653F9" w:rsidP="00192A2A">
      <w:pPr>
        <w:pStyle w:val="ListParagraph"/>
        <w:numPr>
          <w:ilvl w:val="0"/>
          <w:numId w:val="21"/>
        </w:numPr>
        <w:rPr>
          <w:lang w:val="en-IN"/>
        </w:rPr>
      </w:pPr>
      <w:r w:rsidRPr="009653F9">
        <w:rPr>
          <w:lang w:val="en-IN"/>
        </w:rPr>
        <w:t xml:space="preserve">LFSR module: </w:t>
      </w:r>
      <w:r w:rsidR="00DC0375">
        <w:rPr>
          <w:lang w:val="en-IN"/>
        </w:rPr>
        <w:t>LFSR2</w:t>
      </w:r>
      <w:r w:rsidRPr="009653F9">
        <w:rPr>
          <w:lang w:val="en-IN"/>
        </w:rPr>
        <w:t>.v</w:t>
      </w:r>
    </w:p>
    <w:p w:rsidR="00556853" w:rsidRDefault="009653F9" w:rsidP="00192A2A">
      <w:pPr>
        <w:pStyle w:val="ListParagraph"/>
        <w:numPr>
          <w:ilvl w:val="0"/>
          <w:numId w:val="21"/>
        </w:numPr>
        <w:rPr>
          <w:lang w:val="en-IN"/>
        </w:rPr>
      </w:pPr>
      <w:r w:rsidRPr="009653F9">
        <w:rPr>
          <w:lang w:val="en-IN"/>
        </w:rPr>
        <w:t xml:space="preserve">Load register: </w:t>
      </w:r>
      <w:r w:rsidR="00DC0375" w:rsidRPr="009656F1">
        <w:rPr>
          <w:lang w:val="en-IN"/>
        </w:rPr>
        <w:t>LoadReg</w:t>
      </w:r>
      <w:r w:rsidRPr="009653F9">
        <w:rPr>
          <w:lang w:val="en-IN"/>
        </w:rPr>
        <w:t>.v</w:t>
      </w:r>
    </w:p>
    <w:p w:rsidR="00556853" w:rsidRDefault="00556853" w:rsidP="00556853">
      <w:pPr>
        <w:pStyle w:val="ListParagraph"/>
        <w:numPr>
          <w:ilvl w:val="0"/>
          <w:numId w:val="1"/>
        </w:numPr>
        <w:rPr>
          <w:lang w:val="en-IN"/>
        </w:rPr>
      </w:pPr>
      <w:r>
        <w:rPr>
          <w:lang w:val="en-IN"/>
        </w:rPr>
        <w:t>Game timer</w:t>
      </w:r>
    </w:p>
    <w:p w:rsidR="00556853" w:rsidRPr="00A330DC" w:rsidRDefault="00556853" w:rsidP="00192A2A">
      <w:pPr>
        <w:pStyle w:val="ListParagraph"/>
        <w:numPr>
          <w:ilvl w:val="0"/>
          <w:numId w:val="5"/>
        </w:numPr>
        <w:rPr>
          <w:lang w:val="en-IN"/>
        </w:rPr>
      </w:pPr>
      <w:bookmarkStart w:id="7" w:name="_Hlk482211684"/>
      <w:r w:rsidRPr="00A330DC">
        <w:rPr>
          <w:lang w:val="en-IN"/>
        </w:rPr>
        <w:t xml:space="preserve">Milli-second pulse generator: </w:t>
      </w:r>
      <w:r>
        <w:rPr>
          <w:lang w:val="en-IN"/>
        </w:rPr>
        <w:t>LFSR_1ms</w:t>
      </w:r>
      <w:r w:rsidRPr="00A330DC">
        <w:rPr>
          <w:lang w:val="en-IN"/>
        </w:rPr>
        <w:t>.v</w:t>
      </w:r>
    </w:p>
    <w:p w:rsidR="00556853" w:rsidRDefault="00556853" w:rsidP="00192A2A">
      <w:pPr>
        <w:pStyle w:val="ListParagraph"/>
        <w:numPr>
          <w:ilvl w:val="0"/>
          <w:numId w:val="5"/>
        </w:numPr>
        <w:rPr>
          <w:lang w:val="en-IN"/>
        </w:rPr>
      </w:pPr>
      <w:r w:rsidRPr="00A330DC">
        <w:rPr>
          <w:lang w:val="en-IN"/>
        </w:rPr>
        <w:t xml:space="preserve">100 milli-second pulse generator: </w:t>
      </w:r>
      <w:r>
        <w:rPr>
          <w:lang w:val="en-IN"/>
        </w:rPr>
        <w:t>LFSR_100ms</w:t>
      </w:r>
      <w:r w:rsidRPr="00A330DC">
        <w:rPr>
          <w:lang w:val="en-IN"/>
        </w:rPr>
        <w:t>.v</w:t>
      </w:r>
    </w:p>
    <w:p w:rsidR="00B46FEE" w:rsidRDefault="00556853" w:rsidP="00192A2A">
      <w:pPr>
        <w:pStyle w:val="ListParagraph"/>
        <w:numPr>
          <w:ilvl w:val="0"/>
          <w:numId w:val="5"/>
        </w:numPr>
        <w:rPr>
          <w:lang w:val="en-IN"/>
        </w:rPr>
      </w:pPr>
      <w:r w:rsidRPr="0099174B">
        <w:rPr>
          <w:lang w:val="en-IN"/>
        </w:rPr>
        <w:t>Variable timer: nSecPulseGenerator.v</w:t>
      </w:r>
    </w:p>
    <w:bookmarkEnd w:id="7"/>
    <w:p w:rsidR="00B46FEE" w:rsidRPr="00B46FEE" w:rsidRDefault="00B46FEE" w:rsidP="00B46FEE">
      <w:pPr>
        <w:pStyle w:val="ListParagraph"/>
        <w:numPr>
          <w:ilvl w:val="0"/>
          <w:numId w:val="1"/>
        </w:numPr>
        <w:rPr>
          <w:lang w:val="en-IN"/>
        </w:rPr>
      </w:pPr>
      <w:r>
        <w:rPr>
          <w:lang w:val="en-IN"/>
        </w:rPr>
        <w:t xml:space="preserve">Level selector: </w:t>
      </w:r>
      <w:r w:rsidRPr="00B46FEE">
        <w:rPr>
          <w:lang w:val="en-IN"/>
        </w:rPr>
        <w:t>LevelSelector</w:t>
      </w:r>
      <w:r>
        <w:rPr>
          <w:lang w:val="en-IN"/>
        </w:rPr>
        <w:t>.v</w:t>
      </w:r>
    </w:p>
    <w:p w:rsidR="00FE2CEA" w:rsidRDefault="00207EFD" w:rsidP="00556853">
      <w:pPr>
        <w:pStyle w:val="ListParagraph"/>
        <w:numPr>
          <w:ilvl w:val="0"/>
          <w:numId w:val="1"/>
        </w:numPr>
        <w:rPr>
          <w:lang w:val="en-IN"/>
        </w:rPr>
      </w:pPr>
      <w:bookmarkStart w:id="8" w:name="_Hlk482219257"/>
      <w:r>
        <w:rPr>
          <w:lang w:val="en-IN"/>
        </w:rPr>
        <w:t xml:space="preserve">One Player </w:t>
      </w:r>
      <w:r w:rsidR="00FE2CEA" w:rsidRPr="00556853">
        <w:rPr>
          <w:lang w:val="en-IN"/>
        </w:rPr>
        <w:t>Game controller: game_ctl.v</w:t>
      </w:r>
      <w:bookmarkEnd w:id="8"/>
    </w:p>
    <w:p w:rsidR="00115F35" w:rsidRDefault="00C84C76" w:rsidP="00115F35">
      <w:pPr>
        <w:pStyle w:val="ListParagraph"/>
        <w:numPr>
          <w:ilvl w:val="0"/>
          <w:numId w:val="1"/>
        </w:numPr>
        <w:rPr>
          <w:lang w:val="en-IN"/>
        </w:rPr>
      </w:pPr>
      <w:r>
        <w:rPr>
          <w:lang w:val="en-IN"/>
        </w:rPr>
        <w:t>Two Player Game Controller: game_ctl_2pl</w:t>
      </w:r>
      <w:r w:rsidR="00062C0E">
        <w:rPr>
          <w:lang w:val="en-IN"/>
        </w:rPr>
        <w:t>.v</w:t>
      </w:r>
    </w:p>
    <w:p w:rsidR="00B84762" w:rsidRDefault="00FA2F03" w:rsidP="00B84762">
      <w:pPr>
        <w:pStyle w:val="ListParagraph"/>
        <w:numPr>
          <w:ilvl w:val="0"/>
          <w:numId w:val="1"/>
        </w:numPr>
        <w:rPr>
          <w:lang w:val="en-IN"/>
        </w:rPr>
      </w:pPr>
      <w:bookmarkStart w:id="9" w:name="_Hlk482229849"/>
      <w:r w:rsidRPr="00115F35">
        <w:rPr>
          <w:lang w:val="en-IN"/>
        </w:rPr>
        <w:t xml:space="preserve">Score counter: </w:t>
      </w:r>
      <w:r w:rsidR="00080A2E" w:rsidRPr="00115F35">
        <w:rPr>
          <w:lang w:val="en-IN"/>
        </w:rPr>
        <w:t>SimpleC</w:t>
      </w:r>
      <w:r w:rsidRPr="00115F35">
        <w:rPr>
          <w:lang w:val="en-IN"/>
        </w:rPr>
        <w:t>ounter.v</w:t>
      </w:r>
    </w:p>
    <w:bookmarkEnd w:id="9"/>
    <w:p w:rsidR="00CE6C0E" w:rsidRDefault="00CE6C0E" w:rsidP="00B84762">
      <w:pPr>
        <w:pStyle w:val="ListParagraph"/>
        <w:numPr>
          <w:ilvl w:val="0"/>
          <w:numId w:val="1"/>
        </w:numPr>
        <w:rPr>
          <w:lang w:val="en-IN"/>
        </w:rPr>
      </w:pPr>
      <w:r>
        <w:rPr>
          <w:lang w:val="en-IN"/>
        </w:rPr>
        <w:lastRenderedPageBreak/>
        <w:t>Winner check: win_checker.v</w:t>
      </w:r>
    </w:p>
    <w:p w:rsidR="00B84762" w:rsidRDefault="0025486F" w:rsidP="00B84762">
      <w:pPr>
        <w:pStyle w:val="ListParagraph"/>
        <w:numPr>
          <w:ilvl w:val="0"/>
          <w:numId w:val="1"/>
        </w:numPr>
        <w:rPr>
          <w:lang w:val="en-IN"/>
        </w:rPr>
      </w:pPr>
      <w:r w:rsidRPr="00B84762">
        <w:rPr>
          <w:lang w:val="en-IN"/>
        </w:rPr>
        <w:t xml:space="preserve">BCD score </w:t>
      </w:r>
      <w:r w:rsidR="00115F35" w:rsidRPr="00B84762">
        <w:rPr>
          <w:lang w:val="en-IN"/>
        </w:rPr>
        <w:t>conversion</w:t>
      </w:r>
      <w:r w:rsidRPr="00B84762">
        <w:rPr>
          <w:lang w:val="en-IN"/>
        </w:rPr>
        <w:t>: bin2bcd_score.v</w:t>
      </w:r>
    </w:p>
    <w:p w:rsidR="00906E51" w:rsidRDefault="003C34D3" w:rsidP="00906E51">
      <w:pPr>
        <w:pStyle w:val="ListParagraph"/>
        <w:numPr>
          <w:ilvl w:val="0"/>
          <w:numId w:val="1"/>
        </w:numPr>
        <w:rPr>
          <w:lang w:val="en-IN"/>
        </w:rPr>
      </w:pPr>
      <w:r w:rsidRPr="00B84762">
        <w:rPr>
          <w:lang w:val="en-IN"/>
        </w:rPr>
        <w:t>ASCII conve</w:t>
      </w:r>
      <w:r w:rsidR="00CF6E2D" w:rsidRPr="00B84762">
        <w:rPr>
          <w:lang w:val="en-IN"/>
        </w:rPr>
        <w:t>r</w:t>
      </w:r>
      <w:r w:rsidRPr="00B84762">
        <w:rPr>
          <w:lang w:val="en-IN"/>
        </w:rPr>
        <w:t>sion</w:t>
      </w:r>
      <w:r w:rsidR="009F265D" w:rsidRPr="00B84762">
        <w:rPr>
          <w:lang w:val="en-IN"/>
        </w:rPr>
        <w:t xml:space="preserve">: </w:t>
      </w:r>
      <w:r w:rsidRPr="00B84762">
        <w:rPr>
          <w:lang w:val="en-IN"/>
        </w:rPr>
        <w:t>ASCII_decoder</w:t>
      </w:r>
      <w:r w:rsidR="009F265D" w:rsidRPr="00B84762">
        <w:rPr>
          <w:lang w:val="en-IN"/>
        </w:rPr>
        <w:t>.v</w:t>
      </w:r>
    </w:p>
    <w:p w:rsidR="00906E51" w:rsidRDefault="00B84762" w:rsidP="00906E51">
      <w:pPr>
        <w:pStyle w:val="ListParagraph"/>
        <w:numPr>
          <w:ilvl w:val="0"/>
          <w:numId w:val="1"/>
        </w:numPr>
        <w:rPr>
          <w:lang w:val="en-IN"/>
        </w:rPr>
      </w:pPr>
      <w:r w:rsidRPr="00906E51">
        <w:rPr>
          <w:lang w:val="en-IN"/>
        </w:rPr>
        <w:t>One player LCD Display: LCD_display_1pl.v</w:t>
      </w:r>
    </w:p>
    <w:p w:rsidR="001D3428" w:rsidRDefault="001D3428" w:rsidP="00906E51">
      <w:pPr>
        <w:pStyle w:val="ListParagraph"/>
        <w:numPr>
          <w:ilvl w:val="0"/>
          <w:numId w:val="1"/>
        </w:numPr>
        <w:rPr>
          <w:lang w:val="en-IN"/>
        </w:rPr>
      </w:pPr>
      <w:r>
        <w:rPr>
          <w:lang w:val="en-IN"/>
        </w:rPr>
        <w:t>Two player LCD Display:</w:t>
      </w:r>
      <w:r w:rsidR="009B216A">
        <w:rPr>
          <w:lang w:val="en-IN"/>
        </w:rPr>
        <w:t xml:space="preserve"> LCD_display.v</w:t>
      </w:r>
    </w:p>
    <w:p w:rsidR="00B60942" w:rsidRPr="00B60942" w:rsidRDefault="00B60942" w:rsidP="00B60942">
      <w:pPr>
        <w:pStyle w:val="ListParagraph"/>
        <w:numPr>
          <w:ilvl w:val="0"/>
          <w:numId w:val="1"/>
        </w:numPr>
        <w:rPr>
          <w:lang w:val="en-IN"/>
        </w:rPr>
      </w:pPr>
      <w:r w:rsidRPr="00B60942">
        <w:rPr>
          <w:lang w:val="en-IN"/>
        </w:rPr>
        <w:t>RAM_TOP module: RAM_TOP.v</w:t>
      </w:r>
    </w:p>
    <w:p w:rsidR="00B60942" w:rsidRDefault="00B60942" w:rsidP="00192A2A">
      <w:pPr>
        <w:pStyle w:val="ListParagraph"/>
        <w:numPr>
          <w:ilvl w:val="0"/>
          <w:numId w:val="58"/>
        </w:numPr>
        <w:rPr>
          <w:lang w:val="en-IN"/>
        </w:rPr>
      </w:pPr>
      <w:r w:rsidRPr="00B60942">
        <w:rPr>
          <w:lang w:val="en-IN"/>
        </w:rPr>
        <w:t xml:space="preserve">RAM_initalization module: RAM.v </w:t>
      </w:r>
    </w:p>
    <w:p w:rsidR="00B60942" w:rsidRDefault="00B60942" w:rsidP="00192A2A">
      <w:pPr>
        <w:pStyle w:val="ListParagraph"/>
        <w:numPr>
          <w:ilvl w:val="0"/>
          <w:numId w:val="58"/>
        </w:numPr>
        <w:rPr>
          <w:lang w:val="en-IN"/>
        </w:rPr>
      </w:pPr>
      <w:r w:rsidRPr="00B60942">
        <w:rPr>
          <w:lang w:val="en-IN"/>
        </w:rPr>
        <w:t>RAM_Controller module: RAM_Controller.v</w:t>
      </w:r>
    </w:p>
    <w:p w:rsidR="00FF0D59" w:rsidRPr="00FF0D59" w:rsidRDefault="00FF0D59" w:rsidP="00FF0D59">
      <w:pPr>
        <w:pStyle w:val="ListParagraph"/>
        <w:numPr>
          <w:ilvl w:val="0"/>
          <w:numId w:val="1"/>
        </w:numPr>
        <w:rPr>
          <w:lang w:val="en-IN"/>
        </w:rPr>
      </w:pPr>
      <w:r>
        <w:rPr>
          <w:lang w:val="en-IN"/>
        </w:rPr>
        <w:t xml:space="preserve">RAM for scores: </w:t>
      </w:r>
      <w:r w:rsidRPr="00FF0D59">
        <w:rPr>
          <w:lang w:val="en-IN"/>
        </w:rPr>
        <w:t>RAM_Score.v</w:t>
      </w:r>
    </w:p>
    <w:p w:rsidR="00F12C32" w:rsidRPr="00906E51" w:rsidRDefault="00F12C32" w:rsidP="00906E51">
      <w:pPr>
        <w:pStyle w:val="ListParagraph"/>
        <w:numPr>
          <w:ilvl w:val="0"/>
          <w:numId w:val="1"/>
        </w:numPr>
        <w:rPr>
          <w:lang w:val="en-IN"/>
        </w:rPr>
      </w:pPr>
      <w:r w:rsidRPr="00906E51">
        <w:rPr>
          <w:lang w:val="en-IN"/>
        </w:rPr>
        <w:t xml:space="preserve">Top module: </w:t>
      </w:r>
      <w:r w:rsidR="007E17B7">
        <w:rPr>
          <w:lang w:val="en-IN"/>
        </w:rPr>
        <w:t>Final_p</w:t>
      </w:r>
      <w:r w:rsidR="00DF6416">
        <w:rPr>
          <w:lang w:val="en-IN"/>
        </w:rPr>
        <w:t>roject</w:t>
      </w:r>
      <w:r w:rsidR="007E17B7">
        <w:rPr>
          <w:lang w:val="en-IN"/>
        </w:rPr>
        <w:t>_DigitalFortress</w:t>
      </w:r>
      <w:r w:rsidRPr="00906E51">
        <w:rPr>
          <w:lang w:val="en-IN"/>
        </w:rPr>
        <w:t>.v</w:t>
      </w:r>
    </w:p>
    <w:p w:rsidR="00F12C32" w:rsidRDefault="00F12C32" w:rsidP="00F12C32">
      <w:pPr>
        <w:pStyle w:val="ListParagraph"/>
        <w:ind w:left="0"/>
        <w:rPr>
          <w:lang w:val="en-IN"/>
        </w:rPr>
      </w:pPr>
    </w:p>
    <w:p w:rsidR="00F12C32" w:rsidRPr="000437B9" w:rsidRDefault="00F12C32" w:rsidP="00C56701">
      <w:pPr>
        <w:pStyle w:val="ListParagraph"/>
        <w:numPr>
          <w:ilvl w:val="0"/>
          <w:numId w:val="3"/>
        </w:numPr>
        <w:rPr>
          <w:b/>
          <w:lang w:val="en-IN"/>
        </w:rPr>
      </w:pPr>
      <w:r w:rsidRPr="000437B9">
        <w:rPr>
          <w:b/>
          <w:lang w:val="en-IN"/>
        </w:rPr>
        <w:t>Description of each module:</w:t>
      </w:r>
    </w:p>
    <w:p w:rsidR="00F12C32" w:rsidRPr="000437B9" w:rsidRDefault="00F12C32" w:rsidP="00F12C32">
      <w:pPr>
        <w:pStyle w:val="ListParagraph"/>
        <w:ind w:left="0"/>
        <w:rPr>
          <w:b/>
          <w:lang w:val="en-IN"/>
        </w:rPr>
      </w:pPr>
    </w:p>
    <w:p w:rsidR="004B0953" w:rsidRDefault="004B0953" w:rsidP="004B0953">
      <w:pPr>
        <w:pStyle w:val="ListParagraph"/>
        <w:numPr>
          <w:ilvl w:val="0"/>
          <w:numId w:val="2"/>
        </w:numPr>
        <w:rPr>
          <w:b/>
          <w:lang w:val="en-IN"/>
        </w:rPr>
      </w:pPr>
      <w:r w:rsidRPr="004B0953">
        <w:rPr>
          <w:b/>
          <w:lang w:val="en-IN"/>
        </w:rPr>
        <w:t>Button shaper: button_shaper.v</w:t>
      </w:r>
    </w:p>
    <w:p w:rsidR="00F84EC9" w:rsidRDefault="00923324" w:rsidP="00923324">
      <w:pPr>
        <w:pStyle w:val="ListParagraph"/>
        <w:rPr>
          <w:lang w:val="en-IN"/>
        </w:rPr>
      </w:pPr>
      <w:r>
        <w:rPr>
          <w:lang w:val="en-IN"/>
        </w:rPr>
        <w:t xml:space="preserve">This system is used to shape the button pulse to give a </w:t>
      </w:r>
      <w:r w:rsidRPr="00923324">
        <w:rPr>
          <w:i/>
          <w:lang w:val="en-IN"/>
        </w:rPr>
        <w:t>single cycle pulse</w:t>
      </w:r>
      <w:r w:rsidR="001B389E">
        <w:rPr>
          <w:lang w:val="en-IN"/>
        </w:rPr>
        <w:t>. The clo</w:t>
      </w:r>
      <w:r w:rsidR="00F84EC9">
        <w:rPr>
          <w:lang w:val="en-IN"/>
        </w:rPr>
        <w:t>ck frequency is very high and when button is pressed, the signal is generated for several clock cycles. This is not desirable and hence to get a clean pulse for only one clock cycle we have designed the button shaper module.</w:t>
      </w:r>
    </w:p>
    <w:p w:rsidR="00F84EC9" w:rsidRDefault="00F84EC9" w:rsidP="00923324">
      <w:pPr>
        <w:pStyle w:val="ListParagraph"/>
        <w:rPr>
          <w:lang w:val="en-IN"/>
        </w:rPr>
      </w:pPr>
    </w:p>
    <w:p w:rsidR="00400816" w:rsidRPr="00CE591C" w:rsidRDefault="00F84EC9" w:rsidP="00CE591C">
      <w:pPr>
        <w:pStyle w:val="ListParagraph"/>
        <w:rPr>
          <w:lang w:val="en-IN"/>
        </w:rPr>
      </w:pPr>
      <w:r>
        <w:rPr>
          <w:lang w:val="en-IN"/>
        </w:rPr>
        <w:t>It has the input signals –</w:t>
      </w:r>
      <w:r w:rsidR="00CE1E94">
        <w:rPr>
          <w:lang w:val="en-IN"/>
        </w:rPr>
        <w:t xml:space="preserve"> clk (clock signal)</w:t>
      </w:r>
      <w:r>
        <w:rPr>
          <w:lang w:val="en-IN"/>
        </w:rPr>
        <w:t>, reset, b_in (b_in denotes the signal which is created when the button is pressed)- and output signal pulse. Since the push buttons are active-</w:t>
      </w:r>
      <w:r w:rsidR="000F05D1">
        <w:rPr>
          <w:lang w:val="en-IN"/>
        </w:rPr>
        <w:t>low,</w:t>
      </w:r>
      <w:r>
        <w:rPr>
          <w:lang w:val="en-IN"/>
        </w:rPr>
        <w:t xml:space="preserve"> when the button is pressed b_in is at l</w:t>
      </w:r>
      <w:r w:rsidR="00952C65">
        <w:rPr>
          <w:lang w:val="en-IN"/>
        </w:rPr>
        <w:t>ogic low</w:t>
      </w:r>
      <w:r>
        <w:rPr>
          <w:lang w:val="en-IN"/>
        </w:rPr>
        <w:t xml:space="preserve"> and </w:t>
      </w:r>
      <w:r w:rsidR="00952C65">
        <w:rPr>
          <w:lang w:val="en-IN"/>
        </w:rPr>
        <w:t xml:space="preserve">it goes </w:t>
      </w:r>
      <w:r w:rsidR="004B0E77">
        <w:rPr>
          <w:lang w:val="en-IN"/>
        </w:rPr>
        <w:t xml:space="preserve">to logic </w:t>
      </w:r>
      <w:r w:rsidR="00952C65">
        <w:rPr>
          <w:lang w:val="en-IN"/>
        </w:rPr>
        <w:t xml:space="preserve">high when the button is </w:t>
      </w:r>
      <w:r w:rsidR="00633432">
        <w:rPr>
          <w:lang w:val="en-IN"/>
        </w:rPr>
        <w:t>released</w:t>
      </w:r>
      <w:r w:rsidR="00952C65">
        <w:rPr>
          <w:lang w:val="en-IN"/>
        </w:rPr>
        <w:t xml:space="preserve">. </w:t>
      </w:r>
      <w:r w:rsidR="001D0C69">
        <w:rPr>
          <w:lang w:val="en-IN"/>
        </w:rPr>
        <w:t xml:space="preserve"> </w:t>
      </w:r>
      <w:r w:rsidR="00952C65">
        <w:rPr>
          <w:lang w:val="en-IN"/>
        </w:rPr>
        <w:t>At the positive edge of the clock when b_in is at logic low, pulse signal goes high for one clock cycle and then remains low until the button is pressed again.</w:t>
      </w:r>
      <w:r w:rsidR="004B0E77">
        <w:rPr>
          <w:lang w:val="en-IN"/>
        </w:rPr>
        <w:t xml:space="preserve"> Thus, generating a single cycle pulse.</w:t>
      </w:r>
    </w:p>
    <w:p w:rsidR="00CE591C" w:rsidRDefault="00CE591C" w:rsidP="00923324">
      <w:pPr>
        <w:pStyle w:val="ListParagraph"/>
        <w:rPr>
          <w:lang w:val="en-IN"/>
        </w:rPr>
      </w:pPr>
    </w:p>
    <w:p w:rsidR="00952C65" w:rsidRPr="0016788C" w:rsidRDefault="004B0E77" w:rsidP="0016788C">
      <w:pPr>
        <w:pStyle w:val="ListParagraph"/>
        <w:rPr>
          <w:lang w:val="en-IN"/>
        </w:rPr>
      </w:pPr>
      <w:r>
        <w:rPr>
          <w:lang w:val="en-IN"/>
        </w:rPr>
        <w:t>SYMBOL:</w:t>
      </w:r>
    </w:p>
    <w:p w:rsidR="00952C65" w:rsidRDefault="00EA51AE" w:rsidP="00923324">
      <w:pPr>
        <w:pStyle w:val="ListParagraph"/>
        <w:rPr>
          <w:lang w:val="en-IN"/>
        </w:rPr>
      </w:pPr>
      <w:r>
        <w:rPr>
          <w:noProof/>
          <w:lang w:val="en-IN" w:eastAsia="en-IN"/>
        </w:rPr>
        <w:drawing>
          <wp:inline distT="0" distB="0" distL="0" distR="0">
            <wp:extent cx="4191215" cy="9207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tton Shaper.PNG"/>
                    <pic:cNvPicPr/>
                  </pic:nvPicPr>
                  <pic:blipFill>
                    <a:blip r:embed="rId9">
                      <a:extLst>
                        <a:ext uri="{28A0092B-C50C-407E-A947-70E740481C1C}">
                          <a14:useLocalDpi xmlns:a14="http://schemas.microsoft.com/office/drawing/2010/main" val="0"/>
                        </a:ext>
                      </a:extLst>
                    </a:blip>
                    <a:stretch>
                      <a:fillRect/>
                    </a:stretch>
                  </pic:blipFill>
                  <pic:spPr>
                    <a:xfrm>
                      <a:off x="0" y="0"/>
                      <a:ext cx="4191215" cy="920797"/>
                    </a:xfrm>
                    <a:prstGeom prst="rect">
                      <a:avLst/>
                    </a:prstGeom>
                  </pic:spPr>
                </pic:pic>
              </a:graphicData>
            </a:graphic>
          </wp:inline>
        </w:drawing>
      </w:r>
    </w:p>
    <w:p w:rsidR="00EA51AE" w:rsidRPr="00923324" w:rsidRDefault="00EA51AE" w:rsidP="00923324">
      <w:pPr>
        <w:pStyle w:val="ListParagraph"/>
        <w:rPr>
          <w:lang w:val="en-IN"/>
        </w:rPr>
      </w:pPr>
    </w:p>
    <w:p w:rsidR="009321C8" w:rsidRDefault="009321C8" w:rsidP="004B0953">
      <w:pPr>
        <w:pStyle w:val="ListParagraph"/>
        <w:numPr>
          <w:ilvl w:val="0"/>
          <w:numId w:val="2"/>
        </w:numPr>
        <w:rPr>
          <w:b/>
          <w:lang w:val="en-IN"/>
        </w:rPr>
      </w:pPr>
      <w:r>
        <w:rPr>
          <w:b/>
          <w:lang w:val="en-IN"/>
        </w:rPr>
        <w:t>Mode selec</w:t>
      </w:r>
      <w:r w:rsidRPr="000E5309">
        <w:rPr>
          <w:b/>
          <w:lang w:val="en-IN"/>
        </w:rPr>
        <w:t>t: mode_select.v</w:t>
      </w:r>
    </w:p>
    <w:p w:rsidR="000E5309" w:rsidRDefault="000E5309" w:rsidP="000E5309">
      <w:pPr>
        <w:pStyle w:val="ListParagraph"/>
        <w:rPr>
          <w:lang w:val="en-IN"/>
        </w:rPr>
      </w:pPr>
      <w:r>
        <w:rPr>
          <w:lang w:val="en-IN"/>
        </w:rPr>
        <w:t xml:space="preserve">This module is designed to choose the mode between One player mode and Two players mode. </w:t>
      </w:r>
      <w:r w:rsidR="00996803">
        <w:rPr>
          <w:lang w:val="en-IN"/>
        </w:rPr>
        <w:t xml:space="preserve">It converts the </w:t>
      </w:r>
      <w:r w:rsidR="00176AB2">
        <w:rPr>
          <w:lang w:val="en-IN"/>
        </w:rPr>
        <w:t>mode select</w:t>
      </w:r>
      <w:r w:rsidR="00996803">
        <w:rPr>
          <w:lang w:val="en-IN"/>
        </w:rPr>
        <w:t xml:space="preserve"> push button pulse into a continuous high enable signal. </w:t>
      </w:r>
      <w:r>
        <w:rPr>
          <w:lang w:val="en-IN"/>
        </w:rPr>
        <w:t>We have single cycle pulse as the input which is fanned out from a button shaper module as b_in. It has two 1-bit output signals en1 and en2. The signal ‘en1’ when high the One player mode game is enabled and when ‘en2’ is at logic high the Two player mode is enabled.</w:t>
      </w:r>
    </w:p>
    <w:p w:rsidR="001A4F24" w:rsidRDefault="001A4F24" w:rsidP="000E5309">
      <w:pPr>
        <w:pStyle w:val="ListParagraph"/>
        <w:rPr>
          <w:lang w:val="en-IN"/>
        </w:rPr>
      </w:pPr>
    </w:p>
    <w:p w:rsidR="001A4F24" w:rsidRDefault="001A4F24" w:rsidP="000E5309">
      <w:pPr>
        <w:pStyle w:val="ListParagraph"/>
        <w:rPr>
          <w:lang w:val="en-IN"/>
        </w:rPr>
      </w:pPr>
      <w:r>
        <w:rPr>
          <w:lang w:val="en-IN"/>
        </w:rPr>
        <w:t>Description of the FSM:</w:t>
      </w:r>
    </w:p>
    <w:p w:rsidR="00F522F9" w:rsidRDefault="00F522F9" w:rsidP="00F522F9">
      <w:pPr>
        <w:pStyle w:val="ListParagraph"/>
        <w:rPr>
          <w:lang w:val="en-IN"/>
        </w:rPr>
      </w:pPr>
      <w:r>
        <w:rPr>
          <w:lang w:val="en-IN"/>
        </w:rPr>
        <w:t>There are two states in the FSM. The process flow is as below:</w:t>
      </w:r>
    </w:p>
    <w:p w:rsidR="00F522F9" w:rsidRDefault="00F522F9" w:rsidP="00192A2A">
      <w:pPr>
        <w:pStyle w:val="ListParagraph"/>
        <w:numPr>
          <w:ilvl w:val="0"/>
          <w:numId w:val="24"/>
        </w:numPr>
        <w:rPr>
          <w:lang w:val="en-IN"/>
        </w:rPr>
      </w:pPr>
      <w:r>
        <w:rPr>
          <w:lang w:val="en-IN"/>
        </w:rPr>
        <w:t>Upon reset, both the enable signals – en1, en2- are set to logic low and the module is set to state 1.</w:t>
      </w:r>
    </w:p>
    <w:p w:rsidR="00F522F9" w:rsidRDefault="00F522F9" w:rsidP="00192A2A">
      <w:pPr>
        <w:pStyle w:val="ListParagraph"/>
        <w:numPr>
          <w:ilvl w:val="0"/>
          <w:numId w:val="24"/>
        </w:numPr>
        <w:rPr>
          <w:lang w:val="en-IN"/>
        </w:rPr>
      </w:pPr>
      <w:r>
        <w:rPr>
          <w:lang w:val="en-IN"/>
        </w:rPr>
        <w:t>In the first state the system waits for a butt</w:t>
      </w:r>
      <w:r w:rsidR="008829FD">
        <w:rPr>
          <w:lang w:val="en-IN"/>
        </w:rPr>
        <w:t>on press. When a button press (</w:t>
      </w:r>
      <w:r>
        <w:rPr>
          <w:lang w:val="en-IN"/>
        </w:rPr>
        <w:t>single cycle pulse) is detected, ‘en1’ is set to high. Thereby, enabling One player mode of the game and the system goes to second state. If there is no button pressed then</w:t>
      </w:r>
      <w:r w:rsidR="008829FD">
        <w:rPr>
          <w:lang w:val="en-IN"/>
        </w:rPr>
        <w:t xml:space="preserve">, the signal remains in first state. </w:t>
      </w:r>
    </w:p>
    <w:p w:rsidR="008829FD" w:rsidRDefault="008829FD" w:rsidP="00192A2A">
      <w:pPr>
        <w:pStyle w:val="ListParagraph"/>
        <w:numPr>
          <w:ilvl w:val="0"/>
          <w:numId w:val="24"/>
        </w:numPr>
        <w:rPr>
          <w:lang w:val="en-IN"/>
        </w:rPr>
      </w:pPr>
      <w:r>
        <w:rPr>
          <w:lang w:val="en-IN"/>
        </w:rPr>
        <w:t>Now when the system goes to second state, the system remains in this state until a button press is detected. Once the button is pressed, ‘en2’ is set to logic high and ‘en1’ is set to logic low and the system goes to first state.</w:t>
      </w:r>
    </w:p>
    <w:p w:rsidR="008829FD" w:rsidRDefault="008829FD" w:rsidP="00192A2A">
      <w:pPr>
        <w:pStyle w:val="ListParagraph"/>
        <w:numPr>
          <w:ilvl w:val="0"/>
          <w:numId w:val="24"/>
        </w:numPr>
        <w:rPr>
          <w:lang w:val="en-IN"/>
        </w:rPr>
      </w:pPr>
      <w:r>
        <w:rPr>
          <w:lang w:val="en-IN"/>
        </w:rPr>
        <w:lastRenderedPageBreak/>
        <w:t>This way the game toggles between the different modes.</w:t>
      </w:r>
    </w:p>
    <w:p w:rsidR="00DF10CA" w:rsidRDefault="00DF10CA" w:rsidP="00DF10CA">
      <w:pPr>
        <w:rPr>
          <w:lang w:val="en-IN"/>
        </w:rPr>
      </w:pPr>
    </w:p>
    <w:p w:rsidR="00DF10CA" w:rsidRDefault="00DF10CA" w:rsidP="00DF10CA">
      <w:pPr>
        <w:rPr>
          <w:lang w:val="en-IN"/>
        </w:rPr>
      </w:pPr>
      <w:r>
        <w:rPr>
          <w:lang w:val="en-IN"/>
        </w:rPr>
        <w:t xml:space="preserve">          </w:t>
      </w:r>
      <w:r>
        <w:rPr>
          <w:lang w:val="en-IN"/>
        </w:rPr>
        <w:tab/>
        <w:t>FSM DIAGRAM:</w:t>
      </w:r>
    </w:p>
    <w:p w:rsidR="00CE591C" w:rsidRDefault="00CE591C" w:rsidP="00DF10CA">
      <w:pPr>
        <w:rPr>
          <w:lang w:val="en-IN"/>
        </w:rPr>
      </w:pPr>
    </w:p>
    <w:p w:rsidR="00CE591C" w:rsidRDefault="00CE591C" w:rsidP="00DF10CA">
      <w:pPr>
        <w:rPr>
          <w:lang w:val="en-IN"/>
        </w:rPr>
      </w:pPr>
      <w:r w:rsidRPr="00CE591C">
        <w:rPr>
          <w:noProof/>
          <w:lang w:val="en-IN" w:eastAsia="en-IN"/>
        </w:rPr>
        <w:drawing>
          <wp:inline distT="0" distB="0" distL="0" distR="0" wp14:anchorId="3A44C41A" wp14:editId="64E66BD6">
            <wp:extent cx="4551568" cy="194806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7475" cy="1959157"/>
                    </a:xfrm>
                    <a:prstGeom prst="rect">
                      <a:avLst/>
                    </a:prstGeom>
                  </pic:spPr>
                </pic:pic>
              </a:graphicData>
            </a:graphic>
          </wp:inline>
        </w:drawing>
      </w:r>
    </w:p>
    <w:p w:rsidR="00DF10CA" w:rsidRDefault="00DF10CA" w:rsidP="00DF10CA">
      <w:pPr>
        <w:rPr>
          <w:lang w:val="en-IN"/>
        </w:rPr>
      </w:pPr>
    </w:p>
    <w:p w:rsidR="00DF10CA" w:rsidRDefault="00DF10CA" w:rsidP="00DF10CA">
      <w:pPr>
        <w:ind w:firstLine="720"/>
        <w:rPr>
          <w:lang w:val="en-IN"/>
        </w:rPr>
      </w:pPr>
      <w:r>
        <w:rPr>
          <w:lang w:val="en-IN"/>
        </w:rPr>
        <w:t>SYMBOL:</w:t>
      </w:r>
    </w:p>
    <w:p w:rsidR="00EA51AE" w:rsidRPr="00DF10CA" w:rsidRDefault="00EA51AE" w:rsidP="00DF10CA">
      <w:pPr>
        <w:ind w:firstLine="720"/>
        <w:rPr>
          <w:lang w:val="en-IN"/>
        </w:rPr>
      </w:pPr>
      <w:r>
        <w:rPr>
          <w:noProof/>
          <w:lang w:val="en-IN" w:eastAsia="en-IN"/>
        </w:rPr>
        <w:drawing>
          <wp:inline distT="0" distB="0" distL="0" distR="0">
            <wp:extent cx="3962604" cy="1016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 Select.PNG"/>
                    <pic:cNvPicPr/>
                  </pic:nvPicPr>
                  <pic:blipFill>
                    <a:blip r:embed="rId11">
                      <a:extLst>
                        <a:ext uri="{28A0092B-C50C-407E-A947-70E740481C1C}">
                          <a14:useLocalDpi xmlns:a14="http://schemas.microsoft.com/office/drawing/2010/main" val="0"/>
                        </a:ext>
                      </a:extLst>
                    </a:blip>
                    <a:stretch>
                      <a:fillRect/>
                    </a:stretch>
                  </pic:blipFill>
                  <pic:spPr>
                    <a:xfrm>
                      <a:off x="0" y="0"/>
                      <a:ext cx="3962604" cy="1016052"/>
                    </a:xfrm>
                    <a:prstGeom prst="rect">
                      <a:avLst/>
                    </a:prstGeom>
                  </pic:spPr>
                </pic:pic>
              </a:graphicData>
            </a:graphic>
          </wp:inline>
        </w:drawing>
      </w:r>
    </w:p>
    <w:p w:rsidR="001A4F24" w:rsidRPr="000E5309" w:rsidRDefault="001A4F24" w:rsidP="000E5309">
      <w:pPr>
        <w:pStyle w:val="ListParagraph"/>
        <w:rPr>
          <w:lang w:val="en-IN"/>
        </w:rPr>
      </w:pPr>
    </w:p>
    <w:p w:rsidR="00C16479" w:rsidRPr="00D82DFB" w:rsidRDefault="004B0953" w:rsidP="00C16479">
      <w:pPr>
        <w:pStyle w:val="ListParagraph"/>
        <w:numPr>
          <w:ilvl w:val="0"/>
          <w:numId w:val="2"/>
        </w:numPr>
        <w:rPr>
          <w:b/>
          <w:lang w:val="en-IN"/>
        </w:rPr>
      </w:pPr>
      <w:r w:rsidRPr="00C16479">
        <w:rPr>
          <w:b/>
          <w:lang w:val="en-IN"/>
        </w:rPr>
        <w:t xml:space="preserve">Access control: </w:t>
      </w:r>
      <w:r w:rsidR="00D540F5" w:rsidRPr="00C16479">
        <w:rPr>
          <w:b/>
          <w:lang w:val="en-IN"/>
        </w:rPr>
        <w:t>ROM_2AC.v</w:t>
      </w:r>
      <w:r w:rsidR="00C16479" w:rsidRPr="00C16479">
        <w:rPr>
          <w:lang w:val="en-IN"/>
        </w:rPr>
        <w:t xml:space="preserve"> </w:t>
      </w:r>
    </w:p>
    <w:p w:rsidR="00256305" w:rsidRPr="00256305" w:rsidRDefault="00256305" w:rsidP="00256305">
      <w:pPr>
        <w:pStyle w:val="ListParagraph"/>
        <w:rPr>
          <w:lang w:val="en-IN"/>
        </w:rPr>
      </w:pPr>
      <w:r w:rsidRPr="00256305">
        <w:rPr>
          <w:lang w:val="en-IN"/>
        </w:rPr>
        <w:t>This module has ROM_AC module instantiated thrice. First ROM_AC module is used for one player mode, second and third are used for two player mode A and B respectively.</w:t>
      </w:r>
    </w:p>
    <w:p w:rsidR="00256305" w:rsidRDefault="00256305" w:rsidP="00256305">
      <w:pPr>
        <w:pStyle w:val="ListParagraph"/>
        <w:rPr>
          <w:lang w:val="en-IN"/>
        </w:rPr>
      </w:pPr>
      <w:r w:rsidRPr="00256305">
        <w:rPr>
          <w:lang w:val="en-IN"/>
        </w:rPr>
        <w:t xml:space="preserve">Inputs: </w:t>
      </w:r>
    </w:p>
    <w:p w:rsidR="00256305" w:rsidRPr="00256305" w:rsidRDefault="00256305" w:rsidP="00192A2A">
      <w:pPr>
        <w:pStyle w:val="ListParagraph"/>
        <w:numPr>
          <w:ilvl w:val="0"/>
          <w:numId w:val="41"/>
        </w:numPr>
        <w:rPr>
          <w:lang w:val="en-IN"/>
        </w:rPr>
      </w:pPr>
      <w:r w:rsidRPr="00256305">
        <w:rPr>
          <w:lang w:val="en-IN"/>
        </w:rPr>
        <w:t>load- this is a single cycle output pulse given from the push button which is used to ress for every digit input.</w:t>
      </w:r>
    </w:p>
    <w:p w:rsidR="00256305" w:rsidRPr="00256305" w:rsidRDefault="00256305" w:rsidP="00192A2A">
      <w:pPr>
        <w:pStyle w:val="ListParagraph"/>
        <w:numPr>
          <w:ilvl w:val="0"/>
          <w:numId w:val="41"/>
        </w:numPr>
        <w:rPr>
          <w:lang w:val="en-IN"/>
        </w:rPr>
      </w:pPr>
      <w:r w:rsidRPr="00256305">
        <w:rPr>
          <w:lang w:val="en-IN"/>
        </w:rPr>
        <w:t>En1- enable signal for one player mode</w:t>
      </w:r>
    </w:p>
    <w:p w:rsidR="00256305" w:rsidRPr="00256305" w:rsidRDefault="00256305" w:rsidP="00192A2A">
      <w:pPr>
        <w:pStyle w:val="ListParagraph"/>
        <w:numPr>
          <w:ilvl w:val="0"/>
          <w:numId w:val="41"/>
        </w:numPr>
        <w:rPr>
          <w:lang w:val="en-IN"/>
        </w:rPr>
      </w:pPr>
      <w:r w:rsidRPr="00256305">
        <w:rPr>
          <w:lang w:val="en-IN"/>
        </w:rPr>
        <w:t>En2- enable signal for two player mode</w:t>
      </w:r>
    </w:p>
    <w:p w:rsidR="00256305" w:rsidRPr="00256305" w:rsidRDefault="00256305" w:rsidP="00192A2A">
      <w:pPr>
        <w:pStyle w:val="ListParagraph"/>
        <w:numPr>
          <w:ilvl w:val="0"/>
          <w:numId w:val="41"/>
        </w:numPr>
        <w:rPr>
          <w:lang w:val="en-IN"/>
        </w:rPr>
      </w:pPr>
      <w:r w:rsidRPr="00256305">
        <w:rPr>
          <w:lang w:val="en-IN"/>
        </w:rPr>
        <w:t>User_ip: 4 bit input for the user id / password</w:t>
      </w:r>
    </w:p>
    <w:p w:rsidR="00256305" w:rsidRPr="00256305" w:rsidRDefault="00256305" w:rsidP="00256305">
      <w:pPr>
        <w:pStyle w:val="ListParagraph"/>
        <w:rPr>
          <w:lang w:val="en-IN"/>
        </w:rPr>
      </w:pPr>
      <w:r w:rsidRPr="00256305">
        <w:rPr>
          <w:lang w:val="en-IN"/>
        </w:rPr>
        <w:t>Output:</w:t>
      </w:r>
    </w:p>
    <w:p w:rsidR="00256305" w:rsidRPr="00256305" w:rsidRDefault="00256305" w:rsidP="00192A2A">
      <w:pPr>
        <w:pStyle w:val="ListParagraph"/>
        <w:numPr>
          <w:ilvl w:val="0"/>
          <w:numId w:val="42"/>
        </w:numPr>
        <w:rPr>
          <w:lang w:val="en-IN"/>
        </w:rPr>
      </w:pPr>
      <w:r w:rsidRPr="00256305">
        <w:rPr>
          <w:lang w:val="en-IN"/>
        </w:rPr>
        <w:t>User_id_out1 – the 3 bit internal ID of the player in one player mode</w:t>
      </w:r>
    </w:p>
    <w:p w:rsidR="00256305" w:rsidRPr="00256305" w:rsidRDefault="00256305" w:rsidP="00192A2A">
      <w:pPr>
        <w:pStyle w:val="ListParagraph"/>
        <w:numPr>
          <w:ilvl w:val="0"/>
          <w:numId w:val="42"/>
        </w:numPr>
        <w:rPr>
          <w:lang w:val="en-IN"/>
        </w:rPr>
      </w:pPr>
      <w:r w:rsidRPr="00256305">
        <w:rPr>
          <w:lang w:val="en-IN"/>
        </w:rPr>
        <w:t>User_id_outp1 – the 3 bit internal ID of the player A in two player mode</w:t>
      </w:r>
    </w:p>
    <w:p w:rsidR="00256305" w:rsidRPr="00256305" w:rsidRDefault="00256305" w:rsidP="00192A2A">
      <w:pPr>
        <w:pStyle w:val="ListParagraph"/>
        <w:numPr>
          <w:ilvl w:val="0"/>
          <w:numId w:val="42"/>
        </w:numPr>
        <w:rPr>
          <w:lang w:val="en-IN"/>
        </w:rPr>
      </w:pPr>
      <w:r w:rsidRPr="00256305">
        <w:rPr>
          <w:lang w:val="en-IN"/>
        </w:rPr>
        <w:t>User_id_outp2 – the 3 bit internal ID of the player B in  two player mode</w:t>
      </w:r>
    </w:p>
    <w:p w:rsidR="00256305" w:rsidRPr="00256305" w:rsidRDefault="00256305" w:rsidP="00192A2A">
      <w:pPr>
        <w:pStyle w:val="ListParagraph"/>
        <w:numPr>
          <w:ilvl w:val="0"/>
          <w:numId w:val="42"/>
        </w:numPr>
        <w:rPr>
          <w:lang w:val="en-IN"/>
        </w:rPr>
      </w:pPr>
      <w:r w:rsidRPr="00256305">
        <w:rPr>
          <w:lang w:val="en-IN"/>
        </w:rPr>
        <w:t>Allow1 – authentication passed signal for one player mode</w:t>
      </w:r>
    </w:p>
    <w:p w:rsidR="00D82DFB" w:rsidRPr="00256305" w:rsidRDefault="00256305" w:rsidP="00192A2A">
      <w:pPr>
        <w:pStyle w:val="ListParagraph"/>
        <w:numPr>
          <w:ilvl w:val="0"/>
          <w:numId w:val="42"/>
        </w:numPr>
        <w:rPr>
          <w:lang w:val="en-IN"/>
        </w:rPr>
      </w:pPr>
      <w:r w:rsidRPr="00256305">
        <w:rPr>
          <w:lang w:val="en-IN"/>
        </w:rPr>
        <w:t>Allowp2 – authentication passed signal for two player mode</w:t>
      </w:r>
    </w:p>
    <w:p w:rsidR="00AE74E6" w:rsidRPr="00AE74E6" w:rsidRDefault="00AE74E6" w:rsidP="00AE74E6">
      <w:pPr>
        <w:rPr>
          <w:lang w:val="en-IN"/>
        </w:rPr>
      </w:pPr>
    </w:p>
    <w:p w:rsidR="00AE74E6" w:rsidRDefault="00CE591C" w:rsidP="00AE74E6">
      <w:pPr>
        <w:pStyle w:val="ListParagraph"/>
        <w:rPr>
          <w:lang w:val="en-IN"/>
        </w:rPr>
      </w:pPr>
      <w:r>
        <w:rPr>
          <w:lang w:val="en-IN"/>
        </w:rPr>
        <w:t>ARCHITECTURE:</w:t>
      </w:r>
    </w:p>
    <w:p w:rsidR="00CE591C" w:rsidRDefault="00CE591C" w:rsidP="00AE74E6">
      <w:pPr>
        <w:pStyle w:val="ListParagraph"/>
        <w:rPr>
          <w:lang w:val="en-IN"/>
        </w:rPr>
      </w:pPr>
    </w:p>
    <w:p w:rsidR="00CE591C" w:rsidRDefault="00CE591C" w:rsidP="00CE591C">
      <w:pPr>
        <w:pStyle w:val="ListParagraph"/>
        <w:ind w:left="284" w:firstLine="425"/>
        <w:rPr>
          <w:lang w:val="en-IN"/>
        </w:rPr>
      </w:pPr>
      <w:r w:rsidRPr="00CE591C">
        <w:rPr>
          <w:noProof/>
          <w:lang w:val="en-IN" w:eastAsia="en-IN"/>
        </w:rPr>
        <w:lastRenderedPageBreak/>
        <w:drawing>
          <wp:inline distT="0" distB="0" distL="0" distR="0" wp14:anchorId="0DE23418" wp14:editId="624B391C">
            <wp:extent cx="4532571" cy="190923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6718" cy="1919401"/>
                    </a:xfrm>
                    <a:prstGeom prst="rect">
                      <a:avLst/>
                    </a:prstGeom>
                  </pic:spPr>
                </pic:pic>
              </a:graphicData>
            </a:graphic>
          </wp:inline>
        </w:drawing>
      </w:r>
    </w:p>
    <w:p w:rsidR="00AE74E6" w:rsidRPr="004B7FF9" w:rsidRDefault="00AE74E6" w:rsidP="00AE74E6">
      <w:pPr>
        <w:pStyle w:val="ListParagraph"/>
        <w:rPr>
          <w:b/>
          <w:lang w:val="en-IN"/>
        </w:rPr>
      </w:pPr>
    </w:p>
    <w:p w:rsidR="00C16479" w:rsidRDefault="00C16479" w:rsidP="00192A2A">
      <w:pPr>
        <w:pStyle w:val="ListParagraph"/>
        <w:numPr>
          <w:ilvl w:val="0"/>
          <w:numId w:val="25"/>
        </w:numPr>
        <w:rPr>
          <w:b/>
          <w:lang w:val="en-IN"/>
        </w:rPr>
      </w:pPr>
      <w:r w:rsidRPr="004B7FF9">
        <w:rPr>
          <w:b/>
          <w:lang w:val="en-IN"/>
        </w:rPr>
        <w:t>Single Access control: ROM_AC.v</w:t>
      </w:r>
    </w:p>
    <w:p w:rsidR="00805910" w:rsidRPr="00805910" w:rsidRDefault="00805910" w:rsidP="00805910">
      <w:pPr>
        <w:pStyle w:val="ListParagraph"/>
        <w:ind w:left="1080"/>
        <w:rPr>
          <w:lang w:val="en-IN"/>
        </w:rPr>
      </w:pPr>
      <w:r w:rsidRPr="00805910">
        <w:rPr>
          <w:lang w:val="en-IN"/>
        </w:rPr>
        <w:t>This module consists of instantiation of ROM_ID_TOP, ROM2 and AC_ROM_USER modules. This is the access control module which sends out the allow signals for the game to start.</w:t>
      </w:r>
    </w:p>
    <w:p w:rsidR="00805910" w:rsidRDefault="00805910" w:rsidP="00805910">
      <w:pPr>
        <w:pStyle w:val="ListParagraph"/>
        <w:ind w:left="1080"/>
        <w:rPr>
          <w:lang w:val="en-IN"/>
        </w:rPr>
      </w:pPr>
      <w:r w:rsidRPr="00805910">
        <w:rPr>
          <w:lang w:val="en-IN"/>
        </w:rPr>
        <w:t xml:space="preserve">Input: </w:t>
      </w:r>
    </w:p>
    <w:p w:rsidR="00805910" w:rsidRPr="00805910" w:rsidRDefault="00805910" w:rsidP="00192A2A">
      <w:pPr>
        <w:pStyle w:val="ListParagraph"/>
        <w:numPr>
          <w:ilvl w:val="0"/>
          <w:numId w:val="50"/>
        </w:numPr>
        <w:rPr>
          <w:lang w:val="en-IN"/>
        </w:rPr>
      </w:pPr>
      <w:r w:rsidRPr="00805910">
        <w:rPr>
          <w:lang w:val="en-IN"/>
        </w:rPr>
        <w:t>load – this is a push button which is used to enter the 4 bit user id / password of the user.</w:t>
      </w:r>
    </w:p>
    <w:p w:rsidR="00805910" w:rsidRPr="00805910" w:rsidRDefault="00805910" w:rsidP="00192A2A">
      <w:pPr>
        <w:pStyle w:val="ListParagraph"/>
        <w:numPr>
          <w:ilvl w:val="0"/>
          <w:numId w:val="50"/>
        </w:numPr>
        <w:rPr>
          <w:lang w:val="en-IN"/>
        </w:rPr>
      </w:pPr>
      <w:r w:rsidRPr="00805910">
        <w:rPr>
          <w:lang w:val="en-IN"/>
        </w:rPr>
        <w:t>Allow_in- is the enable signal for the AC_ROM_USER module</w:t>
      </w:r>
    </w:p>
    <w:p w:rsidR="00805910" w:rsidRDefault="00805910" w:rsidP="00805910">
      <w:pPr>
        <w:pStyle w:val="ListParagraph"/>
        <w:ind w:left="1080"/>
        <w:rPr>
          <w:lang w:val="en-IN"/>
        </w:rPr>
      </w:pPr>
      <w:r w:rsidRPr="00805910">
        <w:rPr>
          <w:lang w:val="en-IN"/>
        </w:rPr>
        <w:t xml:space="preserve"> Output: </w:t>
      </w:r>
    </w:p>
    <w:p w:rsidR="00805910" w:rsidRPr="00805910" w:rsidRDefault="00805910" w:rsidP="00192A2A">
      <w:pPr>
        <w:pStyle w:val="ListParagraph"/>
        <w:numPr>
          <w:ilvl w:val="0"/>
          <w:numId w:val="51"/>
        </w:numPr>
        <w:rPr>
          <w:lang w:val="en-IN"/>
        </w:rPr>
      </w:pPr>
      <w:r w:rsidRPr="00805910">
        <w:rPr>
          <w:lang w:val="en-IN"/>
        </w:rPr>
        <w:t xml:space="preserve">user_id_out is the </w:t>
      </w:r>
      <w:r>
        <w:rPr>
          <w:lang w:val="en-IN"/>
        </w:rPr>
        <w:t>3 bit internal ID of the player</w:t>
      </w:r>
      <w:r w:rsidRPr="00805910">
        <w:rPr>
          <w:lang w:val="en-IN"/>
        </w:rPr>
        <w:t xml:space="preserve">               </w:t>
      </w:r>
    </w:p>
    <w:p w:rsidR="00AE74E6" w:rsidRDefault="00805910" w:rsidP="00192A2A">
      <w:pPr>
        <w:pStyle w:val="ListParagraph"/>
        <w:numPr>
          <w:ilvl w:val="0"/>
          <w:numId w:val="51"/>
        </w:numPr>
        <w:rPr>
          <w:lang w:val="en-IN"/>
        </w:rPr>
      </w:pPr>
      <w:r w:rsidRPr="00805910">
        <w:rPr>
          <w:lang w:val="en-IN"/>
        </w:rPr>
        <w:t>Allow : it is the signal which goes HIGH when the password matches or if the player enters the guest mode.</w:t>
      </w:r>
    </w:p>
    <w:p w:rsidR="00CE591C" w:rsidRPr="00CE591C" w:rsidRDefault="00CE591C" w:rsidP="00192A2A">
      <w:pPr>
        <w:pStyle w:val="ListParagraph"/>
        <w:numPr>
          <w:ilvl w:val="0"/>
          <w:numId w:val="51"/>
        </w:numPr>
        <w:rPr>
          <w:lang w:val="en-IN"/>
        </w:rPr>
      </w:pPr>
    </w:p>
    <w:p w:rsidR="00AE74E6" w:rsidRDefault="00AE74E6" w:rsidP="00AE74E6">
      <w:pPr>
        <w:pStyle w:val="ListParagraph"/>
        <w:ind w:left="1080"/>
        <w:rPr>
          <w:lang w:val="en-IN"/>
        </w:rPr>
      </w:pPr>
      <w:r>
        <w:rPr>
          <w:lang w:val="en-IN"/>
        </w:rPr>
        <w:t>SYMBOL:</w:t>
      </w:r>
    </w:p>
    <w:p w:rsidR="00AE74E6" w:rsidRPr="00CE591C" w:rsidRDefault="00EA51AE" w:rsidP="00CE591C">
      <w:pPr>
        <w:pStyle w:val="ListParagraph"/>
        <w:ind w:left="1080"/>
        <w:rPr>
          <w:lang w:val="en-IN"/>
        </w:rPr>
      </w:pPr>
      <w:r>
        <w:rPr>
          <w:noProof/>
          <w:lang w:val="en-IN" w:eastAsia="en-IN"/>
        </w:rPr>
        <w:drawing>
          <wp:inline distT="0" distB="0" distL="0" distR="0">
            <wp:extent cx="3375283" cy="1641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m 1 AC.PNG"/>
                    <pic:cNvPicPr/>
                  </pic:nvPicPr>
                  <pic:blipFill>
                    <a:blip r:embed="rId13">
                      <a:extLst>
                        <a:ext uri="{28A0092B-C50C-407E-A947-70E740481C1C}">
                          <a14:useLocalDpi xmlns:a14="http://schemas.microsoft.com/office/drawing/2010/main" val="0"/>
                        </a:ext>
                      </a:extLst>
                    </a:blip>
                    <a:stretch>
                      <a:fillRect/>
                    </a:stretch>
                  </pic:blipFill>
                  <pic:spPr>
                    <a:xfrm>
                      <a:off x="0" y="0"/>
                      <a:ext cx="3407249" cy="1657020"/>
                    </a:xfrm>
                    <a:prstGeom prst="rect">
                      <a:avLst/>
                    </a:prstGeom>
                  </pic:spPr>
                </pic:pic>
              </a:graphicData>
            </a:graphic>
          </wp:inline>
        </w:drawing>
      </w:r>
    </w:p>
    <w:p w:rsidR="00C16479" w:rsidRDefault="00C16479" w:rsidP="00192A2A">
      <w:pPr>
        <w:pStyle w:val="ListParagraph"/>
        <w:numPr>
          <w:ilvl w:val="0"/>
          <w:numId w:val="26"/>
        </w:numPr>
        <w:rPr>
          <w:b/>
          <w:lang w:val="en-IN"/>
        </w:rPr>
      </w:pPr>
      <w:r w:rsidRPr="004B7FF9">
        <w:rPr>
          <w:b/>
          <w:lang w:val="en-IN"/>
        </w:rPr>
        <w:t>User ID ROM: ROM_ID_TOP.v</w:t>
      </w:r>
    </w:p>
    <w:p w:rsidR="008C3D1B" w:rsidRDefault="008C3D1B" w:rsidP="008C3D1B">
      <w:pPr>
        <w:pStyle w:val="ListParagraph"/>
        <w:ind w:left="1800"/>
      </w:pPr>
      <w:r>
        <w:t xml:space="preserve">This module contains both </w:t>
      </w:r>
      <w:r w:rsidRPr="002C6F06">
        <w:t xml:space="preserve">Rom_User_initialization </w:t>
      </w:r>
      <w:r>
        <w:t xml:space="preserve">and </w:t>
      </w:r>
      <w:r w:rsidRPr="002C6F06">
        <w:t>Rom_User_Controller</w:t>
      </w:r>
      <w:r>
        <w:t xml:space="preserve"> modules. </w:t>
      </w:r>
    </w:p>
    <w:p w:rsidR="008C3D1B" w:rsidRDefault="008C3D1B" w:rsidP="008C3D1B">
      <w:pPr>
        <w:pStyle w:val="ListParagraph"/>
        <w:ind w:left="1800"/>
      </w:pPr>
      <w:r>
        <w:t xml:space="preserve">Inputs: The enable signal “en” which would be enabled after the user enters his/her four digits of the user id. </w:t>
      </w:r>
    </w:p>
    <w:p w:rsidR="008C3D1B" w:rsidRDefault="008C3D1B" w:rsidP="008C3D1B">
      <w:pPr>
        <w:pStyle w:val="ListParagraph"/>
        <w:ind w:left="1800"/>
      </w:pPr>
      <w:r>
        <w:t xml:space="preserve">Outputs: The data_out is the 32 bit output which contains the data at each address in RAM. </w:t>
      </w:r>
    </w:p>
    <w:p w:rsidR="00AE74E6" w:rsidRPr="008C3D1B" w:rsidRDefault="00AE74E6" w:rsidP="00AE74E6">
      <w:pPr>
        <w:pStyle w:val="ListParagraph"/>
        <w:ind w:left="1800"/>
        <w:rPr>
          <w:lang w:val="en-IN"/>
        </w:rPr>
      </w:pPr>
    </w:p>
    <w:p w:rsidR="008C3D1B" w:rsidRDefault="008C3D1B" w:rsidP="008C3D1B">
      <w:pPr>
        <w:pStyle w:val="ListParagraph"/>
        <w:ind w:left="1800"/>
        <w:rPr>
          <w:lang w:val="en-IN"/>
        </w:rPr>
      </w:pPr>
      <w:r>
        <w:rPr>
          <w:lang w:val="en-IN"/>
        </w:rPr>
        <w:t>SYMBOL:</w:t>
      </w:r>
    </w:p>
    <w:p w:rsidR="008C3D1B" w:rsidRDefault="001D3998" w:rsidP="008C3D1B">
      <w:pPr>
        <w:pStyle w:val="ListParagraph"/>
        <w:ind w:left="1800"/>
        <w:rPr>
          <w:lang w:val="en-IN"/>
        </w:rPr>
      </w:pPr>
      <w:r>
        <w:rPr>
          <w:noProof/>
          <w:lang w:val="en-IN" w:eastAsia="en-IN"/>
        </w:rPr>
        <w:drawing>
          <wp:inline distT="0" distB="0" distL="0" distR="0" wp14:anchorId="7912F78C" wp14:editId="5AECA205">
            <wp:extent cx="3351207" cy="1252331"/>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7098" cy="1269480"/>
                    </a:xfrm>
                    <a:prstGeom prst="rect">
                      <a:avLst/>
                    </a:prstGeom>
                  </pic:spPr>
                </pic:pic>
              </a:graphicData>
            </a:graphic>
          </wp:inline>
        </w:drawing>
      </w:r>
    </w:p>
    <w:p w:rsidR="008C3D1B" w:rsidRPr="008C3D1B" w:rsidRDefault="008C3D1B" w:rsidP="00192A2A">
      <w:pPr>
        <w:pStyle w:val="ListParagraph"/>
        <w:numPr>
          <w:ilvl w:val="0"/>
          <w:numId w:val="35"/>
        </w:numPr>
        <w:rPr>
          <w:b/>
          <w:lang w:val="en-IN"/>
        </w:rPr>
      </w:pPr>
      <w:bookmarkStart w:id="10" w:name="_Hlk482134998"/>
      <w:bookmarkEnd w:id="10"/>
      <w:r w:rsidRPr="005578F6">
        <w:rPr>
          <w:b/>
        </w:rPr>
        <w:lastRenderedPageBreak/>
        <w:t>Rom_User_initialization</w:t>
      </w:r>
      <w:r>
        <w:rPr>
          <w:b/>
        </w:rPr>
        <w:t xml:space="preserve">: </w:t>
      </w:r>
      <w:r w:rsidRPr="008C3D1B">
        <w:rPr>
          <w:b/>
        </w:rPr>
        <w:t>ROM_KP.v</w:t>
      </w:r>
    </w:p>
    <w:p w:rsidR="008C3D1B" w:rsidRDefault="008C3D1B" w:rsidP="008C3D1B">
      <w:pPr>
        <w:pStyle w:val="ListParagraph"/>
        <w:ind w:left="2160"/>
      </w:pPr>
      <w:r>
        <w:t xml:space="preserve">This module is generated from the </w:t>
      </w:r>
      <w:r w:rsidRPr="008C3D1B">
        <w:rPr>
          <w:i/>
        </w:rPr>
        <w:t>mif</w:t>
      </w:r>
      <w:r>
        <w:t xml:space="preserve"> file we create by entering the data values. Mif file is an ASCII text file which defines the initial values/data of the memory block or address. We specify the number of words and the word size(width) of the data in the mif file. Using the mif file, we can create the Rom_user module which takes the “address” and clock as inputs and gives out the data present in that address as “q”. </w:t>
      </w:r>
    </w:p>
    <w:p w:rsidR="008C3D1B" w:rsidRDefault="008C3D1B" w:rsidP="008C3D1B">
      <w:pPr>
        <w:pStyle w:val="ListParagraph"/>
        <w:ind w:left="2160"/>
      </w:pPr>
    </w:p>
    <w:p w:rsidR="008C3D1B" w:rsidRDefault="008C3D1B" w:rsidP="008C3D1B">
      <w:pPr>
        <w:pStyle w:val="ListParagraph"/>
        <w:ind w:left="2160"/>
      </w:pPr>
      <w:r w:rsidRPr="008C3D1B">
        <w:rPr>
          <w:i/>
        </w:rPr>
        <w:t>How is the user ID stored in ROM</w:t>
      </w:r>
      <w:r>
        <w:t>:</w:t>
      </w:r>
    </w:p>
    <w:p w:rsidR="008C3D1B" w:rsidRDefault="008C3D1B" w:rsidP="008E28F6">
      <w:pPr>
        <w:pStyle w:val="ListParagraph"/>
        <w:ind w:left="2160"/>
        <w:jc w:val="both"/>
      </w:pPr>
      <w:r>
        <w:t>The address size of Rom_user is 5 bits whereas the user id stored in each address is of 32 bits. We use the 32 bits as following.</w:t>
      </w:r>
    </w:p>
    <w:p w:rsidR="008C3D1B" w:rsidRPr="008C3D1B" w:rsidRDefault="008C3D1B" w:rsidP="008E28F6">
      <w:pPr>
        <w:pStyle w:val="ListParagraph"/>
        <w:ind w:left="2160"/>
        <w:jc w:val="both"/>
        <w:rPr>
          <w:b/>
        </w:rPr>
      </w:pPr>
      <w:r w:rsidRPr="008C3D1B">
        <w:rPr>
          <w:b/>
        </w:rPr>
        <w:t xml:space="preserve">                                                      User ID data in ROM</w:t>
      </w:r>
    </w:p>
    <w:tbl>
      <w:tblPr>
        <w:tblStyle w:val="TableGrid"/>
        <w:tblW w:w="0" w:type="auto"/>
        <w:tblInd w:w="2335" w:type="dxa"/>
        <w:tblLook w:val="04A0" w:firstRow="1" w:lastRow="0" w:firstColumn="1" w:lastColumn="0" w:noHBand="0" w:noVBand="1"/>
      </w:tblPr>
      <w:tblGrid>
        <w:gridCol w:w="1870"/>
        <w:gridCol w:w="1870"/>
        <w:gridCol w:w="1870"/>
        <w:gridCol w:w="1870"/>
      </w:tblGrid>
      <w:tr w:rsidR="008C3D1B" w:rsidTr="005B343E">
        <w:tc>
          <w:tcPr>
            <w:tcW w:w="1870" w:type="dxa"/>
          </w:tcPr>
          <w:p w:rsidR="008C3D1B" w:rsidRDefault="008C3D1B" w:rsidP="008E28F6">
            <w:pPr>
              <w:jc w:val="both"/>
            </w:pPr>
            <w:r>
              <w:t>Valid bit</w:t>
            </w:r>
          </w:p>
        </w:tc>
        <w:tc>
          <w:tcPr>
            <w:tcW w:w="1870" w:type="dxa"/>
          </w:tcPr>
          <w:p w:rsidR="008C3D1B" w:rsidRDefault="008C3D1B" w:rsidP="008E28F6">
            <w:pPr>
              <w:jc w:val="both"/>
            </w:pPr>
            <w:r>
              <w:t>Internal ID</w:t>
            </w:r>
          </w:p>
        </w:tc>
        <w:tc>
          <w:tcPr>
            <w:tcW w:w="1870" w:type="dxa"/>
          </w:tcPr>
          <w:p w:rsidR="008C3D1B" w:rsidRDefault="008C3D1B" w:rsidP="008E28F6">
            <w:pPr>
              <w:jc w:val="both"/>
            </w:pPr>
            <w:r>
              <w:t>Redundant bits</w:t>
            </w:r>
          </w:p>
        </w:tc>
        <w:tc>
          <w:tcPr>
            <w:tcW w:w="1870" w:type="dxa"/>
          </w:tcPr>
          <w:p w:rsidR="008C3D1B" w:rsidRDefault="008C3D1B" w:rsidP="008E28F6">
            <w:pPr>
              <w:jc w:val="both"/>
            </w:pPr>
            <w:r>
              <w:t>User ID of players</w:t>
            </w:r>
          </w:p>
        </w:tc>
      </w:tr>
    </w:tbl>
    <w:p w:rsidR="008C3D1B" w:rsidRDefault="008C3D1B" w:rsidP="008E28F6">
      <w:pPr>
        <w:ind w:left="1800"/>
        <w:jc w:val="both"/>
      </w:pPr>
      <w:r>
        <w:t xml:space="preserve">      </w:t>
      </w:r>
      <w:r w:rsidR="005B343E">
        <w:t xml:space="preserve">            </w:t>
      </w:r>
      <w:r>
        <w:t xml:space="preserve">   [One Bit 31]        [three bits 30- 28]           [27-16]                             [ 15-0]</w:t>
      </w:r>
    </w:p>
    <w:p w:rsidR="00E13B69" w:rsidRDefault="00E13B69" w:rsidP="00E13B69">
      <w:pPr>
        <w:rPr>
          <w:lang w:val="en-IN"/>
        </w:rPr>
      </w:pPr>
      <w:r>
        <w:rPr>
          <w:lang w:val="en-IN"/>
        </w:rPr>
        <w:tab/>
      </w:r>
      <w:r>
        <w:rPr>
          <w:lang w:val="en-IN"/>
        </w:rPr>
        <w:tab/>
      </w:r>
      <w:r>
        <w:rPr>
          <w:lang w:val="en-IN"/>
        </w:rPr>
        <w:tab/>
      </w:r>
    </w:p>
    <w:p w:rsidR="00E13B69" w:rsidRDefault="00E13B69" w:rsidP="00E13B69">
      <w:pPr>
        <w:rPr>
          <w:lang w:val="en-IN"/>
        </w:rPr>
      </w:pPr>
      <w:r>
        <w:rPr>
          <w:lang w:val="en-IN"/>
        </w:rPr>
        <w:tab/>
      </w:r>
      <w:r>
        <w:rPr>
          <w:lang w:val="en-IN"/>
        </w:rPr>
        <w:tab/>
      </w:r>
      <w:r>
        <w:rPr>
          <w:lang w:val="en-IN"/>
        </w:rPr>
        <w:tab/>
        <w:t>SYMBOL:</w:t>
      </w:r>
    </w:p>
    <w:p w:rsidR="00E13B69" w:rsidRDefault="001D3998" w:rsidP="001D3998">
      <w:pPr>
        <w:ind w:left="1843"/>
        <w:rPr>
          <w:lang w:val="en-IN"/>
        </w:rPr>
      </w:pPr>
      <w:r w:rsidRPr="001D3998">
        <w:rPr>
          <w:noProof/>
          <w:lang w:val="en-IN" w:eastAsia="en-IN"/>
        </w:rPr>
        <w:drawing>
          <wp:inline distT="0" distB="0" distL="0" distR="0" wp14:anchorId="29096393" wp14:editId="1F44900A">
            <wp:extent cx="3218567" cy="10064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459" cy="1029269"/>
                    </a:xfrm>
                    <a:prstGeom prst="rect">
                      <a:avLst/>
                    </a:prstGeom>
                  </pic:spPr>
                </pic:pic>
              </a:graphicData>
            </a:graphic>
          </wp:inline>
        </w:drawing>
      </w:r>
    </w:p>
    <w:p w:rsidR="0011646C" w:rsidRPr="00E13B69" w:rsidRDefault="0011646C" w:rsidP="00E13B69">
      <w:pPr>
        <w:rPr>
          <w:b/>
          <w:lang w:val="en-IN"/>
        </w:rPr>
      </w:pPr>
    </w:p>
    <w:p w:rsidR="008C3D1B" w:rsidRPr="00D1442C" w:rsidRDefault="008C3D1B" w:rsidP="00192A2A">
      <w:pPr>
        <w:pStyle w:val="ListParagraph"/>
        <w:numPr>
          <w:ilvl w:val="0"/>
          <w:numId w:val="35"/>
        </w:numPr>
        <w:rPr>
          <w:b/>
          <w:lang w:val="en-IN"/>
        </w:rPr>
      </w:pPr>
      <w:r>
        <w:rPr>
          <w:b/>
        </w:rPr>
        <w:t xml:space="preserve">Rom_User_Controller: </w:t>
      </w:r>
      <w:r w:rsidRPr="008C3D1B">
        <w:rPr>
          <w:b/>
        </w:rPr>
        <w:t>ROM_Controller_ID.v</w:t>
      </w:r>
    </w:p>
    <w:p w:rsidR="00D1442C" w:rsidRDefault="00D1442C" w:rsidP="00833B8E">
      <w:pPr>
        <w:ind w:left="1800"/>
        <w:jc w:val="both"/>
      </w:pPr>
      <w:r>
        <w:t>This module starts with address 0 whenever a user enters his/her user ID. Then the controller module keeps sending the address till its enable signal is high. This enable signal is usually given from the access control module which makes the enable high whenever an entered user id matches with any of the data value from the ROM.</w:t>
      </w:r>
    </w:p>
    <w:p w:rsidR="00D1442C" w:rsidRDefault="00D1442C" w:rsidP="00833B8E">
      <w:pPr>
        <w:ind w:left="1800"/>
        <w:jc w:val="both"/>
      </w:pPr>
    </w:p>
    <w:p w:rsidR="00D1442C" w:rsidRDefault="00D1442C" w:rsidP="00833B8E">
      <w:pPr>
        <w:ind w:left="1800"/>
        <w:jc w:val="both"/>
      </w:pPr>
      <w:r>
        <w:t>The following are the input and the output signals to this module:</w:t>
      </w:r>
    </w:p>
    <w:p w:rsidR="00833B8E" w:rsidRDefault="00D1442C" w:rsidP="00833B8E">
      <w:pPr>
        <w:ind w:left="1800"/>
        <w:jc w:val="both"/>
      </w:pPr>
      <w:r w:rsidRPr="00833B8E">
        <w:t xml:space="preserve">Inputs:  </w:t>
      </w:r>
      <w:r w:rsidR="00833B8E">
        <w:t xml:space="preserve"> </w:t>
      </w:r>
    </w:p>
    <w:p w:rsidR="00D1442C" w:rsidRPr="00833B8E" w:rsidRDefault="00833B8E" w:rsidP="00192A2A">
      <w:pPr>
        <w:pStyle w:val="ListParagraph"/>
        <w:numPr>
          <w:ilvl w:val="0"/>
          <w:numId w:val="37"/>
        </w:numPr>
        <w:jc w:val="both"/>
      </w:pPr>
      <w:r>
        <w:t>en:</w:t>
      </w:r>
      <w:r w:rsidR="00D1442C" w:rsidRPr="00833B8E">
        <w:t xml:space="preserve"> enable signal which is HIGH when the user has entered his 4 digit user ID</w:t>
      </w:r>
    </w:p>
    <w:p w:rsidR="00D1442C" w:rsidRPr="00833B8E" w:rsidRDefault="00D1442C" w:rsidP="00192A2A">
      <w:pPr>
        <w:pStyle w:val="ListParagraph"/>
        <w:numPr>
          <w:ilvl w:val="0"/>
          <w:numId w:val="37"/>
        </w:numPr>
        <w:jc w:val="both"/>
      </w:pPr>
      <w:r w:rsidRPr="00833B8E">
        <w:t>Address_in: is the 5 bit address which is assigned to zero whenever a user ID is entered</w:t>
      </w:r>
    </w:p>
    <w:p w:rsidR="00D1442C" w:rsidRPr="00833B8E" w:rsidRDefault="00D1442C" w:rsidP="00192A2A">
      <w:pPr>
        <w:pStyle w:val="ListParagraph"/>
        <w:numPr>
          <w:ilvl w:val="0"/>
          <w:numId w:val="37"/>
        </w:numPr>
        <w:jc w:val="both"/>
      </w:pPr>
      <w:r w:rsidRPr="00833B8E">
        <w:t>Data_in: is the 32 bit size data which comes from the rom_user_initilization module</w:t>
      </w:r>
    </w:p>
    <w:p w:rsidR="00833B8E" w:rsidRDefault="00D1442C" w:rsidP="00833B8E">
      <w:pPr>
        <w:ind w:left="1800"/>
        <w:jc w:val="both"/>
      </w:pPr>
      <w:r w:rsidRPr="00833B8E">
        <w:t xml:space="preserve">Outputs: </w:t>
      </w:r>
    </w:p>
    <w:p w:rsidR="00D1442C" w:rsidRDefault="00D1442C" w:rsidP="00192A2A">
      <w:pPr>
        <w:pStyle w:val="ListParagraph"/>
        <w:numPr>
          <w:ilvl w:val="0"/>
          <w:numId w:val="38"/>
        </w:numPr>
        <w:jc w:val="both"/>
      </w:pPr>
      <w:r w:rsidRPr="00833B8E">
        <w:t>address</w:t>
      </w:r>
      <w:r w:rsidRPr="007C2D1E">
        <w:t>_out</w:t>
      </w:r>
      <w:r>
        <w:t xml:space="preserve">:5 </w:t>
      </w:r>
      <w:r w:rsidR="001A5C50">
        <w:t>bit address</w:t>
      </w:r>
      <w:r>
        <w:t xml:space="preserve"> out gives out the address that the rom should currently point to</w:t>
      </w:r>
    </w:p>
    <w:p w:rsidR="00D1442C" w:rsidRDefault="00D1442C" w:rsidP="00192A2A">
      <w:pPr>
        <w:pStyle w:val="ListParagraph"/>
        <w:numPr>
          <w:ilvl w:val="0"/>
          <w:numId w:val="38"/>
        </w:numPr>
        <w:jc w:val="both"/>
      </w:pPr>
      <w:r>
        <w:t>Data_out: 32 bit data out has the internal id and the user id at the corresp</w:t>
      </w:r>
      <w:r w:rsidR="00284DF0">
        <w:t>onding address sent</w:t>
      </w:r>
      <w:r>
        <w:t xml:space="preserve"> to Rom_user_initilization</w:t>
      </w:r>
    </w:p>
    <w:p w:rsidR="00D1442C" w:rsidRDefault="00D1442C" w:rsidP="00192A2A">
      <w:pPr>
        <w:pStyle w:val="ListParagraph"/>
        <w:numPr>
          <w:ilvl w:val="0"/>
          <w:numId w:val="38"/>
        </w:numPr>
        <w:jc w:val="both"/>
      </w:pPr>
      <w:r>
        <w:t>Fail: It is the flag sent to the top module telling that the user id entered is not available in the Rom module and thus shift to guest mode.</w:t>
      </w:r>
    </w:p>
    <w:p w:rsidR="00D1442C" w:rsidRDefault="0029395C" w:rsidP="0029395C">
      <w:pPr>
        <w:ind w:left="2160"/>
        <w:jc w:val="both"/>
        <w:rPr>
          <w:lang w:val="en-IN"/>
        </w:rPr>
      </w:pPr>
      <w:r>
        <w:rPr>
          <w:lang w:val="en-IN"/>
        </w:rPr>
        <w:t>FSM DIAGRAM:</w:t>
      </w:r>
    </w:p>
    <w:p w:rsidR="0029395C" w:rsidRPr="0029395C" w:rsidRDefault="0029395C" w:rsidP="0029395C">
      <w:pPr>
        <w:jc w:val="both"/>
        <w:rPr>
          <w:lang w:val="en-IN"/>
        </w:rPr>
      </w:pPr>
      <w:r w:rsidRPr="0029395C">
        <w:rPr>
          <w:noProof/>
          <w:lang w:val="en-IN" w:eastAsia="en-IN"/>
        </w:rPr>
        <w:lastRenderedPageBreak/>
        <w:drawing>
          <wp:inline distT="0" distB="0" distL="0" distR="0" wp14:anchorId="3DCE5BB8" wp14:editId="16BD5EC7">
            <wp:extent cx="6826885" cy="44310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6885" cy="4431030"/>
                    </a:xfrm>
                    <a:prstGeom prst="rect">
                      <a:avLst/>
                    </a:prstGeom>
                  </pic:spPr>
                </pic:pic>
              </a:graphicData>
            </a:graphic>
          </wp:inline>
        </w:drawing>
      </w:r>
    </w:p>
    <w:p w:rsidR="00AE54C6" w:rsidRDefault="00AE54C6" w:rsidP="00833B8E">
      <w:pPr>
        <w:pStyle w:val="ListParagraph"/>
        <w:ind w:left="2160"/>
        <w:jc w:val="both"/>
        <w:rPr>
          <w:lang w:val="en-IN"/>
        </w:rPr>
      </w:pPr>
      <w:r>
        <w:rPr>
          <w:lang w:val="en-IN"/>
        </w:rPr>
        <w:t>SYMBOL:</w:t>
      </w:r>
    </w:p>
    <w:p w:rsidR="00E8148E" w:rsidRDefault="00E8148E" w:rsidP="00833B8E">
      <w:pPr>
        <w:pStyle w:val="ListParagraph"/>
        <w:ind w:left="2160"/>
        <w:jc w:val="both"/>
        <w:rPr>
          <w:lang w:val="en-IN"/>
        </w:rPr>
      </w:pPr>
    </w:p>
    <w:p w:rsidR="00AE54C6" w:rsidRDefault="00CC399E" w:rsidP="00833B8E">
      <w:pPr>
        <w:pStyle w:val="ListParagraph"/>
        <w:ind w:left="2160"/>
        <w:jc w:val="both"/>
        <w:rPr>
          <w:lang w:val="en-IN"/>
        </w:rPr>
      </w:pPr>
      <w:r w:rsidRPr="00CC399E">
        <w:rPr>
          <w:noProof/>
          <w:lang w:val="en-IN" w:eastAsia="en-IN"/>
        </w:rPr>
        <w:drawing>
          <wp:inline distT="0" distB="0" distL="0" distR="0" wp14:anchorId="534E3D50" wp14:editId="47811A67">
            <wp:extent cx="3675436" cy="136969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8927" cy="1378449"/>
                    </a:xfrm>
                    <a:prstGeom prst="rect">
                      <a:avLst/>
                    </a:prstGeom>
                  </pic:spPr>
                </pic:pic>
              </a:graphicData>
            </a:graphic>
          </wp:inline>
        </w:drawing>
      </w:r>
    </w:p>
    <w:p w:rsidR="00AE54C6" w:rsidRPr="00D1442C" w:rsidRDefault="00AE54C6" w:rsidP="00833B8E">
      <w:pPr>
        <w:pStyle w:val="ListParagraph"/>
        <w:ind w:left="2160"/>
        <w:jc w:val="both"/>
        <w:rPr>
          <w:lang w:val="en-IN"/>
        </w:rPr>
      </w:pPr>
    </w:p>
    <w:p w:rsidR="00AE74E6" w:rsidRDefault="00C16479" w:rsidP="00192A2A">
      <w:pPr>
        <w:pStyle w:val="ListParagraph"/>
        <w:numPr>
          <w:ilvl w:val="0"/>
          <w:numId w:val="26"/>
        </w:numPr>
        <w:rPr>
          <w:b/>
          <w:lang w:val="en-IN"/>
        </w:rPr>
      </w:pPr>
      <w:r w:rsidRPr="004B7FF9">
        <w:rPr>
          <w:b/>
          <w:lang w:val="en-IN"/>
        </w:rPr>
        <w:t>Password ROM: ROM2.v</w:t>
      </w:r>
    </w:p>
    <w:p w:rsidR="00C33DF5" w:rsidRPr="00C33DF5" w:rsidRDefault="00C33DF5" w:rsidP="00C33DF5">
      <w:pPr>
        <w:pStyle w:val="ListParagraph"/>
        <w:ind w:left="1800"/>
        <w:rPr>
          <w:lang w:val="en-IN"/>
        </w:rPr>
      </w:pPr>
      <w:r w:rsidRPr="00C33DF5">
        <w:rPr>
          <w:lang w:val="en-IN"/>
        </w:rPr>
        <w:t xml:space="preserve">This module consists of the instances of Rom_password_intialization and Rom_password_controller. </w:t>
      </w:r>
    </w:p>
    <w:p w:rsidR="00C33DF5" w:rsidRPr="00C33DF5" w:rsidRDefault="00C33DF5" w:rsidP="00C33DF5">
      <w:pPr>
        <w:pStyle w:val="ListParagraph"/>
        <w:ind w:left="1800"/>
        <w:rPr>
          <w:lang w:val="en-IN"/>
        </w:rPr>
      </w:pPr>
      <w:r w:rsidRPr="00C33DF5">
        <w:rPr>
          <w:lang w:val="en-IN"/>
        </w:rPr>
        <w:t>Input: address_in of size 6 bits which takes the address associated with the internal ID of the user</w:t>
      </w:r>
    </w:p>
    <w:p w:rsidR="00AE74E6" w:rsidRDefault="00C33DF5" w:rsidP="00C33DF5">
      <w:pPr>
        <w:pStyle w:val="ListParagraph"/>
        <w:ind w:left="1800"/>
        <w:rPr>
          <w:lang w:val="en-IN"/>
        </w:rPr>
      </w:pPr>
      <w:r w:rsidRPr="00C33DF5">
        <w:rPr>
          <w:lang w:val="en-IN"/>
        </w:rPr>
        <w:t>Output: d_out – this is each password digit that is extracted from ROM.</w:t>
      </w:r>
    </w:p>
    <w:p w:rsidR="00CC399E" w:rsidRDefault="00CC399E" w:rsidP="00C33DF5">
      <w:pPr>
        <w:pStyle w:val="ListParagraph"/>
        <w:ind w:left="1800"/>
        <w:rPr>
          <w:lang w:val="en-IN"/>
        </w:rPr>
      </w:pPr>
    </w:p>
    <w:p w:rsidR="00CC399E" w:rsidRDefault="00CC399E" w:rsidP="00C33DF5">
      <w:pPr>
        <w:pStyle w:val="ListParagraph"/>
        <w:ind w:left="1800"/>
        <w:rPr>
          <w:lang w:val="en-IN"/>
        </w:rPr>
      </w:pPr>
      <w:r>
        <w:rPr>
          <w:lang w:val="en-IN"/>
        </w:rPr>
        <w:t>SYMBOL:</w:t>
      </w:r>
    </w:p>
    <w:p w:rsidR="00DE016F" w:rsidRDefault="00DE016F" w:rsidP="00C33DF5">
      <w:pPr>
        <w:pStyle w:val="ListParagraph"/>
        <w:ind w:left="1800"/>
        <w:rPr>
          <w:lang w:val="en-IN"/>
        </w:rPr>
      </w:pPr>
      <w:r w:rsidRPr="00DE016F">
        <w:rPr>
          <w:noProof/>
          <w:lang w:val="en-IN" w:eastAsia="en-IN"/>
        </w:rPr>
        <w:lastRenderedPageBreak/>
        <w:drawing>
          <wp:inline distT="0" distB="0" distL="0" distR="0" wp14:anchorId="77B6C4AB" wp14:editId="4012D102">
            <wp:extent cx="3560064" cy="1283866"/>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9081" cy="1294330"/>
                    </a:xfrm>
                    <a:prstGeom prst="rect">
                      <a:avLst/>
                    </a:prstGeom>
                  </pic:spPr>
                </pic:pic>
              </a:graphicData>
            </a:graphic>
          </wp:inline>
        </w:drawing>
      </w:r>
    </w:p>
    <w:p w:rsidR="00C33DF5" w:rsidRDefault="00C33DF5" w:rsidP="00C33DF5">
      <w:pPr>
        <w:pStyle w:val="ListParagraph"/>
        <w:ind w:left="1800"/>
        <w:rPr>
          <w:lang w:val="en-IN"/>
        </w:rPr>
      </w:pPr>
    </w:p>
    <w:p w:rsidR="00DE016F" w:rsidRDefault="00C33DF5" w:rsidP="00192A2A">
      <w:pPr>
        <w:pStyle w:val="ListParagraph"/>
        <w:numPr>
          <w:ilvl w:val="0"/>
          <w:numId w:val="36"/>
        </w:numPr>
      </w:pPr>
      <w:r w:rsidRPr="00C33DF5">
        <w:rPr>
          <w:b/>
        </w:rPr>
        <w:t>Rom_password_</w:t>
      </w:r>
      <w:r w:rsidRPr="00DE016F">
        <w:rPr>
          <w:b/>
        </w:rPr>
        <w:t xml:space="preserve">initialization </w:t>
      </w:r>
      <w:r w:rsidR="00DE016F" w:rsidRPr="00DE016F">
        <w:rPr>
          <w:b/>
        </w:rPr>
        <w:t>:</w:t>
      </w:r>
      <w:r w:rsidRPr="00DE016F">
        <w:rPr>
          <w:b/>
        </w:rPr>
        <w:t>Rom_initialization_file</w:t>
      </w:r>
      <w:r w:rsidR="00DE016F" w:rsidRPr="00DE016F">
        <w:rPr>
          <w:b/>
        </w:rPr>
        <w:t>.v</w:t>
      </w:r>
      <w:r>
        <w:t xml:space="preserve"> </w:t>
      </w:r>
    </w:p>
    <w:p w:rsidR="00C33DF5" w:rsidRDefault="00C33DF5" w:rsidP="00DE016F">
      <w:pPr>
        <w:pStyle w:val="ListParagraph"/>
        <w:ind w:left="2160"/>
      </w:pPr>
      <w:r>
        <w:t xml:space="preserve">We specify the number of words and the word size(width) of the data in the mif file for the password ROM. Using the mif file, we can create the Rom_password module which takes the “address” and clock as inputs and gives out the data present in that address as “q”. </w:t>
      </w:r>
    </w:p>
    <w:p w:rsidR="00C33DF5" w:rsidRDefault="00C33DF5" w:rsidP="00C33DF5">
      <w:pPr>
        <w:pStyle w:val="ListParagraph"/>
        <w:ind w:left="2160"/>
      </w:pPr>
      <w:r w:rsidRPr="00C33DF5">
        <w:rPr>
          <w:i/>
        </w:rPr>
        <w:t>How is the password stored in ROM</w:t>
      </w:r>
      <w:r>
        <w:t xml:space="preserve">: The Address in the ROM is organized as Address [2:0] representing the internal ID of the user. This internal ID is given to this module by the User_ID ROM which does an exhaustive search to fetch the player’s internal ID. And then the Address [3:5] which has the count of the password digits. The first password digit is stored in the Address [3:5] of value 000, second password digit at 001 and so on till the last password bit which is at 111. After getting the internal ID, it goes to that particular address of the player. The password has a total of 7 digits which is stored in each address linked to the internal ID. </w:t>
      </w:r>
    </w:p>
    <w:p w:rsidR="00C33DF5" w:rsidRDefault="00C33DF5" w:rsidP="00C33DF5">
      <w:pPr>
        <w:pStyle w:val="ListParagraph"/>
        <w:ind w:left="2160"/>
      </w:pPr>
      <w:r>
        <w:t>The address size is 6 bits and the password digit(data) size in each address is 8 bits. The Rom controller for the password block requests for the password bits continuously to get all the digits of the password of that user.</w:t>
      </w:r>
    </w:p>
    <w:p w:rsidR="00D73D25" w:rsidRDefault="00D73D25" w:rsidP="00D73D25">
      <w:pPr>
        <w:jc w:val="center"/>
      </w:pPr>
    </w:p>
    <w:p w:rsidR="00D73D25" w:rsidRPr="00500501" w:rsidRDefault="00D73D25" w:rsidP="00D73D25">
      <w:pPr>
        <w:jc w:val="center"/>
        <w:rPr>
          <w:b/>
        </w:rPr>
      </w:pPr>
      <w:r w:rsidRPr="00500501">
        <w:rPr>
          <w:b/>
        </w:rPr>
        <w:t>Address</w:t>
      </w:r>
    </w:p>
    <w:tbl>
      <w:tblPr>
        <w:tblStyle w:val="TableGrid"/>
        <w:tblW w:w="0" w:type="auto"/>
        <w:tblInd w:w="3760" w:type="dxa"/>
        <w:tblLook w:val="04A0" w:firstRow="1" w:lastRow="0" w:firstColumn="1" w:lastColumn="0" w:noHBand="0" w:noVBand="1"/>
      </w:tblPr>
      <w:tblGrid>
        <w:gridCol w:w="535"/>
        <w:gridCol w:w="540"/>
        <w:gridCol w:w="540"/>
        <w:gridCol w:w="450"/>
        <w:gridCol w:w="450"/>
        <w:gridCol w:w="540"/>
      </w:tblGrid>
      <w:tr w:rsidR="00D73D25" w:rsidTr="00D73D25">
        <w:tc>
          <w:tcPr>
            <w:tcW w:w="535" w:type="dxa"/>
          </w:tcPr>
          <w:p w:rsidR="00D73D25" w:rsidRDefault="00D73D25" w:rsidP="00D73D25">
            <w:pPr>
              <w:jc w:val="center"/>
            </w:pPr>
            <w:r>
              <w:t>0</w:t>
            </w:r>
          </w:p>
        </w:tc>
        <w:tc>
          <w:tcPr>
            <w:tcW w:w="540" w:type="dxa"/>
          </w:tcPr>
          <w:p w:rsidR="00D73D25" w:rsidRDefault="00D73D25" w:rsidP="00D73D25">
            <w:pPr>
              <w:jc w:val="center"/>
            </w:pPr>
            <w:r>
              <w:t>0</w:t>
            </w:r>
          </w:p>
        </w:tc>
        <w:tc>
          <w:tcPr>
            <w:tcW w:w="540" w:type="dxa"/>
          </w:tcPr>
          <w:p w:rsidR="00D73D25" w:rsidRDefault="00D73D25" w:rsidP="00D73D25">
            <w:pPr>
              <w:jc w:val="center"/>
            </w:pPr>
            <w:r>
              <w:t>1</w:t>
            </w:r>
          </w:p>
        </w:tc>
        <w:tc>
          <w:tcPr>
            <w:tcW w:w="450" w:type="dxa"/>
          </w:tcPr>
          <w:p w:rsidR="00D73D25" w:rsidRDefault="00D73D25" w:rsidP="00D73D25">
            <w:pPr>
              <w:jc w:val="center"/>
            </w:pPr>
            <w:r>
              <w:t>0</w:t>
            </w:r>
          </w:p>
        </w:tc>
        <w:tc>
          <w:tcPr>
            <w:tcW w:w="450" w:type="dxa"/>
          </w:tcPr>
          <w:p w:rsidR="00D73D25" w:rsidRDefault="00D73D25" w:rsidP="00D73D25">
            <w:pPr>
              <w:jc w:val="center"/>
            </w:pPr>
            <w:r>
              <w:t>1</w:t>
            </w:r>
          </w:p>
        </w:tc>
        <w:tc>
          <w:tcPr>
            <w:tcW w:w="540" w:type="dxa"/>
          </w:tcPr>
          <w:p w:rsidR="00D73D25" w:rsidRDefault="00D73D25" w:rsidP="00D73D25">
            <w:pPr>
              <w:jc w:val="center"/>
            </w:pPr>
            <w:r>
              <w:t>1</w:t>
            </w:r>
          </w:p>
        </w:tc>
      </w:tr>
    </w:tbl>
    <w:p w:rsidR="00D73D25" w:rsidRDefault="00D73D25" w:rsidP="00D73D25">
      <w:pPr>
        <w:jc w:val="center"/>
      </w:pPr>
      <w:r>
        <w:rPr>
          <w:noProof/>
          <w:lang w:val="en-IN" w:eastAsia="en-IN"/>
        </w:rPr>
        <mc:AlternateContent>
          <mc:Choice Requires="wps">
            <w:drawing>
              <wp:anchor distT="0" distB="0" distL="114300" distR="114300" simplePos="0" relativeHeight="251991040" behindDoc="0" locked="0" layoutInCell="1" allowOverlap="1" wp14:anchorId="57B90B74" wp14:editId="70F94744">
                <wp:simplePos x="0" y="0"/>
                <wp:positionH relativeFrom="column">
                  <wp:posOffset>2333625</wp:posOffset>
                </wp:positionH>
                <wp:positionV relativeFrom="paragraph">
                  <wp:posOffset>8890</wp:posOffset>
                </wp:positionV>
                <wp:extent cx="1003300" cy="349250"/>
                <wp:effectExtent l="38100" t="0" r="44450" b="12700"/>
                <wp:wrapNone/>
                <wp:docPr id="4" name="Double Brace 4"/>
                <wp:cNvGraphicFramePr/>
                <a:graphic xmlns:a="http://schemas.openxmlformats.org/drawingml/2006/main">
                  <a:graphicData uri="http://schemas.microsoft.com/office/word/2010/wordprocessingShape">
                    <wps:wsp>
                      <wps:cNvSpPr/>
                      <wps:spPr>
                        <a:xfrm>
                          <a:off x="0" y="0"/>
                          <a:ext cx="1003300" cy="34925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5A81F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4" o:spid="_x0000_s1026" type="#_x0000_t186" style="position:absolute;margin-left:183.75pt;margin-top:.7pt;width:79pt;height:27.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" strokecolor="#5b9bd5 [3204]" strokeweight=".5pt">
                <v:stroke joinstyle="miter"/>
              </v:shape>
            </w:pict>
          </mc:Fallback>
        </mc:AlternateContent>
      </w:r>
      <w:r>
        <w:rPr>
          <w:noProof/>
          <w:lang w:val="en-IN" w:eastAsia="en-IN"/>
        </w:rPr>
        <mc:AlternateContent>
          <mc:Choice Requires="wps">
            <w:drawing>
              <wp:anchor distT="0" distB="0" distL="114300" distR="114300" simplePos="0" relativeHeight="251992064" behindDoc="0" locked="0" layoutInCell="1" allowOverlap="1" wp14:anchorId="54C58A49" wp14:editId="3956F31A">
                <wp:simplePos x="0" y="0"/>
                <wp:positionH relativeFrom="column">
                  <wp:posOffset>3416300</wp:posOffset>
                </wp:positionH>
                <wp:positionV relativeFrom="paragraph">
                  <wp:posOffset>12065</wp:posOffset>
                </wp:positionV>
                <wp:extent cx="1003300" cy="349250"/>
                <wp:effectExtent l="38100" t="0" r="44450" b="12700"/>
                <wp:wrapNone/>
                <wp:docPr id="19" name="Double Brace 19"/>
                <wp:cNvGraphicFramePr/>
                <a:graphic xmlns:a="http://schemas.openxmlformats.org/drawingml/2006/main">
                  <a:graphicData uri="http://schemas.microsoft.com/office/word/2010/wordprocessingShape">
                    <wps:wsp>
                      <wps:cNvSpPr/>
                      <wps:spPr>
                        <a:xfrm>
                          <a:off x="0" y="0"/>
                          <a:ext cx="1003300" cy="34925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CCF84" id="Double Brace 19" o:spid="_x0000_s1026" type="#_x0000_t186" style="position:absolute;margin-left:269pt;margin-top:.95pt;width:79pt;height:27.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" strokecolor="#5b9bd5 [3204]" strokeweight=".5pt">
                <v:stroke joinstyle="miter"/>
              </v:shape>
            </w:pict>
          </mc:Fallback>
        </mc:AlternateContent>
      </w:r>
      <w:r>
        <w:t xml:space="preserve">Internal ID          </w:t>
      </w:r>
      <w:r w:rsidRPr="0092308B">
        <w:rPr>
          <w:sz w:val="18"/>
          <w:szCs w:val="18"/>
        </w:rPr>
        <w:t xml:space="preserve">K </w:t>
      </w:r>
      <w:r w:rsidRPr="0092308B">
        <w:rPr>
          <w:sz w:val="18"/>
          <w:szCs w:val="18"/>
          <w:vertAlign w:val="superscript"/>
        </w:rPr>
        <w:t xml:space="preserve">th </w:t>
      </w:r>
      <w:r w:rsidRPr="0092308B">
        <w:rPr>
          <w:sz w:val="18"/>
          <w:szCs w:val="18"/>
        </w:rPr>
        <w:t>password digit</w:t>
      </w:r>
    </w:p>
    <w:p w:rsidR="00D73D25" w:rsidRDefault="00D73D25" w:rsidP="00D73D25">
      <w:pPr>
        <w:jc w:val="center"/>
      </w:pPr>
    </w:p>
    <w:p w:rsidR="005758AB" w:rsidRDefault="005758AB" w:rsidP="00D73D25">
      <w:pPr>
        <w:jc w:val="center"/>
      </w:pPr>
    </w:p>
    <w:p w:rsidR="005758AB" w:rsidRDefault="005758AB" w:rsidP="00D73D25">
      <w:pPr>
        <w:jc w:val="center"/>
      </w:pPr>
    </w:p>
    <w:tbl>
      <w:tblPr>
        <w:tblStyle w:val="TableGrid"/>
        <w:tblW w:w="0" w:type="auto"/>
        <w:tblInd w:w="3010" w:type="dxa"/>
        <w:tblLook w:val="04A0" w:firstRow="1" w:lastRow="0" w:firstColumn="1" w:lastColumn="0" w:noHBand="0" w:noVBand="1"/>
      </w:tblPr>
      <w:tblGrid>
        <w:gridCol w:w="2065"/>
        <w:gridCol w:w="2340"/>
      </w:tblGrid>
      <w:tr w:rsidR="00D73D25" w:rsidTr="00D73D25">
        <w:tc>
          <w:tcPr>
            <w:tcW w:w="2065" w:type="dxa"/>
          </w:tcPr>
          <w:p w:rsidR="00D73D25" w:rsidRDefault="00D73D25" w:rsidP="00D73D25">
            <w:pPr>
              <w:jc w:val="center"/>
            </w:pPr>
            <w:r>
              <w:t>Address</w:t>
            </w:r>
          </w:p>
        </w:tc>
        <w:tc>
          <w:tcPr>
            <w:tcW w:w="2340" w:type="dxa"/>
          </w:tcPr>
          <w:p w:rsidR="00D73D25" w:rsidRDefault="00D73D25" w:rsidP="00D73D25">
            <w:pPr>
              <w:jc w:val="center"/>
            </w:pPr>
            <w:r>
              <w:t>Password value</w:t>
            </w:r>
          </w:p>
        </w:tc>
      </w:tr>
      <w:tr w:rsidR="00D73D25" w:rsidTr="00D73D25">
        <w:tc>
          <w:tcPr>
            <w:tcW w:w="2065" w:type="dxa"/>
          </w:tcPr>
          <w:p w:rsidR="00D73D25" w:rsidRDefault="00D73D25" w:rsidP="00D73D25">
            <w:pPr>
              <w:jc w:val="center"/>
            </w:pPr>
            <w:r>
              <w:t>000000</w:t>
            </w:r>
          </w:p>
        </w:tc>
        <w:tc>
          <w:tcPr>
            <w:tcW w:w="2340" w:type="dxa"/>
          </w:tcPr>
          <w:p w:rsidR="00D73D25" w:rsidRDefault="00D73D25" w:rsidP="00D73D25">
            <w:pPr>
              <w:jc w:val="center"/>
            </w:pPr>
            <w:r>
              <w:t>10001110</w:t>
            </w:r>
          </w:p>
        </w:tc>
      </w:tr>
      <w:tr w:rsidR="00D73D25" w:rsidTr="00D73D25">
        <w:tc>
          <w:tcPr>
            <w:tcW w:w="2065" w:type="dxa"/>
          </w:tcPr>
          <w:p w:rsidR="00D73D25" w:rsidRDefault="00D73D25" w:rsidP="00D73D25">
            <w:pPr>
              <w:jc w:val="center"/>
            </w:pPr>
            <w:r>
              <w:t>000001</w:t>
            </w:r>
          </w:p>
        </w:tc>
        <w:tc>
          <w:tcPr>
            <w:tcW w:w="2340" w:type="dxa"/>
          </w:tcPr>
          <w:p w:rsidR="00D73D25" w:rsidRDefault="00D73D25" w:rsidP="00D73D25">
            <w:pPr>
              <w:jc w:val="center"/>
            </w:pPr>
            <w:r>
              <w:t>10001100</w:t>
            </w:r>
          </w:p>
        </w:tc>
      </w:tr>
      <w:tr w:rsidR="00D73D25" w:rsidTr="00D73D25">
        <w:tc>
          <w:tcPr>
            <w:tcW w:w="2065" w:type="dxa"/>
          </w:tcPr>
          <w:p w:rsidR="00D73D25" w:rsidRDefault="00D73D25" w:rsidP="00D73D25">
            <w:pPr>
              <w:jc w:val="center"/>
            </w:pPr>
            <w:r>
              <w:t>000010</w:t>
            </w:r>
          </w:p>
        </w:tc>
        <w:tc>
          <w:tcPr>
            <w:tcW w:w="2340" w:type="dxa"/>
          </w:tcPr>
          <w:p w:rsidR="00D73D25" w:rsidRDefault="00D73D25" w:rsidP="00D73D25">
            <w:pPr>
              <w:jc w:val="center"/>
            </w:pPr>
            <w:r>
              <w:t>10001110</w:t>
            </w:r>
          </w:p>
        </w:tc>
      </w:tr>
      <w:tr w:rsidR="00D73D25" w:rsidTr="00D73D25">
        <w:tc>
          <w:tcPr>
            <w:tcW w:w="2065" w:type="dxa"/>
          </w:tcPr>
          <w:p w:rsidR="00D73D25" w:rsidRDefault="00D73D25" w:rsidP="00D73D25">
            <w:pPr>
              <w:jc w:val="center"/>
            </w:pPr>
            <w:r>
              <w:t>000011</w:t>
            </w:r>
          </w:p>
        </w:tc>
        <w:tc>
          <w:tcPr>
            <w:tcW w:w="2340" w:type="dxa"/>
          </w:tcPr>
          <w:p w:rsidR="00D73D25" w:rsidRDefault="00D73D25" w:rsidP="00D73D25">
            <w:pPr>
              <w:jc w:val="center"/>
            </w:pPr>
            <w:r>
              <w:t>10000111</w:t>
            </w:r>
          </w:p>
        </w:tc>
      </w:tr>
      <w:tr w:rsidR="00D73D25" w:rsidTr="00D73D25">
        <w:tc>
          <w:tcPr>
            <w:tcW w:w="2065" w:type="dxa"/>
          </w:tcPr>
          <w:p w:rsidR="00D73D25" w:rsidRDefault="00D73D25" w:rsidP="00D73D25">
            <w:pPr>
              <w:jc w:val="center"/>
            </w:pPr>
            <w:r>
              <w:t>….</w:t>
            </w:r>
          </w:p>
        </w:tc>
        <w:tc>
          <w:tcPr>
            <w:tcW w:w="2340" w:type="dxa"/>
          </w:tcPr>
          <w:p w:rsidR="00D73D25" w:rsidRDefault="00D73D25" w:rsidP="00D73D25">
            <w:pPr>
              <w:jc w:val="center"/>
            </w:pPr>
            <w:r>
              <w:t>….</w:t>
            </w:r>
          </w:p>
        </w:tc>
      </w:tr>
      <w:tr w:rsidR="00D73D25" w:rsidTr="00D73D25">
        <w:tc>
          <w:tcPr>
            <w:tcW w:w="2065" w:type="dxa"/>
          </w:tcPr>
          <w:p w:rsidR="00D73D25" w:rsidRDefault="00D73D25" w:rsidP="00D73D25">
            <w:pPr>
              <w:jc w:val="center"/>
            </w:pPr>
            <w:r>
              <w:t>….</w:t>
            </w:r>
          </w:p>
        </w:tc>
        <w:tc>
          <w:tcPr>
            <w:tcW w:w="2340" w:type="dxa"/>
          </w:tcPr>
          <w:p w:rsidR="00D73D25" w:rsidRDefault="00D73D25" w:rsidP="00D73D25">
            <w:pPr>
              <w:jc w:val="center"/>
            </w:pPr>
            <w:r>
              <w:t>….</w:t>
            </w:r>
          </w:p>
        </w:tc>
      </w:tr>
      <w:tr w:rsidR="00D73D25" w:rsidTr="00D73D25">
        <w:tc>
          <w:tcPr>
            <w:tcW w:w="2065" w:type="dxa"/>
          </w:tcPr>
          <w:p w:rsidR="00D73D25" w:rsidRDefault="00D73D25" w:rsidP="00D73D25">
            <w:pPr>
              <w:jc w:val="center"/>
            </w:pPr>
            <w:r>
              <w:t>000111</w:t>
            </w:r>
          </w:p>
        </w:tc>
        <w:tc>
          <w:tcPr>
            <w:tcW w:w="2340" w:type="dxa"/>
          </w:tcPr>
          <w:p w:rsidR="00D73D25" w:rsidRDefault="00D73D25" w:rsidP="00D73D25">
            <w:pPr>
              <w:jc w:val="center"/>
            </w:pPr>
            <w:r>
              <w:t>11110101</w:t>
            </w:r>
          </w:p>
        </w:tc>
      </w:tr>
      <w:tr w:rsidR="00D73D25" w:rsidTr="00D73D25">
        <w:tc>
          <w:tcPr>
            <w:tcW w:w="2065" w:type="dxa"/>
          </w:tcPr>
          <w:p w:rsidR="00D73D25" w:rsidRDefault="00D73D25" w:rsidP="00D73D25">
            <w:pPr>
              <w:jc w:val="center"/>
            </w:pPr>
            <w:r>
              <w:t>001000</w:t>
            </w:r>
          </w:p>
        </w:tc>
        <w:tc>
          <w:tcPr>
            <w:tcW w:w="2340" w:type="dxa"/>
          </w:tcPr>
          <w:p w:rsidR="00D73D25" w:rsidRDefault="00D73D25" w:rsidP="00D73D25">
            <w:pPr>
              <w:jc w:val="center"/>
            </w:pPr>
            <w:r>
              <w:t>10000111</w:t>
            </w:r>
          </w:p>
        </w:tc>
      </w:tr>
      <w:tr w:rsidR="00D73D25" w:rsidTr="00D73D25">
        <w:tc>
          <w:tcPr>
            <w:tcW w:w="2065" w:type="dxa"/>
          </w:tcPr>
          <w:p w:rsidR="00D73D25" w:rsidRDefault="00D73D25" w:rsidP="00D73D25">
            <w:pPr>
              <w:jc w:val="center"/>
            </w:pPr>
            <w:r>
              <w:t>001001</w:t>
            </w:r>
          </w:p>
        </w:tc>
        <w:tc>
          <w:tcPr>
            <w:tcW w:w="2340" w:type="dxa"/>
          </w:tcPr>
          <w:p w:rsidR="00D73D25" w:rsidRDefault="00D73D25" w:rsidP="00D73D25">
            <w:pPr>
              <w:jc w:val="center"/>
            </w:pPr>
            <w:r>
              <w:t>10001111</w:t>
            </w:r>
          </w:p>
        </w:tc>
      </w:tr>
      <w:tr w:rsidR="00D73D25" w:rsidTr="00D73D25">
        <w:tc>
          <w:tcPr>
            <w:tcW w:w="2065" w:type="dxa"/>
          </w:tcPr>
          <w:p w:rsidR="00D73D25" w:rsidRDefault="00D73D25" w:rsidP="00D73D25">
            <w:pPr>
              <w:jc w:val="center"/>
            </w:pPr>
            <w:r>
              <w:t>001010</w:t>
            </w:r>
          </w:p>
        </w:tc>
        <w:tc>
          <w:tcPr>
            <w:tcW w:w="2340" w:type="dxa"/>
          </w:tcPr>
          <w:p w:rsidR="00D73D25" w:rsidRDefault="00D73D25" w:rsidP="00D73D25">
            <w:pPr>
              <w:jc w:val="center"/>
            </w:pPr>
            <w:r>
              <w:t>10001011</w:t>
            </w:r>
          </w:p>
        </w:tc>
      </w:tr>
      <w:tr w:rsidR="00D73D25" w:rsidTr="00D73D25">
        <w:tc>
          <w:tcPr>
            <w:tcW w:w="2065" w:type="dxa"/>
          </w:tcPr>
          <w:p w:rsidR="00D73D25" w:rsidRDefault="00D73D25" w:rsidP="00D73D25">
            <w:pPr>
              <w:jc w:val="center"/>
            </w:pPr>
            <w:r>
              <w:t>….</w:t>
            </w:r>
          </w:p>
        </w:tc>
        <w:tc>
          <w:tcPr>
            <w:tcW w:w="2340" w:type="dxa"/>
          </w:tcPr>
          <w:p w:rsidR="00D73D25" w:rsidRDefault="00D73D25" w:rsidP="00D73D25">
            <w:pPr>
              <w:jc w:val="center"/>
            </w:pPr>
            <w:r>
              <w:t>….</w:t>
            </w:r>
          </w:p>
        </w:tc>
      </w:tr>
      <w:tr w:rsidR="00D73D25" w:rsidTr="00D73D25">
        <w:tc>
          <w:tcPr>
            <w:tcW w:w="2065" w:type="dxa"/>
          </w:tcPr>
          <w:p w:rsidR="00D73D25" w:rsidRDefault="00D73D25" w:rsidP="00D73D25">
            <w:pPr>
              <w:jc w:val="center"/>
            </w:pPr>
            <w:r>
              <w:t>001111</w:t>
            </w:r>
          </w:p>
        </w:tc>
        <w:tc>
          <w:tcPr>
            <w:tcW w:w="2340" w:type="dxa"/>
          </w:tcPr>
          <w:p w:rsidR="00D73D25" w:rsidRDefault="00D73D25" w:rsidP="00D73D25">
            <w:pPr>
              <w:jc w:val="center"/>
            </w:pPr>
            <w:r>
              <w:t>11110000</w:t>
            </w:r>
          </w:p>
        </w:tc>
      </w:tr>
    </w:tbl>
    <w:p w:rsidR="00D73D25" w:rsidRDefault="00D73D25" w:rsidP="00D73D25">
      <w:pPr>
        <w:jc w:val="center"/>
      </w:pPr>
    </w:p>
    <w:p w:rsidR="00D73D25" w:rsidRDefault="00D73D25" w:rsidP="00D73D25">
      <w:pPr>
        <w:ind w:left="1800"/>
        <w:jc w:val="center"/>
      </w:pPr>
    </w:p>
    <w:p w:rsidR="00C33DF5" w:rsidRDefault="00C33DF5" w:rsidP="00D73D25">
      <w:pPr>
        <w:ind w:left="1800"/>
      </w:pPr>
      <w:r>
        <w:t xml:space="preserve">The Rom_password module has the address size of 6 bits where address 0-2 bits denote the internal ID of the player that comes from the User Rom module. The </w:t>
      </w:r>
      <w:r w:rsidR="00397E1B">
        <w:t>bits address 3-5 denotes the k</w:t>
      </w:r>
      <w:r w:rsidRPr="00D73D25">
        <w:rPr>
          <w:vertAlign w:val="superscript"/>
        </w:rPr>
        <w:t xml:space="preserve">th </w:t>
      </w:r>
      <w:r>
        <w:t xml:space="preserve">digit of the password. </w:t>
      </w:r>
    </w:p>
    <w:p w:rsidR="00C33DF5" w:rsidRDefault="00C33DF5" w:rsidP="00D73D25">
      <w:pPr>
        <w:ind w:left="1800"/>
      </w:pPr>
      <w:r>
        <w:lastRenderedPageBreak/>
        <w:t xml:space="preserve">The inputs and outputs of this module are </w:t>
      </w:r>
    </w:p>
    <w:p w:rsidR="00C33DF5" w:rsidRDefault="00C33DF5" w:rsidP="00D73D25">
      <w:pPr>
        <w:ind w:left="1800"/>
      </w:pPr>
      <w:r>
        <w:t xml:space="preserve">Input: </w:t>
      </w:r>
      <w:r w:rsidRPr="00D73D25">
        <w:rPr>
          <w:b/>
        </w:rPr>
        <w:t>address</w:t>
      </w:r>
      <w:r>
        <w:t>- refers to the address in the memory file and clock</w:t>
      </w:r>
    </w:p>
    <w:p w:rsidR="00C33DF5" w:rsidRDefault="00C33DF5" w:rsidP="00D73D25">
      <w:pPr>
        <w:ind w:left="1800"/>
      </w:pPr>
      <w:r>
        <w:t xml:space="preserve">Output: </w:t>
      </w:r>
      <w:r w:rsidRPr="00D73D25">
        <w:rPr>
          <w:b/>
        </w:rPr>
        <w:t>q</w:t>
      </w:r>
      <w:r>
        <w:t xml:space="preserve">- data stored in the address </w:t>
      </w:r>
    </w:p>
    <w:p w:rsidR="00C33DF5" w:rsidRPr="00D73D25" w:rsidRDefault="00C33DF5" w:rsidP="00D73D25">
      <w:pPr>
        <w:ind w:left="1800"/>
        <w:rPr>
          <w:b/>
          <w:lang w:val="en-IN"/>
        </w:rPr>
      </w:pPr>
    </w:p>
    <w:p w:rsidR="00AE74E6" w:rsidRDefault="00AE74E6" w:rsidP="00AE74E6">
      <w:pPr>
        <w:pStyle w:val="ListParagraph"/>
        <w:ind w:left="1800"/>
        <w:rPr>
          <w:lang w:val="en-IN"/>
        </w:rPr>
      </w:pPr>
      <w:r>
        <w:rPr>
          <w:lang w:val="en-IN"/>
        </w:rPr>
        <w:t>SYMBOL:</w:t>
      </w:r>
    </w:p>
    <w:p w:rsidR="00D73D25" w:rsidRDefault="00E80153" w:rsidP="00AE74E6">
      <w:pPr>
        <w:pStyle w:val="ListParagraph"/>
        <w:ind w:left="1800"/>
        <w:rPr>
          <w:lang w:val="en-IN"/>
        </w:rPr>
      </w:pPr>
      <w:r w:rsidRPr="00E80153">
        <w:rPr>
          <w:noProof/>
          <w:lang w:val="en-IN" w:eastAsia="en-IN"/>
        </w:rPr>
        <w:drawing>
          <wp:inline distT="0" distB="0" distL="0" distR="0" wp14:anchorId="1C1F4274" wp14:editId="65273847">
            <wp:extent cx="3116961" cy="81813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2308" cy="827408"/>
                    </a:xfrm>
                    <a:prstGeom prst="rect">
                      <a:avLst/>
                    </a:prstGeom>
                  </pic:spPr>
                </pic:pic>
              </a:graphicData>
            </a:graphic>
          </wp:inline>
        </w:drawing>
      </w:r>
    </w:p>
    <w:p w:rsidR="00DE016F" w:rsidRPr="00CE591C" w:rsidRDefault="00DE016F" w:rsidP="00CE591C">
      <w:pPr>
        <w:rPr>
          <w:lang w:val="en-IN"/>
        </w:rPr>
      </w:pPr>
    </w:p>
    <w:p w:rsidR="008A36D0" w:rsidRPr="008A36D0" w:rsidRDefault="008A36D0" w:rsidP="00192A2A">
      <w:pPr>
        <w:pStyle w:val="ListParagraph"/>
        <w:numPr>
          <w:ilvl w:val="0"/>
          <w:numId w:val="36"/>
        </w:numPr>
      </w:pPr>
      <w:r w:rsidRPr="008A36D0">
        <w:rPr>
          <w:b/>
        </w:rPr>
        <w:t>Rom_password_controller</w:t>
      </w:r>
      <w:r>
        <w:t xml:space="preserve">: </w:t>
      </w:r>
      <w:r w:rsidRPr="008A36D0">
        <w:rPr>
          <w:b/>
        </w:rPr>
        <w:t>RomController.v</w:t>
      </w:r>
    </w:p>
    <w:p w:rsidR="008A36D0" w:rsidRDefault="008A36D0" w:rsidP="008A36D0">
      <w:pPr>
        <w:pStyle w:val="ListParagraph"/>
        <w:ind w:left="2160"/>
      </w:pPr>
      <w:r>
        <w:t xml:space="preserve"> Using this Rom controller module, we control the accessing of the data from the ROM. This module is enabled only when the user has finished entering his user ID. This module sends the address values</w:t>
      </w:r>
      <w:r w:rsidRPr="002431FF">
        <w:t xml:space="preserve"> </w:t>
      </w:r>
      <w:r>
        <w:t xml:space="preserve">and takes the data values to the </w:t>
      </w:r>
      <w:r w:rsidRPr="008A36D0">
        <w:rPr>
          <w:i/>
        </w:rPr>
        <w:t>Rom_password_intialization</w:t>
      </w:r>
      <w:r>
        <w:t xml:space="preserve"> module. The address keeps incrementing till the user ID has matched or the end of the rom addresses are reached.</w:t>
      </w:r>
    </w:p>
    <w:p w:rsidR="008A36D0" w:rsidRDefault="008A36D0" w:rsidP="008A36D0">
      <w:pPr>
        <w:ind w:left="2160"/>
      </w:pPr>
      <w:r>
        <w:t xml:space="preserve">The inputs and outputs are as following: </w:t>
      </w:r>
    </w:p>
    <w:p w:rsidR="008A36D0" w:rsidRPr="008A36D0" w:rsidRDefault="008A36D0" w:rsidP="008A36D0">
      <w:pPr>
        <w:ind w:left="2160"/>
      </w:pPr>
      <w:r w:rsidRPr="008A36D0">
        <w:t xml:space="preserve">Inputs: </w:t>
      </w:r>
    </w:p>
    <w:p w:rsidR="008A36D0" w:rsidRPr="008A36D0" w:rsidRDefault="008A36D0" w:rsidP="00192A2A">
      <w:pPr>
        <w:pStyle w:val="ListParagraph"/>
        <w:numPr>
          <w:ilvl w:val="0"/>
          <w:numId w:val="39"/>
        </w:numPr>
      </w:pPr>
      <w:r w:rsidRPr="008A36D0">
        <w:t>en- enables the controller module when the user has finished entering his/her user ID.</w:t>
      </w:r>
    </w:p>
    <w:p w:rsidR="008A36D0" w:rsidRPr="008A36D0" w:rsidRDefault="008A36D0" w:rsidP="00192A2A">
      <w:pPr>
        <w:pStyle w:val="ListParagraph"/>
        <w:numPr>
          <w:ilvl w:val="0"/>
          <w:numId w:val="39"/>
        </w:numPr>
      </w:pPr>
      <w:r w:rsidRPr="008A36D0">
        <w:t xml:space="preserve">[5:0] address_in – the module takes a 6-bit address input which is the start index of where the password should be fetched from. </w:t>
      </w:r>
    </w:p>
    <w:p w:rsidR="008A36D0" w:rsidRPr="008A36D0" w:rsidRDefault="008A36D0" w:rsidP="00192A2A">
      <w:pPr>
        <w:pStyle w:val="ListParagraph"/>
        <w:numPr>
          <w:ilvl w:val="0"/>
          <w:numId w:val="39"/>
        </w:numPr>
      </w:pPr>
      <w:r w:rsidRPr="008A36D0">
        <w:t xml:space="preserve">[7:0] d_rom – the module gets the data values from the </w:t>
      </w:r>
      <w:r w:rsidRPr="008A36D0">
        <w:rPr>
          <w:i/>
        </w:rPr>
        <w:t xml:space="preserve">Rom_password_intialization </w:t>
      </w:r>
      <w:r w:rsidRPr="008A36D0">
        <w:t>file when it sends address_out to the initialization module.</w:t>
      </w:r>
    </w:p>
    <w:p w:rsidR="008A36D0" w:rsidRPr="008A36D0" w:rsidRDefault="008A36D0" w:rsidP="008A36D0">
      <w:pPr>
        <w:ind w:left="2160"/>
      </w:pPr>
      <w:r w:rsidRPr="008A36D0">
        <w:t>Outputs:</w:t>
      </w:r>
    </w:p>
    <w:p w:rsidR="008A36D0" w:rsidRPr="008A36D0" w:rsidRDefault="008A36D0" w:rsidP="00192A2A">
      <w:pPr>
        <w:pStyle w:val="ListParagraph"/>
        <w:numPr>
          <w:ilvl w:val="3"/>
          <w:numId w:val="40"/>
        </w:numPr>
      </w:pPr>
      <w:r w:rsidRPr="008A36D0">
        <w:t xml:space="preserve">address_out [7:0] – the module sends address_out to the </w:t>
      </w:r>
      <w:r w:rsidRPr="008A36D0">
        <w:rPr>
          <w:i/>
        </w:rPr>
        <w:t xml:space="preserve">Rom_password_intialization </w:t>
      </w:r>
      <w:r w:rsidRPr="008A36D0">
        <w:t>module to get the data from that address.</w:t>
      </w:r>
    </w:p>
    <w:p w:rsidR="008A36D0" w:rsidRDefault="008A36D0" w:rsidP="00192A2A">
      <w:pPr>
        <w:pStyle w:val="ListParagraph"/>
        <w:numPr>
          <w:ilvl w:val="3"/>
          <w:numId w:val="40"/>
        </w:numPr>
      </w:pPr>
      <w:r w:rsidRPr="008A36D0">
        <w:t>d_out [7:0] – the</w:t>
      </w:r>
      <w:r>
        <w:t xml:space="preserve"> module sends the output to the ROM user top module with the password digits which are stored in ROM.</w:t>
      </w:r>
    </w:p>
    <w:p w:rsidR="00D73D25" w:rsidRPr="008A36D0" w:rsidRDefault="00D73D25" w:rsidP="008A36D0">
      <w:pPr>
        <w:ind w:left="1800"/>
        <w:rPr>
          <w:b/>
          <w:lang w:val="en-IN"/>
        </w:rPr>
      </w:pPr>
    </w:p>
    <w:p w:rsidR="00AE74E6" w:rsidRDefault="00CB797F" w:rsidP="00AE74E6">
      <w:pPr>
        <w:pStyle w:val="ListParagraph"/>
        <w:ind w:left="1800"/>
        <w:rPr>
          <w:lang w:val="en-IN"/>
        </w:rPr>
      </w:pPr>
      <w:r>
        <w:rPr>
          <w:lang w:val="en-IN"/>
        </w:rPr>
        <w:t>SYMBOL:</w:t>
      </w:r>
    </w:p>
    <w:p w:rsidR="00CB797F" w:rsidRDefault="000608DC" w:rsidP="00AE74E6">
      <w:pPr>
        <w:pStyle w:val="ListParagraph"/>
        <w:ind w:left="1800"/>
        <w:rPr>
          <w:lang w:val="en-IN"/>
        </w:rPr>
      </w:pPr>
      <w:r w:rsidRPr="000608DC">
        <w:rPr>
          <w:noProof/>
          <w:lang w:val="en-IN" w:eastAsia="en-IN"/>
        </w:rPr>
        <w:drawing>
          <wp:inline distT="0" distB="0" distL="0" distR="0" wp14:anchorId="580E5A07" wp14:editId="210444D6">
            <wp:extent cx="4211955" cy="142673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3475" cy="1437407"/>
                    </a:xfrm>
                    <a:prstGeom prst="rect">
                      <a:avLst/>
                    </a:prstGeom>
                  </pic:spPr>
                </pic:pic>
              </a:graphicData>
            </a:graphic>
          </wp:inline>
        </w:drawing>
      </w:r>
    </w:p>
    <w:p w:rsidR="00A6175B" w:rsidRPr="00AE74E6" w:rsidRDefault="00A6175B" w:rsidP="00AE74E6">
      <w:pPr>
        <w:pStyle w:val="ListParagraph"/>
        <w:ind w:left="1800"/>
        <w:rPr>
          <w:lang w:val="en-IN"/>
        </w:rPr>
      </w:pPr>
    </w:p>
    <w:p w:rsidR="00C16479" w:rsidRDefault="00C16479" w:rsidP="00192A2A">
      <w:pPr>
        <w:pStyle w:val="ListParagraph"/>
        <w:numPr>
          <w:ilvl w:val="0"/>
          <w:numId w:val="26"/>
        </w:numPr>
        <w:rPr>
          <w:b/>
          <w:lang w:val="en-IN"/>
        </w:rPr>
      </w:pPr>
      <w:r w:rsidRPr="004B7FF9">
        <w:rPr>
          <w:b/>
          <w:lang w:val="en-IN"/>
        </w:rPr>
        <w:t>Credential check: AC_ROM_USER.v</w:t>
      </w:r>
    </w:p>
    <w:p w:rsidR="00C5382D" w:rsidRDefault="00C5382D" w:rsidP="00AE74E6">
      <w:pPr>
        <w:pStyle w:val="ListParagraph"/>
        <w:ind w:left="1800"/>
        <w:rPr>
          <w:lang w:val="en-IN"/>
        </w:rPr>
      </w:pPr>
    </w:p>
    <w:p w:rsidR="003D5C8B" w:rsidRDefault="003D5C8B" w:rsidP="00623D40">
      <w:pPr>
        <w:ind w:left="1440"/>
      </w:pPr>
      <w:r>
        <w:t>The Access Control module performs Authentication. It has 6 inputs and 5 outputs. The input output descriptions are as shown below,</w:t>
      </w:r>
    </w:p>
    <w:p w:rsidR="003D5C8B" w:rsidRPr="00B57559" w:rsidRDefault="00B57559" w:rsidP="00623D40">
      <w:pPr>
        <w:ind w:left="1440"/>
      </w:pPr>
      <w:r>
        <w:t>Inputs:</w:t>
      </w:r>
    </w:p>
    <w:p w:rsidR="003D5C8B" w:rsidRDefault="003D5C8B" w:rsidP="00192A2A">
      <w:pPr>
        <w:pStyle w:val="ListParagraph"/>
        <w:numPr>
          <w:ilvl w:val="0"/>
          <w:numId w:val="44"/>
        </w:numPr>
      </w:pPr>
      <w:r>
        <w:t>user_ip: 4-toggle switches i.e., 4-bit input for entering user ID and Password.</w:t>
      </w:r>
    </w:p>
    <w:p w:rsidR="003D5C8B" w:rsidRDefault="003D5C8B" w:rsidP="00192A2A">
      <w:pPr>
        <w:pStyle w:val="ListParagraph"/>
        <w:numPr>
          <w:ilvl w:val="0"/>
          <w:numId w:val="44"/>
        </w:numPr>
      </w:pPr>
      <w:r>
        <w:t>load: To load the input to the Access Control.</w:t>
      </w:r>
    </w:p>
    <w:p w:rsidR="003D5C8B" w:rsidRDefault="003D5C8B" w:rsidP="00192A2A">
      <w:pPr>
        <w:pStyle w:val="ListParagraph"/>
        <w:numPr>
          <w:ilvl w:val="0"/>
          <w:numId w:val="44"/>
        </w:numPr>
      </w:pPr>
      <w:r>
        <w:lastRenderedPageBreak/>
        <w:t>allow_in: Enable signal for the Access Control. For 1-player mode allow_in is start game signal (from Mode select module). For 2-player mode, we have 2 access control modules. for the first access control the enable is start game from mode select module and for the second access control module, the enable signal is the output allow from the first access control.</w:t>
      </w:r>
    </w:p>
    <w:p w:rsidR="003D5C8B" w:rsidRDefault="003D5C8B" w:rsidP="00192A2A">
      <w:pPr>
        <w:pStyle w:val="ListParagraph"/>
        <w:numPr>
          <w:ilvl w:val="0"/>
          <w:numId w:val="44"/>
        </w:numPr>
      </w:pPr>
      <w:r>
        <w:t>fail: input signal to access control to indicating that the search in ROM failed.</w:t>
      </w:r>
    </w:p>
    <w:p w:rsidR="003D5C8B" w:rsidRDefault="003D5C8B" w:rsidP="00192A2A">
      <w:pPr>
        <w:pStyle w:val="ListParagraph"/>
        <w:numPr>
          <w:ilvl w:val="0"/>
          <w:numId w:val="44"/>
        </w:numPr>
      </w:pPr>
      <w:r>
        <w:t>rom_out_id: user_id stored in ROM address address_in.</w:t>
      </w:r>
    </w:p>
    <w:p w:rsidR="003D5C8B" w:rsidRDefault="003D5C8B" w:rsidP="00192A2A">
      <w:pPr>
        <w:pStyle w:val="ListParagraph"/>
        <w:numPr>
          <w:ilvl w:val="0"/>
          <w:numId w:val="44"/>
        </w:numPr>
      </w:pPr>
      <w:r>
        <w:t>rom_out_pwd: password stored in ROM address address_in.</w:t>
      </w:r>
    </w:p>
    <w:p w:rsidR="003D5C8B" w:rsidRDefault="003D5C8B" w:rsidP="00623D40">
      <w:pPr>
        <w:ind w:left="1440"/>
      </w:pPr>
    </w:p>
    <w:p w:rsidR="003D5C8B" w:rsidRPr="00B57559" w:rsidRDefault="003D5C8B" w:rsidP="00623D40">
      <w:pPr>
        <w:ind w:left="1440"/>
      </w:pPr>
      <w:r w:rsidRPr="00B57559">
        <w:t>Outputs:</w:t>
      </w:r>
    </w:p>
    <w:p w:rsidR="003D5C8B" w:rsidRDefault="003D5C8B" w:rsidP="00192A2A">
      <w:pPr>
        <w:pStyle w:val="ListParagraph"/>
        <w:numPr>
          <w:ilvl w:val="0"/>
          <w:numId w:val="45"/>
        </w:numPr>
      </w:pPr>
      <w:r>
        <w:t>enable: enable signal to activate and access user ID ROM.</w:t>
      </w:r>
    </w:p>
    <w:p w:rsidR="003D5C8B" w:rsidRDefault="003D5C8B" w:rsidP="00192A2A">
      <w:pPr>
        <w:pStyle w:val="ListParagraph"/>
        <w:numPr>
          <w:ilvl w:val="0"/>
          <w:numId w:val="45"/>
        </w:numPr>
      </w:pPr>
      <w:r>
        <w:t>found: enable signal to activate and access Password ROM.</w:t>
      </w:r>
    </w:p>
    <w:p w:rsidR="003D5C8B" w:rsidRDefault="003D5C8B" w:rsidP="00192A2A">
      <w:pPr>
        <w:pStyle w:val="ListParagraph"/>
        <w:numPr>
          <w:ilvl w:val="0"/>
          <w:numId w:val="45"/>
        </w:numPr>
      </w:pPr>
      <w:r>
        <w:t>address_in:  if enable=1, to select a particular address in ROM from where the userID must be read.</w:t>
      </w:r>
    </w:p>
    <w:p w:rsidR="003D5C8B" w:rsidRDefault="003D5C8B" w:rsidP="00192A2A">
      <w:pPr>
        <w:pStyle w:val="ListParagraph"/>
        <w:numPr>
          <w:ilvl w:val="1"/>
          <w:numId w:val="45"/>
        </w:numPr>
      </w:pPr>
      <w:r>
        <w:t>if found=1, to select a particular address in ROM from where the password must be read.</w:t>
      </w:r>
    </w:p>
    <w:p w:rsidR="003D5C8B" w:rsidRDefault="003D5C8B" w:rsidP="00192A2A">
      <w:pPr>
        <w:pStyle w:val="ListParagraph"/>
        <w:numPr>
          <w:ilvl w:val="0"/>
          <w:numId w:val="45"/>
        </w:numPr>
      </w:pPr>
      <w:bookmarkStart w:id="11" w:name="_Hlk482215134"/>
      <w:r>
        <w:t>user_id: The internal ID of the Player based on his actual User_ID</w:t>
      </w:r>
    </w:p>
    <w:p w:rsidR="003D5C8B" w:rsidRDefault="003D5C8B" w:rsidP="00192A2A">
      <w:pPr>
        <w:pStyle w:val="ListParagraph"/>
        <w:numPr>
          <w:ilvl w:val="0"/>
          <w:numId w:val="45"/>
        </w:numPr>
      </w:pPr>
      <w:r>
        <w:t xml:space="preserve">allow: The output signal that allows the players to play the game. </w:t>
      </w:r>
    </w:p>
    <w:bookmarkEnd w:id="11"/>
    <w:p w:rsidR="003D5C8B" w:rsidRDefault="003D5C8B" w:rsidP="003D5C8B"/>
    <w:p w:rsidR="003D5C8B" w:rsidRDefault="003D5C8B" w:rsidP="003C733C">
      <w:pPr>
        <w:ind w:left="1080"/>
      </w:pPr>
      <w:r>
        <w:t>The access control performs the following steps in sequence</w:t>
      </w:r>
    </w:p>
    <w:p w:rsidR="003D5C8B" w:rsidRDefault="003D5C8B" w:rsidP="00192A2A">
      <w:pPr>
        <w:pStyle w:val="ListParagraph"/>
        <w:numPr>
          <w:ilvl w:val="0"/>
          <w:numId w:val="43"/>
        </w:numPr>
        <w:spacing w:after="160" w:line="256" w:lineRule="auto"/>
        <w:ind w:left="1800"/>
      </w:pPr>
      <w:r>
        <w:t>If allow_in is high, the user enter their 4-digit user ID using 4 toggle switches and a load button.</w:t>
      </w:r>
    </w:p>
    <w:p w:rsidR="003D5C8B" w:rsidRDefault="003D5C8B" w:rsidP="00192A2A">
      <w:pPr>
        <w:pStyle w:val="ListParagraph"/>
        <w:numPr>
          <w:ilvl w:val="0"/>
          <w:numId w:val="43"/>
        </w:numPr>
        <w:spacing w:after="160" w:line="256" w:lineRule="auto"/>
        <w:ind w:left="1800"/>
      </w:pPr>
      <w:r>
        <w:t xml:space="preserve">The player must enter his 4-digit user-ID using 4-toggle switches and load button. </w:t>
      </w:r>
    </w:p>
    <w:p w:rsidR="003D5C8B" w:rsidRDefault="003D5C8B" w:rsidP="00192A2A">
      <w:pPr>
        <w:pStyle w:val="ListParagraph"/>
        <w:numPr>
          <w:ilvl w:val="0"/>
          <w:numId w:val="43"/>
        </w:numPr>
        <w:spacing w:after="160" w:line="256" w:lineRule="auto"/>
        <w:ind w:left="1800"/>
      </w:pPr>
      <w:r>
        <w:t xml:space="preserve">The access control activates user_id ROM and searches matching user_ID in Rom. </w:t>
      </w:r>
    </w:p>
    <w:p w:rsidR="003D5C8B" w:rsidRDefault="003D5C8B" w:rsidP="00192A2A">
      <w:pPr>
        <w:pStyle w:val="ListParagraph"/>
        <w:numPr>
          <w:ilvl w:val="0"/>
          <w:numId w:val="43"/>
        </w:numPr>
        <w:spacing w:after="160" w:line="256" w:lineRule="auto"/>
        <w:ind w:left="1800"/>
      </w:pPr>
      <w:r>
        <w:t>If there is a match, the internal ID (user_id) of the player output to the password ROM. used_id ROM is disabled and found signal is made high. found signal enables the password ROM.</w:t>
      </w:r>
    </w:p>
    <w:p w:rsidR="003D5C8B" w:rsidRDefault="003D5C8B" w:rsidP="00192A2A">
      <w:pPr>
        <w:pStyle w:val="ListParagraph"/>
        <w:numPr>
          <w:ilvl w:val="0"/>
          <w:numId w:val="43"/>
        </w:numPr>
        <w:spacing w:after="160" w:line="256" w:lineRule="auto"/>
        <w:ind w:left="1800"/>
      </w:pPr>
      <w:r>
        <w:t>The player now enters the 7-digit password using 4 toggle switches and a load button.</w:t>
      </w:r>
    </w:p>
    <w:p w:rsidR="003D5C8B" w:rsidRDefault="003D5C8B" w:rsidP="00192A2A">
      <w:pPr>
        <w:pStyle w:val="ListParagraph"/>
        <w:numPr>
          <w:ilvl w:val="0"/>
          <w:numId w:val="43"/>
        </w:numPr>
        <w:spacing w:after="160" w:line="256" w:lineRule="auto"/>
        <w:ind w:left="1800"/>
      </w:pPr>
      <w:r>
        <w:t>The access control reads the Password from password ROM using the internal ID (user_id) of the player, and compares it with the password entered by the player.</w:t>
      </w:r>
    </w:p>
    <w:p w:rsidR="003D5C8B" w:rsidRDefault="003D5C8B" w:rsidP="00192A2A">
      <w:pPr>
        <w:pStyle w:val="ListParagraph"/>
        <w:numPr>
          <w:ilvl w:val="0"/>
          <w:numId w:val="43"/>
        </w:numPr>
        <w:spacing w:after="160" w:line="256" w:lineRule="auto"/>
        <w:ind w:left="1800"/>
      </w:pPr>
      <w:r>
        <w:t>If there is a match then the player is allowed to play the game. Otherwise, the player is given 2 more chances to enter the password. If the player fails three times, the game goes into guest mode, where the player is allowed to play the game but his scores will not be recorded.</w:t>
      </w:r>
    </w:p>
    <w:p w:rsidR="003D5C8B" w:rsidRDefault="003D5C8B"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E34D6D" w:rsidRDefault="00E34D6D" w:rsidP="003D5C8B">
      <w:pPr>
        <w:ind w:left="360"/>
      </w:pPr>
    </w:p>
    <w:p w:rsidR="003D5C8B" w:rsidRDefault="003D5C8B" w:rsidP="00E34D6D">
      <w:r>
        <w:lastRenderedPageBreak/>
        <w:t>FSM DIAGRAM:</w:t>
      </w:r>
      <w:r>
        <w:rPr>
          <w:noProof/>
          <w:lang w:val="en-IN" w:eastAsia="en-IN"/>
        </w:rPr>
        <w:drawing>
          <wp:inline distT="0" distB="0" distL="0" distR="0">
            <wp:extent cx="6838950" cy="4029075"/>
            <wp:effectExtent l="0" t="0" r="0" b="9525"/>
            <wp:docPr id="22" name="Picture 22" descr="Access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ssContr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4029075"/>
                    </a:xfrm>
                    <a:prstGeom prst="rect">
                      <a:avLst/>
                    </a:prstGeom>
                    <a:noFill/>
                    <a:ln>
                      <a:noFill/>
                    </a:ln>
                  </pic:spPr>
                </pic:pic>
              </a:graphicData>
            </a:graphic>
          </wp:inline>
        </w:drawing>
      </w:r>
    </w:p>
    <w:p w:rsidR="003D5C8B" w:rsidRDefault="003D5C8B" w:rsidP="003D5C8B">
      <w:pPr>
        <w:ind w:left="-851" w:right="-613"/>
        <w:jc w:val="center"/>
      </w:pPr>
      <w:r>
        <w:rPr>
          <w:noProof/>
          <w:lang w:val="en-IN" w:eastAsia="en-IN"/>
        </w:rPr>
        <w:drawing>
          <wp:inline distT="0" distB="0" distL="0" distR="0">
            <wp:extent cx="6143625" cy="4000500"/>
            <wp:effectExtent l="0" t="0" r="9525" b="0"/>
            <wp:docPr id="21" name="Picture 21" descr="AcceessControl S7-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essControl S7-S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3625" cy="4000500"/>
                    </a:xfrm>
                    <a:prstGeom prst="rect">
                      <a:avLst/>
                    </a:prstGeom>
                    <a:noFill/>
                    <a:ln>
                      <a:noFill/>
                    </a:ln>
                  </pic:spPr>
                </pic:pic>
              </a:graphicData>
            </a:graphic>
          </wp:inline>
        </w:drawing>
      </w:r>
    </w:p>
    <w:p w:rsidR="003D5C8B" w:rsidRDefault="003D5C8B" w:rsidP="003D5C8B">
      <w:pPr>
        <w:ind w:left="-851" w:right="-613"/>
        <w:jc w:val="center"/>
      </w:pPr>
      <w:r>
        <w:rPr>
          <w:noProof/>
          <w:lang w:val="en-IN" w:eastAsia="en-IN"/>
        </w:rPr>
        <w:lastRenderedPageBreak/>
        <w:drawing>
          <wp:inline distT="0" distB="0" distL="0" distR="0">
            <wp:extent cx="6486525" cy="4219575"/>
            <wp:effectExtent l="0" t="0" r="9525" b="9525"/>
            <wp:docPr id="20" name="Picture 20" descr="AccessControl S14-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cessControl S14-S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6525" cy="4219575"/>
                    </a:xfrm>
                    <a:prstGeom prst="rect">
                      <a:avLst/>
                    </a:prstGeom>
                    <a:noFill/>
                    <a:ln>
                      <a:noFill/>
                    </a:ln>
                  </pic:spPr>
                </pic:pic>
              </a:graphicData>
            </a:graphic>
          </wp:inline>
        </w:drawing>
      </w:r>
    </w:p>
    <w:p w:rsidR="009B1119" w:rsidRPr="003D5C8B" w:rsidRDefault="009B1119" w:rsidP="009B1119">
      <w:r>
        <w:tab/>
        <w:t>SYMBOL:</w:t>
      </w:r>
    </w:p>
    <w:p w:rsidR="009B1119" w:rsidRPr="001A0B78" w:rsidRDefault="009B1119" w:rsidP="009B1119">
      <w:pPr>
        <w:rPr>
          <w:b/>
          <w:u w:val="single"/>
        </w:rPr>
      </w:pPr>
      <w:r>
        <w:rPr>
          <w:b/>
          <w:noProof/>
          <w:lang w:val="en-IN" w:eastAsia="en-IN"/>
        </w:rPr>
        <w:drawing>
          <wp:inline distT="0" distB="0" distL="0" distR="0" wp14:anchorId="47E2DE38" wp14:editId="6573EC6C">
            <wp:extent cx="4800600" cy="1850320"/>
            <wp:effectExtent l="0" t="0" r="0" b="0"/>
            <wp:docPr id="23" name="Picture 23" descr="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8546" cy="1857237"/>
                    </a:xfrm>
                    <a:prstGeom prst="rect">
                      <a:avLst/>
                    </a:prstGeom>
                    <a:noFill/>
                    <a:ln>
                      <a:noFill/>
                    </a:ln>
                  </pic:spPr>
                </pic:pic>
              </a:graphicData>
            </a:graphic>
          </wp:inline>
        </w:drawing>
      </w:r>
    </w:p>
    <w:p w:rsidR="00E1530C" w:rsidRPr="00E1530C" w:rsidRDefault="00E1530C" w:rsidP="00E1530C">
      <w:pPr>
        <w:pStyle w:val="ListParagraph"/>
        <w:numPr>
          <w:ilvl w:val="0"/>
          <w:numId w:val="2"/>
        </w:numPr>
        <w:rPr>
          <w:b/>
          <w:lang w:val="en-IN"/>
        </w:rPr>
      </w:pPr>
      <w:r w:rsidRPr="00E1530C">
        <w:rPr>
          <w:b/>
          <w:lang w:val="en-IN"/>
        </w:rPr>
        <w:t>Output select: op_select.v</w:t>
      </w:r>
    </w:p>
    <w:p w:rsidR="00BB5039" w:rsidRPr="00E1530C" w:rsidRDefault="00E1530C" w:rsidP="00E1530C">
      <w:pPr>
        <w:pStyle w:val="ListParagraph"/>
        <w:rPr>
          <w:lang w:val="en-IN"/>
        </w:rPr>
      </w:pPr>
      <w:r>
        <w:rPr>
          <w:lang w:val="en-IN"/>
        </w:rPr>
        <w:t xml:space="preserve">Since we have two modes of game, this module was designed. The module selects whether the one player mode game’s output has to be displayed or if the two players mode game’s output has to be selected based on which enable signal is at logic high. If ‘en1’ signal is at logic high, one player mode’s output is displayed on the corresponding 7-segments and LCD. If ‘en2’ signal is at logic high, two players mode’s output is displayed on the 7-segments and LCD. When none of the enable signals are high, the 7-segments and LCD display </w:t>
      </w:r>
      <w:r w:rsidR="0016788C">
        <w:rPr>
          <w:lang w:val="en-IN"/>
        </w:rPr>
        <w:t>is designed to be blank.</w:t>
      </w:r>
    </w:p>
    <w:p w:rsidR="009615D9" w:rsidRDefault="0075331B" w:rsidP="004B0E77">
      <w:pPr>
        <w:pStyle w:val="ListParagraph"/>
        <w:rPr>
          <w:lang w:val="en-IN"/>
        </w:rPr>
      </w:pPr>
      <w:r>
        <w:rPr>
          <w:lang w:val="en-IN"/>
        </w:rPr>
        <w:t>The input and ou</w:t>
      </w:r>
      <w:r w:rsidR="00CF395F">
        <w:rPr>
          <w:lang w:val="en-IN"/>
        </w:rPr>
        <w:t>tput signals are defined as below:</w:t>
      </w:r>
    </w:p>
    <w:p w:rsidR="00CF395F" w:rsidRDefault="00CF395F" w:rsidP="004B0E77">
      <w:pPr>
        <w:pStyle w:val="ListParagraph"/>
        <w:rPr>
          <w:lang w:val="en-IN"/>
        </w:rPr>
      </w:pPr>
      <w:r>
        <w:rPr>
          <w:lang w:val="en-IN"/>
        </w:rPr>
        <w:t>Input:</w:t>
      </w:r>
    </w:p>
    <w:p w:rsidR="00CF395F" w:rsidRDefault="00CF395F" w:rsidP="00192A2A">
      <w:pPr>
        <w:pStyle w:val="ListParagraph"/>
        <w:numPr>
          <w:ilvl w:val="0"/>
          <w:numId w:val="27"/>
        </w:numPr>
        <w:rPr>
          <w:lang w:val="en-IN"/>
        </w:rPr>
      </w:pPr>
      <w:r w:rsidRPr="00CF395F">
        <w:rPr>
          <w:lang w:val="en-IN"/>
        </w:rPr>
        <w:t>hex0_pl1, hex1_pl1, hex2_pl1, hex3_pl1, hex4_pl1, hex5_pl1, hex6_pl1, RN1_pl1</w:t>
      </w:r>
      <w:r>
        <w:rPr>
          <w:lang w:val="en-IN"/>
        </w:rPr>
        <w:t xml:space="preserve">: These are the 7-bit output signals from the one player mode game controller which are given here as input. hex0_pl1 to </w:t>
      </w:r>
      <w:r>
        <w:rPr>
          <w:lang w:val="en-IN"/>
        </w:rPr>
        <w:lastRenderedPageBreak/>
        <w:t>hex6_pl1 are to displayed on HEX0 to HEX6 7-segment display on the board re</w:t>
      </w:r>
      <w:r w:rsidR="00680820">
        <w:rPr>
          <w:lang w:val="en-IN"/>
        </w:rPr>
        <w:t>spectively. They display the result</w:t>
      </w:r>
      <w:r>
        <w:rPr>
          <w:lang w:val="en-IN"/>
        </w:rPr>
        <w:t xml:space="preserve"> of the 7-bit input sequence </w:t>
      </w:r>
      <w:r w:rsidR="00680820">
        <w:rPr>
          <w:lang w:val="en-IN"/>
        </w:rPr>
        <w:t>XORed with</w:t>
      </w:r>
      <w:r>
        <w:rPr>
          <w:lang w:val="en-IN"/>
        </w:rPr>
        <w:t xml:space="preserve"> the player’s 7-bit input. RN1_pl1 is the 7-bit target sequence which has to be displayed on 8</w:t>
      </w:r>
      <w:r w:rsidRPr="00CF395F">
        <w:rPr>
          <w:vertAlign w:val="superscript"/>
          <w:lang w:val="en-IN"/>
        </w:rPr>
        <w:t>th</w:t>
      </w:r>
      <w:r>
        <w:rPr>
          <w:lang w:val="en-IN"/>
        </w:rPr>
        <w:t xml:space="preserve"> 7-segment i.e., HEX7.</w:t>
      </w:r>
    </w:p>
    <w:p w:rsidR="00CF395F" w:rsidRPr="00C53015" w:rsidRDefault="00CF395F" w:rsidP="00192A2A">
      <w:pPr>
        <w:pStyle w:val="ListParagraph"/>
        <w:numPr>
          <w:ilvl w:val="0"/>
          <w:numId w:val="27"/>
        </w:numPr>
        <w:rPr>
          <w:lang w:val="en-IN"/>
        </w:rPr>
      </w:pPr>
      <w:r w:rsidRPr="00CF395F">
        <w:rPr>
          <w:lang w:val="en-IN"/>
        </w:rPr>
        <w:t>hex0, hex1, hex2, RN2, hex4, hex5, hex6, RN1</w:t>
      </w:r>
      <w:r>
        <w:rPr>
          <w:lang w:val="en-IN"/>
        </w:rPr>
        <w:t>: These are the 7-bit output signals from the two player mode game controller which are given as input here.</w:t>
      </w:r>
      <w:r w:rsidR="00C53015">
        <w:rPr>
          <w:lang w:val="en-IN"/>
        </w:rPr>
        <w:t xml:space="preserve"> hex0 to hex2 are to displayed on HEX0 to HEX2 7-segment display on the board respectively. They display the player’s 7-bit input given by Player 2. RN2 is the 7-bit target sequence which the Player 2 has to replicate. hex4 to hex6 are to displayed on HEX4 to HEX6 7-segment display on the board respectively. They display the 7-bit input given by Player 1</w:t>
      </w:r>
      <w:r w:rsidR="0069631D">
        <w:rPr>
          <w:lang w:val="en-IN"/>
        </w:rPr>
        <w:t>. RN1</w:t>
      </w:r>
      <w:r w:rsidR="00C53015">
        <w:rPr>
          <w:lang w:val="en-IN"/>
        </w:rPr>
        <w:t xml:space="preserve"> is the 7-bit target sequence </w:t>
      </w:r>
      <w:r w:rsidR="0010317F">
        <w:rPr>
          <w:lang w:val="en-IN"/>
        </w:rPr>
        <w:t>which the Player 1</w:t>
      </w:r>
      <w:r w:rsidR="00C53015">
        <w:rPr>
          <w:lang w:val="en-IN"/>
        </w:rPr>
        <w:t xml:space="preserve"> has to replicate.</w:t>
      </w:r>
    </w:p>
    <w:p w:rsidR="00C53015" w:rsidRDefault="008B40EF" w:rsidP="00192A2A">
      <w:pPr>
        <w:pStyle w:val="ListParagraph"/>
        <w:numPr>
          <w:ilvl w:val="0"/>
          <w:numId w:val="27"/>
        </w:numPr>
        <w:rPr>
          <w:lang w:val="en-IN"/>
        </w:rPr>
      </w:pPr>
      <w:r>
        <w:rPr>
          <w:lang w:val="en-IN"/>
        </w:rPr>
        <w:t>en1: It is 1-bit</w:t>
      </w:r>
      <w:r w:rsidR="007378B8">
        <w:rPr>
          <w:lang w:val="en-IN"/>
        </w:rPr>
        <w:t xml:space="preserve"> enable signal for one player mode. It is high when the One-player mode has been selected.</w:t>
      </w:r>
    </w:p>
    <w:p w:rsidR="009C1FE9" w:rsidRDefault="009C1FE9" w:rsidP="00192A2A">
      <w:pPr>
        <w:pStyle w:val="ListParagraph"/>
        <w:numPr>
          <w:ilvl w:val="0"/>
          <w:numId w:val="27"/>
        </w:numPr>
        <w:rPr>
          <w:lang w:val="en-IN"/>
        </w:rPr>
      </w:pPr>
      <w:r>
        <w:rPr>
          <w:lang w:val="en-IN"/>
        </w:rPr>
        <w:t>en2: It is 1-bit enable signal for two players mode. It is high when the Two-players mode has been selected.</w:t>
      </w:r>
    </w:p>
    <w:p w:rsidR="007E6FB5" w:rsidRDefault="007E6FB5" w:rsidP="00192A2A">
      <w:pPr>
        <w:pStyle w:val="ListParagraph"/>
        <w:numPr>
          <w:ilvl w:val="0"/>
          <w:numId w:val="27"/>
        </w:numPr>
        <w:rPr>
          <w:lang w:val="en-IN"/>
        </w:rPr>
      </w:pPr>
      <w:r w:rsidRPr="007E6FB5">
        <w:rPr>
          <w:lang w:val="en-IN"/>
        </w:rPr>
        <w:t>lcd_rs_pl1, lcd_rw_pl1, lcd_e_pl1, lcd_4_pl1, lcd_5_pl1, lcd_6_pl1, lcd_7_pl1</w:t>
      </w:r>
      <w:r>
        <w:rPr>
          <w:lang w:val="en-IN"/>
        </w:rPr>
        <w:t>: These are the outputs from LCD display module for One player mode.</w:t>
      </w:r>
    </w:p>
    <w:p w:rsidR="007E6FB5" w:rsidRPr="00C33967" w:rsidRDefault="007E6FB5" w:rsidP="00192A2A">
      <w:pPr>
        <w:pStyle w:val="ListParagraph"/>
        <w:numPr>
          <w:ilvl w:val="0"/>
          <w:numId w:val="27"/>
        </w:numPr>
        <w:rPr>
          <w:lang w:val="en-IN"/>
        </w:rPr>
      </w:pPr>
      <w:r w:rsidRPr="007E6FB5">
        <w:rPr>
          <w:lang w:val="en-IN"/>
        </w:rPr>
        <w:t>lcd_rs, lcd_rw, lc</w:t>
      </w:r>
      <w:r>
        <w:rPr>
          <w:lang w:val="en-IN"/>
        </w:rPr>
        <w:t>d_e, lcd_4, lcd_5, lcd_6, lcd_7:  These are the outputs from LCD display module for Two players mode.</w:t>
      </w:r>
    </w:p>
    <w:p w:rsidR="00E32CE6" w:rsidRDefault="00E32CE6" w:rsidP="00192A2A">
      <w:pPr>
        <w:pStyle w:val="ListParagraph"/>
        <w:numPr>
          <w:ilvl w:val="0"/>
          <w:numId w:val="27"/>
        </w:numPr>
        <w:rPr>
          <w:lang w:val="en-IN"/>
        </w:rPr>
      </w:pPr>
      <w:r>
        <w:rPr>
          <w:lang w:val="en-IN"/>
        </w:rPr>
        <w:t>rst: This is the active low reset signal</w:t>
      </w:r>
    </w:p>
    <w:p w:rsidR="009C1FE9" w:rsidRDefault="00E32CE6" w:rsidP="00192A2A">
      <w:pPr>
        <w:pStyle w:val="ListParagraph"/>
        <w:numPr>
          <w:ilvl w:val="0"/>
          <w:numId w:val="27"/>
        </w:numPr>
        <w:rPr>
          <w:lang w:val="en-IN"/>
        </w:rPr>
      </w:pPr>
      <w:r>
        <w:rPr>
          <w:lang w:val="en-IN"/>
        </w:rPr>
        <w:t>clk: This is clock input</w:t>
      </w:r>
    </w:p>
    <w:p w:rsidR="00214BEA" w:rsidRDefault="00214BEA" w:rsidP="00214BEA">
      <w:pPr>
        <w:ind w:left="720"/>
        <w:rPr>
          <w:lang w:val="en-IN"/>
        </w:rPr>
      </w:pPr>
      <w:r>
        <w:rPr>
          <w:lang w:val="en-IN"/>
        </w:rPr>
        <w:t>Output:</w:t>
      </w:r>
    </w:p>
    <w:p w:rsidR="00B43641" w:rsidRDefault="001D55BD" w:rsidP="00192A2A">
      <w:pPr>
        <w:pStyle w:val="ListParagraph"/>
        <w:numPr>
          <w:ilvl w:val="0"/>
          <w:numId w:val="28"/>
        </w:numPr>
        <w:rPr>
          <w:lang w:val="en-IN"/>
        </w:rPr>
      </w:pPr>
      <w:r w:rsidRPr="001D55BD">
        <w:rPr>
          <w:lang w:val="en-IN"/>
        </w:rPr>
        <w:t>hex0_disp, hex1_disp, hex2_disp, hex3_disp, hex4_disp, hex5_disp, hex6_disp, hex7_disp</w:t>
      </w:r>
      <w:r w:rsidR="00B2046B">
        <w:rPr>
          <w:lang w:val="en-IN"/>
        </w:rPr>
        <w:t xml:space="preserve">: These are 7-bit output signals which are given to 7-segment displays HEX0 to HEX7 respectively. </w:t>
      </w:r>
    </w:p>
    <w:p w:rsidR="008F3A35" w:rsidRDefault="008F3A35" w:rsidP="00192A2A">
      <w:pPr>
        <w:pStyle w:val="ListParagraph"/>
        <w:numPr>
          <w:ilvl w:val="0"/>
          <w:numId w:val="28"/>
        </w:numPr>
        <w:rPr>
          <w:lang w:val="en-IN"/>
        </w:rPr>
      </w:pPr>
      <w:r>
        <w:rPr>
          <w:lang w:val="en-IN"/>
        </w:rPr>
        <w:t xml:space="preserve">lcd_rs_top: This is one bit output signal given to LCD_RS pin of the LCD display. It performs </w:t>
      </w:r>
      <w:r w:rsidRPr="008F3A35">
        <w:rPr>
          <w:lang w:val="en-IN"/>
        </w:rPr>
        <w:t>LCD Command/Data Select, 0 = Command, 1 = Data</w:t>
      </w:r>
    </w:p>
    <w:p w:rsidR="008F3A35" w:rsidRDefault="008F3A35" w:rsidP="00192A2A">
      <w:pPr>
        <w:pStyle w:val="ListParagraph"/>
        <w:numPr>
          <w:ilvl w:val="0"/>
          <w:numId w:val="28"/>
        </w:numPr>
        <w:rPr>
          <w:lang w:val="en-IN"/>
        </w:rPr>
      </w:pPr>
      <w:r>
        <w:rPr>
          <w:lang w:val="en-IN"/>
        </w:rPr>
        <w:t xml:space="preserve">lcd_rw_top: This is one bit output signal given to LCD_RW pin of the LCD display. It performs </w:t>
      </w:r>
      <w:r w:rsidRPr="008F3A35">
        <w:rPr>
          <w:lang w:val="en-IN"/>
        </w:rPr>
        <w:t>LCD Read/Write Select, 0 = Write, 1 = Read</w:t>
      </w:r>
      <w:r>
        <w:rPr>
          <w:lang w:val="en-IN"/>
        </w:rPr>
        <w:t>.</w:t>
      </w:r>
    </w:p>
    <w:p w:rsidR="008F3A35" w:rsidRDefault="00B2046B" w:rsidP="00192A2A">
      <w:pPr>
        <w:pStyle w:val="ListParagraph"/>
        <w:numPr>
          <w:ilvl w:val="0"/>
          <w:numId w:val="28"/>
        </w:numPr>
        <w:rPr>
          <w:lang w:val="en-IN"/>
        </w:rPr>
      </w:pPr>
      <w:r w:rsidRPr="00B2046B">
        <w:rPr>
          <w:lang w:val="en-IN"/>
        </w:rPr>
        <w:t>lcd_e_top</w:t>
      </w:r>
      <w:r w:rsidR="008F3A35">
        <w:rPr>
          <w:lang w:val="en-IN"/>
        </w:rPr>
        <w:t>: This is one bit output signal given to LCD_EN pin of the LCD display. It enables the LCD when set to high.</w:t>
      </w:r>
    </w:p>
    <w:p w:rsidR="00B2046B" w:rsidRDefault="00B2046B" w:rsidP="00192A2A">
      <w:pPr>
        <w:pStyle w:val="ListParagraph"/>
        <w:numPr>
          <w:ilvl w:val="0"/>
          <w:numId w:val="28"/>
        </w:numPr>
        <w:rPr>
          <w:lang w:val="en-IN"/>
        </w:rPr>
      </w:pPr>
      <w:r w:rsidRPr="00B2046B">
        <w:rPr>
          <w:lang w:val="en-IN"/>
        </w:rPr>
        <w:t xml:space="preserve">lcd_4_top, </w:t>
      </w:r>
      <w:r>
        <w:rPr>
          <w:lang w:val="en-IN"/>
        </w:rPr>
        <w:t>lcd_5_top, lcd_6_top, lcd_7_top:</w:t>
      </w:r>
      <w:r w:rsidR="005D517E">
        <w:t xml:space="preserve"> </w:t>
      </w:r>
      <w:r w:rsidR="008F3A35">
        <w:t xml:space="preserve">They are single bit data outputs given to </w:t>
      </w:r>
      <w:r w:rsidR="00C1510D">
        <w:rPr>
          <w:lang w:val="en-IN"/>
        </w:rPr>
        <w:t>LCD_DATA[4], LCD_DATA[5], LCD_DATA[6], LCD_DATA[7] of the LCD module.</w:t>
      </w:r>
    </w:p>
    <w:p w:rsidR="00FB7EAA" w:rsidRDefault="00FB7EAA" w:rsidP="00FB7EAA">
      <w:pPr>
        <w:ind w:left="720"/>
        <w:rPr>
          <w:lang w:val="en-IN"/>
        </w:rPr>
      </w:pPr>
    </w:p>
    <w:p w:rsidR="00FB7EAA" w:rsidRDefault="00FB7EAA" w:rsidP="00FB7EAA">
      <w:pPr>
        <w:ind w:left="720"/>
        <w:rPr>
          <w:lang w:val="en-IN"/>
        </w:rPr>
      </w:pPr>
      <w:r>
        <w:rPr>
          <w:lang w:val="en-IN"/>
        </w:rPr>
        <w:t>SYMBOL:</w:t>
      </w:r>
    </w:p>
    <w:p w:rsidR="00430176" w:rsidRPr="00FB7EAA" w:rsidRDefault="00B74CA0" w:rsidP="00FB7EAA">
      <w:pPr>
        <w:ind w:left="720"/>
        <w:rPr>
          <w:lang w:val="en-IN"/>
        </w:rPr>
      </w:pPr>
      <w:r w:rsidRPr="00B74CA0">
        <w:rPr>
          <w:noProof/>
          <w:lang w:val="en-IN" w:eastAsia="en-IN"/>
        </w:rPr>
        <w:drawing>
          <wp:inline distT="0" distB="0" distL="0" distR="0" wp14:anchorId="31B453BC" wp14:editId="07A14C44">
            <wp:extent cx="2998097" cy="5492253"/>
            <wp:effectExtent l="0" t="889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3012732" cy="5519064"/>
                    </a:xfrm>
                    <a:prstGeom prst="rect">
                      <a:avLst/>
                    </a:prstGeom>
                  </pic:spPr>
                </pic:pic>
              </a:graphicData>
            </a:graphic>
          </wp:inline>
        </w:drawing>
      </w:r>
    </w:p>
    <w:p w:rsidR="00214BEA" w:rsidRPr="00214BEA" w:rsidRDefault="00214BEA" w:rsidP="00214BEA">
      <w:pPr>
        <w:ind w:left="720"/>
        <w:rPr>
          <w:lang w:val="en-IN"/>
        </w:rPr>
      </w:pPr>
    </w:p>
    <w:p w:rsidR="004B0953" w:rsidRDefault="005B0AAC" w:rsidP="001B5979">
      <w:pPr>
        <w:pStyle w:val="ListParagraph"/>
        <w:numPr>
          <w:ilvl w:val="0"/>
          <w:numId w:val="2"/>
        </w:numPr>
        <w:rPr>
          <w:b/>
          <w:lang w:val="en-IN"/>
        </w:rPr>
      </w:pPr>
      <w:r>
        <w:rPr>
          <w:b/>
          <w:lang w:val="en-IN"/>
        </w:rPr>
        <w:t>Load register</w:t>
      </w:r>
      <w:r w:rsidR="001B5979">
        <w:rPr>
          <w:b/>
          <w:lang w:val="en-IN"/>
        </w:rPr>
        <w:t xml:space="preserve">: </w:t>
      </w:r>
      <w:r w:rsidR="001B5979" w:rsidRPr="001B5979">
        <w:rPr>
          <w:b/>
          <w:lang w:val="en-IN"/>
        </w:rPr>
        <w:t>LoadReg</w:t>
      </w:r>
      <w:r w:rsidR="001B5979">
        <w:rPr>
          <w:b/>
          <w:lang w:val="en-IN"/>
        </w:rPr>
        <w:t>.</w:t>
      </w:r>
      <w:r w:rsidR="004B0953" w:rsidRPr="004B0953">
        <w:rPr>
          <w:b/>
          <w:lang w:val="en-IN"/>
        </w:rPr>
        <w:t>v</w:t>
      </w:r>
    </w:p>
    <w:p w:rsidR="00BB5039" w:rsidRDefault="00BB5039" w:rsidP="00BB5039">
      <w:pPr>
        <w:pStyle w:val="ListParagraph"/>
        <w:rPr>
          <w:lang w:val="en-IN"/>
        </w:rPr>
      </w:pPr>
      <w:r>
        <w:rPr>
          <w:lang w:val="en-IN"/>
        </w:rPr>
        <w:t>This module is deigned t</w:t>
      </w:r>
      <w:r w:rsidR="00AE4605">
        <w:rPr>
          <w:lang w:val="en-IN"/>
        </w:rPr>
        <w:t>o load the 7</w:t>
      </w:r>
      <w:r w:rsidR="00193806">
        <w:rPr>
          <w:lang w:val="en-IN"/>
        </w:rPr>
        <w:t>-bit input on</w:t>
      </w:r>
      <w:r w:rsidR="00AE4605">
        <w:rPr>
          <w:lang w:val="en-IN"/>
        </w:rPr>
        <w:t>to the 7</w:t>
      </w:r>
      <w:r w:rsidR="00193806">
        <w:rPr>
          <w:lang w:val="en-IN"/>
        </w:rPr>
        <w:t xml:space="preserve">-bit output </w:t>
      </w:r>
      <w:r w:rsidR="00AE4605">
        <w:rPr>
          <w:lang w:val="en-IN"/>
        </w:rPr>
        <w:t xml:space="preserve">signal </w:t>
      </w:r>
      <w:r w:rsidR="00193806">
        <w:rPr>
          <w:lang w:val="en-IN"/>
        </w:rPr>
        <w:t xml:space="preserve">only when </w:t>
      </w:r>
      <w:r w:rsidR="00AE4605">
        <w:rPr>
          <w:lang w:val="en-IN"/>
        </w:rPr>
        <w:t xml:space="preserve">the enable signal (en) is </w:t>
      </w:r>
      <w:r w:rsidR="00843481">
        <w:rPr>
          <w:lang w:val="en-IN"/>
        </w:rPr>
        <w:t xml:space="preserve">at logic </w:t>
      </w:r>
      <w:r w:rsidR="00AE4605">
        <w:rPr>
          <w:lang w:val="en-IN"/>
        </w:rPr>
        <w:t>high</w:t>
      </w:r>
      <w:r w:rsidR="00DB6D45">
        <w:rPr>
          <w:lang w:val="en-IN"/>
        </w:rPr>
        <w:t xml:space="preserve"> and the request signal (L</w:t>
      </w:r>
      <w:r w:rsidR="00843481">
        <w:rPr>
          <w:lang w:val="en-IN"/>
        </w:rPr>
        <w:t>oad) is at logic high</w:t>
      </w:r>
      <w:r w:rsidR="00193806">
        <w:rPr>
          <w:lang w:val="en-IN"/>
        </w:rPr>
        <w:t>.</w:t>
      </w:r>
      <w:r w:rsidR="00EB20CB">
        <w:rPr>
          <w:lang w:val="en-IN"/>
        </w:rPr>
        <w:t xml:space="preserve"> It has a </w:t>
      </w:r>
      <w:r w:rsidR="00843481">
        <w:rPr>
          <w:lang w:val="en-IN"/>
        </w:rPr>
        <w:t>7</w:t>
      </w:r>
      <w:r w:rsidR="00EB20CB">
        <w:rPr>
          <w:lang w:val="en-IN"/>
        </w:rPr>
        <w:t xml:space="preserve">-bit input signal </w:t>
      </w:r>
      <w:r w:rsidR="008627F9">
        <w:rPr>
          <w:lang w:val="en-IN"/>
        </w:rPr>
        <w:t>‘</w:t>
      </w:r>
      <w:r w:rsidR="005224E4">
        <w:rPr>
          <w:lang w:val="en-IN"/>
        </w:rPr>
        <w:t>Input’</w:t>
      </w:r>
      <w:r w:rsidR="000454D7">
        <w:rPr>
          <w:lang w:val="en-IN"/>
        </w:rPr>
        <w:t xml:space="preserve"> </w:t>
      </w:r>
      <w:r w:rsidR="00894F48">
        <w:rPr>
          <w:lang w:val="en-IN"/>
        </w:rPr>
        <w:t>,</w:t>
      </w:r>
      <w:r w:rsidR="000454D7">
        <w:rPr>
          <w:lang w:val="en-IN"/>
        </w:rPr>
        <w:t xml:space="preserve"> </w:t>
      </w:r>
      <w:r w:rsidR="00001768">
        <w:rPr>
          <w:lang w:val="en-IN"/>
        </w:rPr>
        <w:t>clk (clock signal)</w:t>
      </w:r>
      <w:r w:rsidR="000454D7">
        <w:rPr>
          <w:lang w:val="en-IN"/>
        </w:rPr>
        <w:t>, reset</w:t>
      </w:r>
      <w:r w:rsidR="00B70349">
        <w:rPr>
          <w:lang w:val="en-IN"/>
        </w:rPr>
        <w:t>, load</w:t>
      </w:r>
      <w:r w:rsidR="000454D7">
        <w:rPr>
          <w:lang w:val="en-IN"/>
        </w:rPr>
        <w:t xml:space="preserve"> and </w:t>
      </w:r>
      <w:r w:rsidR="005224E4">
        <w:rPr>
          <w:lang w:val="en-IN"/>
        </w:rPr>
        <w:t>enable</w:t>
      </w:r>
      <w:r w:rsidR="000454D7">
        <w:rPr>
          <w:lang w:val="en-IN"/>
        </w:rPr>
        <w:t xml:space="preserve"> signal ‘</w:t>
      </w:r>
      <w:r w:rsidR="005224E4">
        <w:rPr>
          <w:lang w:val="en-IN"/>
        </w:rPr>
        <w:t>en</w:t>
      </w:r>
      <w:r w:rsidR="000454D7">
        <w:rPr>
          <w:lang w:val="en-IN"/>
        </w:rPr>
        <w:t xml:space="preserve">’. The output signal is </w:t>
      </w:r>
      <w:r w:rsidR="008B67C5">
        <w:rPr>
          <w:lang w:val="en-IN"/>
        </w:rPr>
        <w:t>Output which is of 7</w:t>
      </w:r>
      <w:r w:rsidR="000454D7">
        <w:rPr>
          <w:lang w:val="en-IN"/>
        </w:rPr>
        <w:t xml:space="preserve">-bits.  When </w:t>
      </w:r>
      <w:r w:rsidR="00CE1E94">
        <w:rPr>
          <w:lang w:val="en-IN"/>
        </w:rPr>
        <w:t xml:space="preserve">the reset (active low) signal is at logic low the system sets the output signal to </w:t>
      </w:r>
      <w:r w:rsidR="006F29BF">
        <w:rPr>
          <w:lang w:val="en-IN"/>
        </w:rPr>
        <w:t>1111111</w:t>
      </w:r>
      <w:r w:rsidR="00CE1E94">
        <w:rPr>
          <w:lang w:val="en-IN"/>
        </w:rPr>
        <w:t xml:space="preserve">. </w:t>
      </w:r>
    </w:p>
    <w:p w:rsidR="0083624D" w:rsidRDefault="0083624D" w:rsidP="00ED0CCA">
      <w:pPr>
        <w:rPr>
          <w:lang w:val="en-IN"/>
        </w:rPr>
      </w:pPr>
    </w:p>
    <w:p w:rsidR="00ED0CCA" w:rsidRDefault="00ED0CCA" w:rsidP="00ED0CCA">
      <w:pPr>
        <w:rPr>
          <w:lang w:val="en-IN"/>
        </w:rPr>
      </w:pPr>
      <w:r>
        <w:rPr>
          <w:lang w:val="en-IN"/>
        </w:rPr>
        <w:tab/>
        <w:t>SYMBOL:</w:t>
      </w:r>
    </w:p>
    <w:p w:rsidR="00430176" w:rsidRPr="00CF395F" w:rsidRDefault="00430176" w:rsidP="00CF395F">
      <w:pPr>
        <w:rPr>
          <w:lang w:val="en-IN"/>
        </w:rPr>
      </w:pPr>
      <w:r>
        <w:rPr>
          <w:noProof/>
          <w:lang w:val="en-IN" w:eastAsia="en-IN"/>
        </w:rPr>
        <w:drawing>
          <wp:inline distT="0" distB="0" distL="0" distR="0">
            <wp:extent cx="3514725" cy="121606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ad Register.PNG"/>
                    <pic:cNvPicPr/>
                  </pic:nvPicPr>
                  <pic:blipFill>
                    <a:blip r:embed="rId26">
                      <a:extLst>
                        <a:ext uri="{28A0092B-C50C-407E-A947-70E740481C1C}">
                          <a14:useLocalDpi xmlns:a14="http://schemas.microsoft.com/office/drawing/2010/main" val="0"/>
                        </a:ext>
                      </a:extLst>
                    </a:blip>
                    <a:stretch>
                      <a:fillRect/>
                    </a:stretch>
                  </pic:blipFill>
                  <pic:spPr>
                    <a:xfrm>
                      <a:off x="0" y="0"/>
                      <a:ext cx="3572616" cy="1236095"/>
                    </a:xfrm>
                    <a:prstGeom prst="rect">
                      <a:avLst/>
                    </a:prstGeom>
                  </pic:spPr>
                </pic:pic>
              </a:graphicData>
            </a:graphic>
          </wp:inline>
        </w:drawing>
      </w:r>
    </w:p>
    <w:p w:rsidR="00DC6E9F" w:rsidRPr="00DC6E9F" w:rsidRDefault="00DC6E9F" w:rsidP="00FE4DBF">
      <w:pPr>
        <w:pStyle w:val="ListParagraph"/>
        <w:numPr>
          <w:ilvl w:val="0"/>
          <w:numId w:val="2"/>
        </w:numPr>
        <w:rPr>
          <w:lang w:val="en-IN"/>
        </w:rPr>
      </w:pPr>
      <w:r w:rsidRPr="00DC6E9F">
        <w:rPr>
          <w:b/>
          <w:lang w:val="en-IN"/>
        </w:rPr>
        <w:t>Random number generator</w:t>
      </w:r>
      <w:r>
        <w:rPr>
          <w:b/>
          <w:lang w:val="en-IN"/>
        </w:rPr>
        <w:t xml:space="preserve"> 1</w:t>
      </w:r>
    </w:p>
    <w:p w:rsidR="00DC6E9F" w:rsidRDefault="00DC6E9F" w:rsidP="00CA4FC8">
      <w:pPr>
        <w:pStyle w:val="ListParagraph"/>
        <w:rPr>
          <w:lang w:val="en-IN"/>
        </w:rPr>
      </w:pPr>
      <w:r>
        <w:rPr>
          <w:lang w:val="en-IN"/>
        </w:rPr>
        <w:t xml:space="preserve">It is a combination of a Liner Feedback Shift Register and a Load Register.It is designed to generate a 7-bit </w:t>
      </w:r>
      <w:r w:rsidR="00AE115C">
        <w:rPr>
          <w:lang w:val="en-IN"/>
        </w:rPr>
        <w:t>sequence</w:t>
      </w:r>
      <w:r>
        <w:rPr>
          <w:lang w:val="en-IN"/>
        </w:rPr>
        <w:t xml:space="preserve"> in a random fashion. </w:t>
      </w:r>
    </w:p>
    <w:p w:rsidR="00CA4FC8" w:rsidRPr="00DC6E9F" w:rsidRDefault="00CA4FC8" w:rsidP="00CA4FC8">
      <w:pPr>
        <w:pStyle w:val="ListParagraph"/>
        <w:rPr>
          <w:lang w:val="en-IN"/>
        </w:rPr>
      </w:pPr>
    </w:p>
    <w:p w:rsidR="00DC6E9F" w:rsidRPr="003966A6" w:rsidRDefault="00DC6E9F" w:rsidP="00192A2A">
      <w:pPr>
        <w:pStyle w:val="ListParagraph"/>
        <w:numPr>
          <w:ilvl w:val="0"/>
          <w:numId w:val="7"/>
        </w:numPr>
        <w:rPr>
          <w:b/>
          <w:lang w:val="en-IN"/>
        </w:rPr>
      </w:pPr>
      <w:r w:rsidRPr="00BD628C">
        <w:rPr>
          <w:b/>
          <w:lang w:val="en-IN"/>
        </w:rPr>
        <w:t>LFSR module: LFSR</w:t>
      </w:r>
      <w:r w:rsidR="0092030A">
        <w:rPr>
          <w:b/>
          <w:lang w:val="en-IN"/>
        </w:rPr>
        <w:t>1</w:t>
      </w:r>
      <w:r w:rsidRPr="00BD628C">
        <w:rPr>
          <w:b/>
          <w:lang w:val="en-IN"/>
        </w:rPr>
        <w:t>.v</w:t>
      </w:r>
    </w:p>
    <w:p w:rsidR="00DC6E9F" w:rsidRDefault="00DC6E9F" w:rsidP="00DC6E9F">
      <w:pPr>
        <w:pStyle w:val="ListParagraph"/>
        <w:ind w:left="1080"/>
        <w:rPr>
          <w:color w:val="000000"/>
        </w:rPr>
      </w:pPr>
      <w:r>
        <w:rPr>
          <w:lang w:val="en-IN"/>
        </w:rPr>
        <w:t xml:space="preserve">This module is a Linear Feedback Shift Register. </w:t>
      </w:r>
      <w:r>
        <w:rPr>
          <w:color w:val="000000"/>
        </w:rPr>
        <w:t>LFSR is an</w:t>
      </w:r>
      <w:r>
        <w:rPr>
          <w:rStyle w:val="apple-converted-space"/>
          <w:color w:val="000000"/>
        </w:rPr>
        <w:t> </w:t>
      </w:r>
      <w:r>
        <w:rPr>
          <w:i/>
          <w:iCs/>
          <w:color w:val="000000"/>
        </w:rPr>
        <w:t>n</w:t>
      </w:r>
      <w:r>
        <w:rPr>
          <w:color w:val="000000"/>
        </w:rPr>
        <w:t>-bit shift register which pseudo-randomly scrolls between 2</w:t>
      </w:r>
      <w:r>
        <w:rPr>
          <w:color w:val="000000"/>
          <w:vertAlign w:val="superscript"/>
        </w:rPr>
        <w:t>n</w:t>
      </w:r>
      <w:r>
        <w:rPr>
          <w:color w:val="000000"/>
        </w:rPr>
        <w:t>-1 values, but does it</w:t>
      </w:r>
      <w:r>
        <w:rPr>
          <w:rStyle w:val="apple-converted-space"/>
          <w:color w:val="000000"/>
        </w:rPr>
        <w:t> </w:t>
      </w:r>
      <w:r>
        <w:rPr>
          <w:i/>
          <w:iCs/>
          <w:color w:val="000000"/>
        </w:rPr>
        <w:t>very quickly</w:t>
      </w:r>
      <w:r>
        <w:rPr>
          <w:rStyle w:val="apple-converted-space"/>
          <w:color w:val="000000"/>
        </w:rPr>
        <w:t> </w:t>
      </w:r>
      <w:r>
        <w:rPr>
          <w:color w:val="000000"/>
        </w:rPr>
        <w:t>because there is minimal combinational logic involved. </w:t>
      </w:r>
      <w:r>
        <w:rPr>
          <w:rStyle w:val="apple-converted-space"/>
          <w:color w:val="000000"/>
        </w:rPr>
        <w:t> </w:t>
      </w:r>
      <w:r>
        <w:rPr>
          <w:color w:val="000000"/>
        </w:rPr>
        <w:t>Once it reaches its final state, it will traverse the sequence exactly as before. Here we have used 16bit LFSR which has One-to-many feedback structure and the gates are XOR gates. We have used the maximum allowable bit size in order to increase the randomness.</w:t>
      </w:r>
    </w:p>
    <w:p w:rsidR="00DC6E9F" w:rsidRDefault="00DC6E9F" w:rsidP="00DC6E9F">
      <w:pPr>
        <w:pStyle w:val="ListParagraph"/>
        <w:ind w:left="1080"/>
        <w:rPr>
          <w:color w:val="000000"/>
        </w:rPr>
      </w:pPr>
      <w:r>
        <w:rPr>
          <w:color w:val="000000"/>
        </w:rPr>
        <w:t>Advantages of LFSR include high speeds and little logic to implement.</w:t>
      </w:r>
    </w:p>
    <w:p w:rsidR="00DC6E9F" w:rsidRDefault="00DC6E9F" w:rsidP="00DC6E9F">
      <w:pPr>
        <w:pStyle w:val="ListParagraph"/>
        <w:ind w:left="1080"/>
        <w:rPr>
          <w:color w:val="000000"/>
        </w:rPr>
      </w:pPr>
      <w:r>
        <w:rPr>
          <w:color w:val="000000"/>
        </w:rPr>
        <w:t xml:space="preserve">The logic is </w:t>
      </w:r>
      <w:r w:rsidRPr="00276B39">
        <w:rPr>
          <w:color w:val="000000"/>
        </w:rPr>
        <w:t>when the system is clocked, bits that are not taps are shifted one position to the right unchanged. The taps, on the other hand, are XOR'd with the output bit before they are stored in the next position. The new output bit is the next input bit. The effect of this is that when the output bit is zero all the bits in the register shift to the right unchanged, and the input bit becomes zero. When the output bit is one, the bits in the tap positions all flip (if they are 0, they become 1, and if they are 1, they become 0), and then the entire register is shifted to the right and the input bit becomes 1.</w:t>
      </w:r>
      <w:r>
        <w:rPr>
          <w:color w:val="000000"/>
        </w:rPr>
        <w:t xml:space="preserve"> </w:t>
      </w:r>
    </w:p>
    <w:p w:rsidR="00DC6E9F" w:rsidRPr="00DE139F" w:rsidRDefault="00DC6E9F" w:rsidP="00DC6E9F">
      <w:pPr>
        <w:pStyle w:val="ListParagraph"/>
        <w:ind w:left="1080"/>
        <w:rPr>
          <w:lang w:val="en-IN"/>
        </w:rPr>
      </w:pPr>
    </w:p>
    <w:p w:rsidR="00DC6E9F" w:rsidRDefault="00DC6E9F" w:rsidP="00DC6E9F">
      <w:pPr>
        <w:pStyle w:val="ListParagraph"/>
        <w:ind w:left="1080"/>
        <w:rPr>
          <w:lang w:val="en-IN"/>
        </w:rPr>
      </w:pPr>
      <w:r>
        <w:rPr>
          <w:lang w:val="en-IN"/>
        </w:rPr>
        <w:t>SYMBOL:</w:t>
      </w:r>
    </w:p>
    <w:p w:rsidR="00DC6E9F" w:rsidRPr="00CE1D03" w:rsidRDefault="00430176" w:rsidP="00CE1D03">
      <w:pPr>
        <w:pStyle w:val="ListParagraph"/>
        <w:ind w:left="1080"/>
        <w:rPr>
          <w:lang w:val="en-IN"/>
        </w:rPr>
      </w:pPr>
      <w:r>
        <w:rPr>
          <w:noProof/>
          <w:lang w:val="en-IN" w:eastAsia="en-IN"/>
        </w:rPr>
        <w:drawing>
          <wp:inline distT="0" distB="0" distL="0" distR="0">
            <wp:extent cx="3305175" cy="109580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FSR1.PNG"/>
                    <pic:cNvPicPr/>
                  </pic:nvPicPr>
                  <pic:blipFill>
                    <a:blip r:embed="rId27">
                      <a:extLst>
                        <a:ext uri="{28A0092B-C50C-407E-A947-70E740481C1C}">
                          <a14:useLocalDpi xmlns:a14="http://schemas.microsoft.com/office/drawing/2010/main" val="0"/>
                        </a:ext>
                      </a:extLst>
                    </a:blip>
                    <a:stretch>
                      <a:fillRect/>
                    </a:stretch>
                  </pic:blipFill>
                  <pic:spPr>
                    <a:xfrm>
                      <a:off x="0" y="0"/>
                      <a:ext cx="3316605" cy="1099591"/>
                    </a:xfrm>
                    <a:prstGeom prst="rect">
                      <a:avLst/>
                    </a:prstGeom>
                  </pic:spPr>
                </pic:pic>
              </a:graphicData>
            </a:graphic>
          </wp:inline>
        </w:drawing>
      </w:r>
    </w:p>
    <w:p w:rsidR="00DC6E9F" w:rsidRPr="00595667" w:rsidRDefault="00DC6E9F" w:rsidP="00192A2A">
      <w:pPr>
        <w:pStyle w:val="ListParagraph"/>
        <w:numPr>
          <w:ilvl w:val="0"/>
          <w:numId w:val="7"/>
        </w:numPr>
        <w:rPr>
          <w:b/>
          <w:lang w:val="en-IN"/>
        </w:rPr>
      </w:pPr>
      <w:r w:rsidRPr="00BD628C">
        <w:rPr>
          <w:b/>
          <w:lang w:val="en-IN"/>
        </w:rPr>
        <w:t>Load register</w:t>
      </w:r>
      <w:r w:rsidR="002E35D6" w:rsidRPr="002E35D6">
        <w:rPr>
          <w:b/>
          <w:lang w:val="en-IN"/>
        </w:rPr>
        <w:t xml:space="preserve"> </w:t>
      </w:r>
      <w:r w:rsidR="002E35D6" w:rsidRPr="001B5979">
        <w:rPr>
          <w:b/>
          <w:lang w:val="en-IN"/>
        </w:rPr>
        <w:t>LoadReg</w:t>
      </w:r>
      <w:r w:rsidRPr="00BD628C">
        <w:rPr>
          <w:b/>
          <w:lang w:val="en-IN"/>
        </w:rPr>
        <w:t>.v</w:t>
      </w:r>
    </w:p>
    <w:p w:rsidR="00F37184" w:rsidRPr="00F37184" w:rsidRDefault="00DC6E9F" w:rsidP="00F37184">
      <w:pPr>
        <w:pStyle w:val="ListParagraph"/>
        <w:ind w:left="1080"/>
        <w:rPr>
          <w:lang w:val="en-IN"/>
        </w:rPr>
      </w:pPr>
      <w:r>
        <w:rPr>
          <w:lang w:val="en-IN"/>
        </w:rPr>
        <w:t>The working of this module is same as the one describe earli</w:t>
      </w:r>
      <w:r w:rsidR="009B0B11">
        <w:rPr>
          <w:lang w:val="en-IN"/>
        </w:rPr>
        <w:t>er. The input to the system is 7</w:t>
      </w:r>
      <w:r>
        <w:rPr>
          <w:lang w:val="en-IN"/>
        </w:rPr>
        <w:t xml:space="preserve">-bits. </w:t>
      </w:r>
      <w:r w:rsidR="00E920D2">
        <w:rPr>
          <w:lang w:val="en-IN"/>
        </w:rPr>
        <w:t>7-bits are selected in random from</w:t>
      </w:r>
      <w:r>
        <w:rPr>
          <w:lang w:val="en-IN"/>
        </w:rPr>
        <w:t xml:space="preserve"> th</w:t>
      </w:r>
      <w:r w:rsidR="00E920D2">
        <w:rPr>
          <w:lang w:val="en-IN"/>
        </w:rPr>
        <w:t>e 16- bit output of the LFSR and</w:t>
      </w:r>
      <w:r>
        <w:rPr>
          <w:lang w:val="en-IN"/>
        </w:rPr>
        <w:t xml:space="preserve"> given as input to the load register.</w:t>
      </w:r>
    </w:p>
    <w:p w:rsidR="00DC6E9F" w:rsidRPr="00E920D2" w:rsidRDefault="00DC6E9F" w:rsidP="00E920D2">
      <w:pPr>
        <w:rPr>
          <w:b/>
          <w:lang w:val="en-IN"/>
        </w:rPr>
      </w:pPr>
    </w:p>
    <w:p w:rsidR="00F37184" w:rsidRPr="00DC6E9F" w:rsidRDefault="00F37184" w:rsidP="00F37184">
      <w:pPr>
        <w:pStyle w:val="ListParagraph"/>
        <w:numPr>
          <w:ilvl w:val="0"/>
          <w:numId w:val="2"/>
        </w:numPr>
        <w:rPr>
          <w:lang w:val="en-IN"/>
        </w:rPr>
      </w:pPr>
      <w:r w:rsidRPr="00DC6E9F">
        <w:rPr>
          <w:b/>
          <w:lang w:val="en-IN"/>
        </w:rPr>
        <w:t>Random number generator</w:t>
      </w:r>
      <w:r w:rsidR="00665FAC">
        <w:rPr>
          <w:b/>
          <w:lang w:val="en-IN"/>
        </w:rPr>
        <w:t xml:space="preserve"> 2</w:t>
      </w:r>
    </w:p>
    <w:p w:rsidR="00F37184" w:rsidRDefault="00F37184" w:rsidP="00F37184">
      <w:pPr>
        <w:pStyle w:val="ListParagraph"/>
        <w:rPr>
          <w:lang w:val="en-IN"/>
        </w:rPr>
      </w:pPr>
      <w:r>
        <w:rPr>
          <w:lang w:val="en-IN"/>
        </w:rPr>
        <w:t xml:space="preserve">It is a combination of a Liner Feedback Shift Register and a Load Register.It is designed to generate a 7-bit sequence in a random fashion. </w:t>
      </w:r>
    </w:p>
    <w:p w:rsidR="00F37184" w:rsidRPr="00DC6E9F" w:rsidRDefault="00F37184" w:rsidP="00F37184">
      <w:pPr>
        <w:pStyle w:val="ListParagraph"/>
        <w:rPr>
          <w:lang w:val="en-IN"/>
        </w:rPr>
      </w:pPr>
    </w:p>
    <w:p w:rsidR="00F37184" w:rsidRDefault="00F37184" w:rsidP="00192A2A">
      <w:pPr>
        <w:pStyle w:val="ListParagraph"/>
        <w:numPr>
          <w:ilvl w:val="0"/>
          <w:numId w:val="7"/>
        </w:numPr>
        <w:rPr>
          <w:b/>
          <w:lang w:val="en-IN"/>
        </w:rPr>
      </w:pPr>
      <w:r w:rsidRPr="00BD628C">
        <w:rPr>
          <w:b/>
          <w:lang w:val="en-IN"/>
        </w:rPr>
        <w:t>LFSR module: LFSR</w:t>
      </w:r>
      <w:r w:rsidR="00595667">
        <w:rPr>
          <w:b/>
          <w:lang w:val="en-IN"/>
        </w:rPr>
        <w:t>2</w:t>
      </w:r>
      <w:r w:rsidRPr="00BD628C">
        <w:rPr>
          <w:b/>
          <w:lang w:val="en-IN"/>
        </w:rPr>
        <w:t>.v</w:t>
      </w:r>
    </w:p>
    <w:p w:rsidR="00F37184" w:rsidRDefault="00595667" w:rsidP="00F37184">
      <w:pPr>
        <w:pStyle w:val="ListParagraph"/>
        <w:ind w:left="1080"/>
        <w:rPr>
          <w:b/>
          <w:lang w:val="en-IN"/>
        </w:rPr>
      </w:pPr>
      <w:r>
        <w:rPr>
          <w:lang w:val="en-IN"/>
        </w:rPr>
        <w:t xml:space="preserve">The working of this module is </w:t>
      </w:r>
      <w:r w:rsidR="00FD54C5">
        <w:rPr>
          <w:lang w:val="en-IN"/>
        </w:rPr>
        <w:t xml:space="preserve">same as the one describe for LFSR1.v. The only difference is in the bits selected for feedback are </w:t>
      </w:r>
      <w:r w:rsidR="009B0B11">
        <w:rPr>
          <w:lang w:val="en-IN"/>
        </w:rPr>
        <w:t>different</w:t>
      </w:r>
      <w:r w:rsidR="00FD54C5">
        <w:rPr>
          <w:lang w:val="en-IN"/>
        </w:rPr>
        <w:t>. This done to increase the randomness.</w:t>
      </w:r>
    </w:p>
    <w:p w:rsidR="00F37184" w:rsidRPr="00DE139F" w:rsidRDefault="00F37184" w:rsidP="00F37184">
      <w:pPr>
        <w:pStyle w:val="ListParagraph"/>
        <w:ind w:left="1080"/>
        <w:rPr>
          <w:lang w:val="en-IN"/>
        </w:rPr>
      </w:pPr>
    </w:p>
    <w:p w:rsidR="00F37184" w:rsidRPr="00DE139F" w:rsidRDefault="00F37184" w:rsidP="00F37184">
      <w:pPr>
        <w:pStyle w:val="ListParagraph"/>
        <w:ind w:left="1080"/>
        <w:rPr>
          <w:lang w:val="en-IN"/>
        </w:rPr>
      </w:pPr>
      <w:r>
        <w:rPr>
          <w:lang w:val="en-IN"/>
        </w:rPr>
        <w:t>SYMBOL:</w:t>
      </w:r>
    </w:p>
    <w:p w:rsidR="00F37184" w:rsidRDefault="00430176" w:rsidP="00F37184">
      <w:pPr>
        <w:pStyle w:val="ListParagraph"/>
        <w:ind w:left="1080"/>
        <w:rPr>
          <w:b/>
          <w:lang w:val="en-IN"/>
        </w:rPr>
      </w:pPr>
      <w:r>
        <w:rPr>
          <w:b/>
          <w:noProof/>
          <w:lang w:val="en-IN" w:eastAsia="en-IN"/>
        </w:rPr>
        <w:drawing>
          <wp:inline distT="0" distB="0" distL="0" distR="0">
            <wp:extent cx="3384724" cy="108590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FSR2.PNG"/>
                    <pic:cNvPicPr/>
                  </pic:nvPicPr>
                  <pic:blipFill>
                    <a:blip r:embed="rId28">
                      <a:extLst>
                        <a:ext uri="{28A0092B-C50C-407E-A947-70E740481C1C}">
                          <a14:useLocalDpi xmlns:a14="http://schemas.microsoft.com/office/drawing/2010/main" val="0"/>
                        </a:ext>
                      </a:extLst>
                    </a:blip>
                    <a:stretch>
                      <a:fillRect/>
                    </a:stretch>
                  </pic:blipFill>
                  <pic:spPr>
                    <a:xfrm>
                      <a:off x="0" y="0"/>
                      <a:ext cx="3384724" cy="1085906"/>
                    </a:xfrm>
                    <a:prstGeom prst="rect">
                      <a:avLst/>
                    </a:prstGeom>
                  </pic:spPr>
                </pic:pic>
              </a:graphicData>
            </a:graphic>
          </wp:inline>
        </w:drawing>
      </w:r>
    </w:p>
    <w:p w:rsidR="009B4C20" w:rsidRPr="00BD628C" w:rsidRDefault="009B4C20" w:rsidP="00F37184">
      <w:pPr>
        <w:pStyle w:val="ListParagraph"/>
        <w:ind w:left="1080"/>
        <w:rPr>
          <w:b/>
          <w:lang w:val="en-IN"/>
        </w:rPr>
      </w:pPr>
    </w:p>
    <w:p w:rsidR="00F37184" w:rsidRPr="003966A6" w:rsidRDefault="00F37184" w:rsidP="00192A2A">
      <w:pPr>
        <w:pStyle w:val="ListParagraph"/>
        <w:numPr>
          <w:ilvl w:val="0"/>
          <w:numId w:val="7"/>
        </w:numPr>
        <w:rPr>
          <w:b/>
          <w:lang w:val="en-IN"/>
        </w:rPr>
      </w:pPr>
      <w:r w:rsidRPr="00BD628C">
        <w:rPr>
          <w:b/>
          <w:lang w:val="en-IN"/>
        </w:rPr>
        <w:t>Load register</w:t>
      </w:r>
      <w:r w:rsidRPr="002E35D6">
        <w:rPr>
          <w:b/>
          <w:lang w:val="en-IN"/>
        </w:rPr>
        <w:t xml:space="preserve"> </w:t>
      </w:r>
      <w:r w:rsidRPr="001B5979">
        <w:rPr>
          <w:b/>
          <w:lang w:val="en-IN"/>
        </w:rPr>
        <w:t>LoadReg</w:t>
      </w:r>
      <w:r w:rsidRPr="00BD628C">
        <w:rPr>
          <w:b/>
          <w:lang w:val="en-IN"/>
        </w:rPr>
        <w:t>.v</w:t>
      </w:r>
    </w:p>
    <w:p w:rsidR="00764AC2" w:rsidRPr="00E65908" w:rsidRDefault="00F37184" w:rsidP="00E65908">
      <w:pPr>
        <w:pStyle w:val="ListParagraph"/>
        <w:ind w:left="1080"/>
        <w:rPr>
          <w:lang w:val="en-IN"/>
        </w:rPr>
      </w:pPr>
      <w:r>
        <w:rPr>
          <w:lang w:val="en-IN"/>
        </w:rPr>
        <w:t>The working of this module is same as the one describe earli</w:t>
      </w:r>
      <w:r w:rsidR="009B0B11">
        <w:rPr>
          <w:lang w:val="en-IN"/>
        </w:rPr>
        <w:t>er. The input to the system is 7</w:t>
      </w:r>
      <w:r>
        <w:rPr>
          <w:lang w:val="en-IN"/>
        </w:rPr>
        <w:t>-bits. 7-bits are selected in random from the 16- bit output of the LFSR and given as input to the load register.</w:t>
      </w:r>
    </w:p>
    <w:p w:rsidR="003B715A" w:rsidRPr="00EF31D1" w:rsidRDefault="003B715A" w:rsidP="00EF31D1">
      <w:pPr>
        <w:rPr>
          <w:b/>
          <w:lang w:val="en-IN"/>
        </w:rPr>
      </w:pPr>
    </w:p>
    <w:p w:rsidR="00E960F2" w:rsidRPr="00EF31D1" w:rsidRDefault="00EB374F" w:rsidP="00EF31D1">
      <w:pPr>
        <w:pStyle w:val="ListParagraph"/>
        <w:numPr>
          <w:ilvl w:val="0"/>
          <w:numId w:val="2"/>
        </w:numPr>
        <w:rPr>
          <w:lang w:val="en-IN"/>
        </w:rPr>
      </w:pPr>
      <w:r w:rsidRPr="00EF31D1">
        <w:rPr>
          <w:b/>
          <w:lang w:val="en-IN"/>
        </w:rPr>
        <w:t>Game timer</w:t>
      </w:r>
    </w:p>
    <w:p w:rsidR="00EF31D1" w:rsidRDefault="00EF31D1" w:rsidP="00192A2A">
      <w:pPr>
        <w:pStyle w:val="ListParagraph"/>
        <w:numPr>
          <w:ilvl w:val="0"/>
          <w:numId w:val="29"/>
        </w:numPr>
        <w:rPr>
          <w:b/>
          <w:lang w:val="en-IN"/>
        </w:rPr>
      </w:pPr>
      <w:r w:rsidRPr="00EF31D1">
        <w:rPr>
          <w:b/>
          <w:lang w:val="en-IN"/>
        </w:rPr>
        <w:t>Milli-second pulse generator: LFSR_1ms.v</w:t>
      </w:r>
    </w:p>
    <w:p w:rsidR="00EF31D1" w:rsidRDefault="00EF31D1" w:rsidP="00617766">
      <w:pPr>
        <w:pStyle w:val="ListParagraph"/>
        <w:ind w:left="1080"/>
        <w:rPr>
          <w:lang w:val="en-IN"/>
        </w:rPr>
      </w:pPr>
      <w:r>
        <w:rPr>
          <w:lang w:val="en-IN"/>
        </w:rPr>
        <w:t xml:space="preserve">This module is designed to generate a single cycle pulse for every 50,000 cycles of the 50 MHZ clock i.e., for every milli-second. A Linear Feedback Shift Register is used. This register is used as are aim is to count for 50,000 cycles of clock and we are not concerned with the value of the counter. The counter is runs only when the enable signal is high. After 50,000 clock cycles, a single cycle pulse is driven at the output </w:t>
      </w:r>
      <w:r w:rsidR="006C4B0E">
        <w:rPr>
          <w:lang w:val="en-IN"/>
        </w:rPr>
        <w:t>Out1</w:t>
      </w:r>
      <w:r>
        <w:rPr>
          <w:lang w:val="en-IN"/>
        </w:rPr>
        <w:t xml:space="preserve">. If the enable is at logic low, the LFSR value remains unchanged. Upon reset, the LFSR value is initialized to </w:t>
      </w:r>
      <w:r w:rsidRPr="00920FF3">
        <w:rPr>
          <w:lang w:val="en-IN"/>
        </w:rPr>
        <w:t>16'b1111111111111111</w:t>
      </w:r>
      <w:r>
        <w:rPr>
          <w:lang w:val="en-IN"/>
        </w:rPr>
        <w:t xml:space="preserve"> and the output is set to logic low.</w:t>
      </w:r>
    </w:p>
    <w:p w:rsidR="00EF31D1" w:rsidRDefault="00EF31D1" w:rsidP="00EF31D1">
      <w:pPr>
        <w:ind w:left="1080"/>
        <w:rPr>
          <w:b/>
          <w:lang w:val="en-IN"/>
        </w:rPr>
      </w:pPr>
    </w:p>
    <w:p w:rsidR="003E22D4" w:rsidRPr="00A53EF4" w:rsidRDefault="003E22D4" w:rsidP="00EF31D1">
      <w:pPr>
        <w:ind w:left="1080"/>
        <w:rPr>
          <w:lang w:val="en-IN"/>
        </w:rPr>
      </w:pPr>
      <w:r w:rsidRPr="003E22D4">
        <w:rPr>
          <w:lang w:val="en-IN"/>
        </w:rPr>
        <w:t>SYMBOL</w:t>
      </w:r>
      <w:r w:rsidR="00A53EF4">
        <w:rPr>
          <w:lang w:val="en-IN"/>
        </w:rPr>
        <w:t>:</w:t>
      </w:r>
    </w:p>
    <w:p w:rsidR="009B4C20" w:rsidRPr="00EF31D1" w:rsidRDefault="009B4C20" w:rsidP="00EF31D1">
      <w:pPr>
        <w:ind w:left="1080"/>
        <w:rPr>
          <w:b/>
          <w:lang w:val="en-IN"/>
        </w:rPr>
      </w:pPr>
      <w:r>
        <w:rPr>
          <w:b/>
          <w:noProof/>
          <w:lang w:val="en-IN" w:eastAsia="en-IN"/>
        </w:rPr>
        <w:drawing>
          <wp:inline distT="0" distB="0" distL="0" distR="0">
            <wp:extent cx="3676839" cy="10541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FSR 1ms.PNG"/>
                    <pic:cNvPicPr/>
                  </pic:nvPicPr>
                  <pic:blipFill>
                    <a:blip r:embed="rId29">
                      <a:extLst>
                        <a:ext uri="{28A0092B-C50C-407E-A947-70E740481C1C}">
                          <a14:useLocalDpi xmlns:a14="http://schemas.microsoft.com/office/drawing/2010/main" val="0"/>
                        </a:ext>
                      </a:extLst>
                    </a:blip>
                    <a:stretch>
                      <a:fillRect/>
                    </a:stretch>
                  </pic:blipFill>
                  <pic:spPr>
                    <a:xfrm>
                      <a:off x="0" y="0"/>
                      <a:ext cx="3676839" cy="1054154"/>
                    </a:xfrm>
                    <a:prstGeom prst="rect">
                      <a:avLst/>
                    </a:prstGeom>
                  </pic:spPr>
                </pic:pic>
              </a:graphicData>
            </a:graphic>
          </wp:inline>
        </w:drawing>
      </w:r>
    </w:p>
    <w:p w:rsidR="00EF31D1" w:rsidRDefault="00EF31D1" w:rsidP="00192A2A">
      <w:pPr>
        <w:pStyle w:val="ListParagraph"/>
        <w:numPr>
          <w:ilvl w:val="0"/>
          <w:numId w:val="29"/>
        </w:numPr>
        <w:rPr>
          <w:b/>
          <w:lang w:val="en-IN"/>
        </w:rPr>
      </w:pPr>
      <w:r w:rsidRPr="00EF31D1">
        <w:rPr>
          <w:b/>
          <w:lang w:val="en-IN"/>
        </w:rPr>
        <w:t>100 milli-second pulse generator: LFSR_100ms.v</w:t>
      </w:r>
    </w:p>
    <w:p w:rsidR="00617766" w:rsidRDefault="00617766" w:rsidP="00617766">
      <w:pPr>
        <w:pStyle w:val="ListParagraph"/>
        <w:ind w:left="1080"/>
        <w:rPr>
          <w:lang w:val="en-IN"/>
        </w:rPr>
      </w:pPr>
      <w:r>
        <w:rPr>
          <w:lang w:val="en-IN"/>
        </w:rPr>
        <w:t>This module is used to generate a single cycle pulse every 100 milli-seconds. The output from LFSR_1ms module above is</w:t>
      </w:r>
      <w:r w:rsidR="000C5F3B">
        <w:rPr>
          <w:lang w:val="en-IN"/>
        </w:rPr>
        <w:t xml:space="preserve"> given to this module as Clk_in</w:t>
      </w:r>
      <w:r w:rsidR="00E26C52">
        <w:rPr>
          <w:lang w:val="en-IN"/>
        </w:rPr>
        <w:t xml:space="preserve"> </w:t>
      </w:r>
      <w:r>
        <w:rPr>
          <w:lang w:val="en-IN"/>
        </w:rPr>
        <w:t>as an input. We use a 7-bit register – count</w:t>
      </w:r>
      <w:r w:rsidR="00E26C52">
        <w:rPr>
          <w:lang w:val="en-IN"/>
        </w:rPr>
        <w:t>1</w:t>
      </w:r>
      <w:r>
        <w:rPr>
          <w:lang w:val="en-IN"/>
        </w:rPr>
        <w:t xml:space="preserve"> -  which is initialized to 0. When </w:t>
      </w:r>
      <w:r w:rsidR="00303B78">
        <w:rPr>
          <w:lang w:val="en-IN"/>
        </w:rPr>
        <w:t>Clk_in</w:t>
      </w:r>
      <w:r>
        <w:rPr>
          <w:lang w:val="en-IN"/>
        </w:rPr>
        <w:t xml:space="preserve"> is at logic high, the count value is incremented by one. When the count reaches 100, a single cycle pulse is generated at the output, </w:t>
      </w:r>
      <w:r w:rsidR="00CA053B">
        <w:rPr>
          <w:lang w:val="en-IN"/>
        </w:rPr>
        <w:t>Out2</w:t>
      </w:r>
      <w:r>
        <w:rPr>
          <w:lang w:val="en-IN"/>
        </w:rPr>
        <w:t xml:space="preserve"> and the count value is reset to 0. This process keeps repeating.</w:t>
      </w:r>
    </w:p>
    <w:p w:rsidR="00617766" w:rsidRDefault="00617766" w:rsidP="00617766">
      <w:pPr>
        <w:pStyle w:val="ListParagraph"/>
        <w:ind w:left="1080"/>
        <w:rPr>
          <w:lang w:val="en-IN"/>
        </w:rPr>
      </w:pPr>
    </w:p>
    <w:p w:rsidR="00617766" w:rsidRDefault="00617766" w:rsidP="00617766">
      <w:pPr>
        <w:pStyle w:val="ListParagraph"/>
        <w:ind w:left="1080"/>
        <w:rPr>
          <w:lang w:val="en-IN"/>
        </w:rPr>
      </w:pPr>
      <w:r>
        <w:rPr>
          <w:lang w:val="en-IN"/>
        </w:rPr>
        <w:t>SYMBOL:</w:t>
      </w:r>
    </w:p>
    <w:p w:rsidR="00617766" w:rsidRDefault="009B4C20" w:rsidP="00617766">
      <w:pPr>
        <w:pStyle w:val="ListParagraph"/>
        <w:ind w:left="1080"/>
        <w:rPr>
          <w:b/>
          <w:lang w:val="en-IN"/>
        </w:rPr>
      </w:pPr>
      <w:r>
        <w:rPr>
          <w:b/>
          <w:noProof/>
          <w:lang w:val="en-IN" w:eastAsia="en-IN"/>
        </w:rPr>
        <w:drawing>
          <wp:inline distT="0" distB="0" distL="0" distR="0">
            <wp:extent cx="3708591" cy="1022403"/>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FSR100ms.PNG"/>
                    <pic:cNvPicPr/>
                  </pic:nvPicPr>
                  <pic:blipFill>
                    <a:blip r:embed="rId30">
                      <a:extLst>
                        <a:ext uri="{28A0092B-C50C-407E-A947-70E740481C1C}">
                          <a14:useLocalDpi xmlns:a14="http://schemas.microsoft.com/office/drawing/2010/main" val="0"/>
                        </a:ext>
                      </a:extLst>
                    </a:blip>
                    <a:stretch>
                      <a:fillRect/>
                    </a:stretch>
                  </pic:blipFill>
                  <pic:spPr>
                    <a:xfrm>
                      <a:off x="0" y="0"/>
                      <a:ext cx="3708591" cy="1022403"/>
                    </a:xfrm>
                    <a:prstGeom prst="rect">
                      <a:avLst/>
                    </a:prstGeom>
                  </pic:spPr>
                </pic:pic>
              </a:graphicData>
            </a:graphic>
          </wp:inline>
        </w:drawing>
      </w:r>
    </w:p>
    <w:p w:rsidR="009B4C20" w:rsidRPr="00EF31D1" w:rsidRDefault="009B4C20" w:rsidP="00617766">
      <w:pPr>
        <w:pStyle w:val="ListParagraph"/>
        <w:ind w:left="1080"/>
        <w:rPr>
          <w:b/>
          <w:lang w:val="en-IN"/>
        </w:rPr>
      </w:pPr>
    </w:p>
    <w:p w:rsidR="00EF31D1" w:rsidRPr="00EF31D1" w:rsidRDefault="00EF31D1" w:rsidP="00192A2A">
      <w:pPr>
        <w:pStyle w:val="ListParagraph"/>
        <w:numPr>
          <w:ilvl w:val="0"/>
          <w:numId w:val="29"/>
        </w:numPr>
        <w:rPr>
          <w:b/>
          <w:lang w:val="en-IN"/>
        </w:rPr>
      </w:pPr>
      <w:r w:rsidRPr="00EF31D1">
        <w:rPr>
          <w:b/>
          <w:lang w:val="en-IN"/>
        </w:rPr>
        <w:t>Variable timer: nSecPulseGenerator.v</w:t>
      </w:r>
    </w:p>
    <w:p w:rsidR="00A8318F" w:rsidRDefault="00705B55" w:rsidP="00A8318F">
      <w:pPr>
        <w:pStyle w:val="ListParagraph"/>
        <w:ind w:left="1080"/>
        <w:rPr>
          <w:lang w:val="en-IN"/>
        </w:rPr>
      </w:pPr>
      <w:r>
        <w:rPr>
          <w:lang w:val="en-IN"/>
        </w:rPr>
        <w:t xml:space="preserve">This module is used to generate a single cycle pulse </w:t>
      </w:r>
      <w:r w:rsidR="00DC6832">
        <w:rPr>
          <w:lang w:val="en-IN"/>
        </w:rPr>
        <w:t>at fixed interval of time</w:t>
      </w:r>
      <w:r>
        <w:rPr>
          <w:lang w:val="en-IN"/>
        </w:rPr>
        <w:t xml:space="preserve">. </w:t>
      </w:r>
      <w:r w:rsidR="00B44189">
        <w:rPr>
          <w:lang w:val="en-IN"/>
        </w:rPr>
        <w:t>Based on the 3-bit level as input, th</w:t>
      </w:r>
      <w:r w:rsidR="00AA73C8">
        <w:rPr>
          <w:lang w:val="en-IN"/>
        </w:rPr>
        <w:t>ere are different count values. The output from LFSR_100ms module above is given to this module as Clk_in as an input.</w:t>
      </w:r>
      <w:r w:rsidR="00AA73C8" w:rsidRPr="00AA73C8">
        <w:rPr>
          <w:lang w:val="en-IN"/>
        </w:rPr>
        <w:t xml:space="preserve"> </w:t>
      </w:r>
      <w:r w:rsidR="00AA73C8">
        <w:rPr>
          <w:lang w:val="en-IN"/>
        </w:rPr>
        <w:t>We use registers for different count values  which is initialized to 0. When Clk_in is at logic high, the count value is incremented by one.</w:t>
      </w:r>
    </w:p>
    <w:p w:rsidR="00B44189" w:rsidRPr="00B44189" w:rsidRDefault="007203E6" w:rsidP="00192A2A">
      <w:pPr>
        <w:pStyle w:val="ListParagraph"/>
        <w:numPr>
          <w:ilvl w:val="0"/>
          <w:numId w:val="30"/>
        </w:numPr>
        <w:rPr>
          <w:lang w:val="en-IN"/>
        </w:rPr>
      </w:pPr>
      <w:r>
        <w:rPr>
          <w:lang w:val="en-IN"/>
        </w:rPr>
        <w:t>Level 0:</w:t>
      </w:r>
      <w:r w:rsidR="00B44189" w:rsidRPr="00B44189">
        <w:rPr>
          <w:lang w:val="en-IN"/>
        </w:rPr>
        <w:t xml:space="preserve"> </w:t>
      </w:r>
      <w:r w:rsidR="002B3AB5">
        <w:rPr>
          <w:lang w:val="en-IN"/>
        </w:rPr>
        <w:t xml:space="preserve">For this level count1=60. </w:t>
      </w:r>
      <w:r w:rsidR="00A63167">
        <w:rPr>
          <w:lang w:val="en-IN"/>
        </w:rPr>
        <w:t>Hence,</w:t>
      </w:r>
      <w:r w:rsidR="002B3AB5">
        <w:rPr>
          <w:lang w:val="en-IN"/>
        </w:rPr>
        <w:t xml:space="preserve"> we get a single cycle pulse every 6 seconds</w:t>
      </w:r>
      <w:r w:rsidR="002C08B9">
        <w:rPr>
          <w:lang w:val="en-IN"/>
        </w:rPr>
        <w:t xml:space="preserve"> at the output signal Clk_out</w:t>
      </w:r>
      <w:r w:rsidR="002B3AB5">
        <w:rPr>
          <w:lang w:val="en-IN"/>
        </w:rPr>
        <w:t xml:space="preserve">. So, </w:t>
      </w:r>
      <w:r w:rsidR="00B44189" w:rsidRPr="00B44189">
        <w:rPr>
          <w:lang w:val="en-IN"/>
        </w:rPr>
        <w:t>the sequence jumps from one 7-segment to the next with an interval of 6 seconds.</w:t>
      </w:r>
    </w:p>
    <w:p w:rsidR="00B44189" w:rsidRPr="00B44189" w:rsidRDefault="002B3AB5" w:rsidP="00192A2A">
      <w:pPr>
        <w:pStyle w:val="ListParagraph"/>
        <w:numPr>
          <w:ilvl w:val="0"/>
          <w:numId w:val="30"/>
        </w:numPr>
        <w:rPr>
          <w:lang w:val="en-IN"/>
        </w:rPr>
      </w:pPr>
      <w:r>
        <w:rPr>
          <w:lang w:val="en-IN"/>
        </w:rPr>
        <w:t>Level 1:</w:t>
      </w:r>
      <w:r w:rsidR="00B44189" w:rsidRPr="00B44189">
        <w:rPr>
          <w:lang w:val="en-IN"/>
        </w:rPr>
        <w:t xml:space="preserve"> </w:t>
      </w:r>
      <w:r>
        <w:rPr>
          <w:lang w:val="en-IN"/>
        </w:rPr>
        <w:t xml:space="preserve">For this level count2=50. </w:t>
      </w:r>
      <w:r w:rsidR="00A63167">
        <w:rPr>
          <w:lang w:val="en-IN"/>
        </w:rPr>
        <w:t>Hence,</w:t>
      </w:r>
      <w:r>
        <w:rPr>
          <w:lang w:val="en-IN"/>
        </w:rPr>
        <w:t xml:space="preserve"> we get a single cycle pulse every 5 seconds</w:t>
      </w:r>
      <w:r w:rsidR="002C08B9">
        <w:rPr>
          <w:lang w:val="en-IN"/>
        </w:rPr>
        <w:t xml:space="preserve"> at the output signal Clk_out</w:t>
      </w:r>
      <w:r>
        <w:rPr>
          <w:lang w:val="en-IN"/>
        </w:rPr>
        <w:t xml:space="preserve">. So, </w:t>
      </w:r>
      <w:r w:rsidR="00B44189" w:rsidRPr="00B44189">
        <w:rPr>
          <w:lang w:val="en-IN"/>
        </w:rPr>
        <w:t>the sequence jumps from one 7-segment to the next with an interval of 5 seconds.</w:t>
      </w:r>
    </w:p>
    <w:p w:rsidR="00B44189" w:rsidRPr="00B44189" w:rsidRDefault="00B44189" w:rsidP="00192A2A">
      <w:pPr>
        <w:pStyle w:val="ListParagraph"/>
        <w:numPr>
          <w:ilvl w:val="0"/>
          <w:numId w:val="30"/>
        </w:numPr>
        <w:rPr>
          <w:lang w:val="en-IN"/>
        </w:rPr>
      </w:pPr>
      <w:r w:rsidRPr="00B44189">
        <w:rPr>
          <w:lang w:val="en-IN"/>
        </w:rPr>
        <w:t xml:space="preserve">Level </w:t>
      </w:r>
      <w:r w:rsidR="002B3AB5">
        <w:rPr>
          <w:lang w:val="en-IN"/>
        </w:rPr>
        <w:t>2:</w:t>
      </w:r>
      <w:r w:rsidRPr="00B44189">
        <w:rPr>
          <w:lang w:val="en-IN"/>
        </w:rPr>
        <w:t xml:space="preserve"> </w:t>
      </w:r>
      <w:r w:rsidR="002B3AB5">
        <w:rPr>
          <w:lang w:val="en-IN"/>
        </w:rPr>
        <w:t xml:space="preserve">For this level count3=40. </w:t>
      </w:r>
      <w:r w:rsidR="00A63167">
        <w:rPr>
          <w:lang w:val="en-IN"/>
        </w:rPr>
        <w:t>Hence,</w:t>
      </w:r>
      <w:r w:rsidR="002B3AB5">
        <w:rPr>
          <w:lang w:val="en-IN"/>
        </w:rPr>
        <w:t xml:space="preserve"> we get a single cycle pulse every 4 seconds</w:t>
      </w:r>
      <w:r w:rsidR="002C08B9">
        <w:rPr>
          <w:lang w:val="en-IN"/>
        </w:rPr>
        <w:t xml:space="preserve"> at the output signal Clk_out</w:t>
      </w:r>
      <w:r w:rsidR="002B3AB5">
        <w:rPr>
          <w:lang w:val="en-IN"/>
        </w:rPr>
        <w:t xml:space="preserve">. So, </w:t>
      </w:r>
      <w:r w:rsidRPr="00B44189">
        <w:rPr>
          <w:lang w:val="en-IN"/>
        </w:rPr>
        <w:t>the sequence jumps from one 7-segment to the next with an interval of 4 seconds.</w:t>
      </w:r>
    </w:p>
    <w:p w:rsidR="00B44189" w:rsidRPr="00B44189" w:rsidRDefault="00B44189" w:rsidP="00192A2A">
      <w:pPr>
        <w:pStyle w:val="ListParagraph"/>
        <w:numPr>
          <w:ilvl w:val="0"/>
          <w:numId w:val="30"/>
        </w:numPr>
        <w:rPr>
          <w:lang w:val="en-IN"/>
        </w:rPr>
      </w:pPr>
      <w:r w:rsidRPr="00B44189">
        <w:rPr>
          <w:lang w:val="en-IN"/>
        </w:rPr>
        <w:t xml:space="preserve">Level </w:t>
      </w:r>
      <w:r w:rsidR="002B3AB5">
        <w:rPr>
          <w:lang w:val="en-IN"/>
        </w:rPr>
        <w:t>3:</w:t>
      </w:r>
      <w:r w:rsidRPr="00B44189">
        <w:rPr>
          <w:lang w:val="en-IN"/>
        </w:rPr>
        <w:t xml:space="preserve"> </w:t>
      </w:r>
      <w:r w:rsidR="002B3AB5">
        <w:rPr>
          <w:lang w:val="en-IN"/>
        </w:rPr>
        <w:t xml:space="preserve">For this level count4=30. </w:t>
      </w:r>
      <w:r w:rsidR="00A63167">
        <w:rPr>
          <w:lang w:val="en-IN"/>
        </w:rPr>
        <w:t>Hence,</w:t>
      </w:r>
      <w:r w:rsidR="002B3AB5">
        <w:rPr>
          <w:lang w:val="en-IN"/>
        </w:rPr>
        <w:t xml:space="preserve"> we get a single cycle pulse every 3 seconds</w:t>
      </w:r>
      <w:r w:rsidR="002C08B9">
        <w:rPr>
          <w:lang w:val="en-IN"/>
        </w:rPr>
        <w:t xml:space="preserve"> at the output signal Clk_out</w:t>
      </w:r>
      <w:r w:rsidR="002B3AB5">
        <w:rPr>
          <w:lang w:val="en-IN"/>
        </w:rPr>
        <w:t xml:space="preserve">. So, </w:t>
      </w:r>
      <w:r w:rsidRPr="00B44189">
        <w:rPr>
          <w:lang w:val="en-IN"/>
        </w:rPr>
        <w:t>the sequence jumps from one 7-segment to the next with an interval of 3 seconds.</w:t>
      </w:r>
    </w:p>
    <w:p w:rsidR="00B44189" w:rsidRPr="002C08B9" w:rsidRDefault="00B44189" w:rsidP="002C08B9">
      <w:pPr>
        <w:rPr>
          <w:lang w:val="en-IN"/>
        </w:rPr>
      </w:pPr>
    </w:p>
    <w:p w:rsidR="00705B55" w:rsidRDefault="00705B55" w:rsidP="00A8318F">
      <w:pPr>
        <w:pStyle w:val="ListParagraph"/>
        <w:ind w:left="1080"/>
        <w:rPr>
          <w:lang w:val="en-IN"/>
        </w:rPr>
      </w:pPr>
      <w:r>
        <w:rPr>
          <w:lang w:val="en-IN"/>
        </w:rPr>
        <w:t>SYMBOL:</w:t>
      </w:r>
    </w:p>
    <w:p w:rsidR="00A16814" w:rsidRDefault="005B0BEE" w:rsidP="0036581B">
      <w:pPr>
        <w:rPr>
          <w:lang w:val="en-IN"/>
        </w:rPr>
      </w:pPr>
      <w:r w:rsidRPr="005B0BEE">
        <w:rPr>
          <w:noProof/>
          <w:lang w:val="en-IN" w:eastAsia="en-IN"/>
        </w:rPr>
        <w:drawing>
          <wp:inline distT="0" distB="0" distL="0" distR="0" wp14:anchorId="2B6DF21A" wp14:editId="34EE8E51">
            <wp:extent cx="3920360" cy="12096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777" cy="1216592"/>
                    </a:xfrm>
                    <a:prstGeom prst="rect">
                      <a:avLst/>
                    </a:prstGeom>
                  </pic:spPr>
                </pic:pic>
              </a:graphicData>
            </a:graphic>
          </wp:inline>
        </w:drawing>
      </w:r>
    </w:p>
    <w:p w:rsidR="00095F30" w:rsidRPr="0036581B" w:rsidRDefault="00095F30" w:rsidP="0036581B">
      <w:pPr>
        <w:rPr>
          <w:lang w:val="en-IN"/>
        </w:rPr>
      </w:pPr>
    </w:p>
    <w:p w:rsidR="00087084" w:rsidRDefault="00087084" w:rsidP="00195DDC">
      <w:pPr>
        <w:pStyle w:val="ListParagraph"/>
        <w:numPr>
          <w:ilvl w:val="0"/>
          <w:numId w:val="2"/>
        </w:numPr>
        <w:rPr>
          <w:b/>
          <w:lang w:val="en-IN"/>
        </w:rPr>
      </w:pPr>
      <w:r>
        <w:rPr>
          <w:b/>
          <w:lang w:val="en-IN"/>
        </w:rPr>
        <w:t>Level selector: LevelSelector.v</w:t>
      </w:r>
    </w:p>
    <w:p w:rsidR="00087084" w:rsidRDefault="00087084" w:rsidP="00087084">
      <w:pPr>
        <w:pStyle w:val="ListParagraph"/>
      </w:pPr>
      <w:r>
        <w:t xml:space="preserve">This module sets up different levels for players according to their scores. As the scores increases, it increases the difficulty level of the game. Initially the game starts at level 0 and if score&gt;5, the level is shifted to level1 where the rate of generating the random generator increases, thus increasing the difficulty of the player. The levels are designed as follows: </w:t>
      </w:r>
    </w:p>
    <w:tbl>
      <w:tblPr>
        <w:tblStyle w:val="TableGrid"/>
        <w:tblW w:w="0" w:type="auto"/>
        <w:jc w:val="center"/>
        <w:tblLook w:val="04A0" w:firstRow="1" w:lastRow="0" w:firstColumn="1" w:lastColumn="0" w:noHBand="0" w:noVBand="1"/>
      </w:tblPr>
      <w:tblGrid>
        <w:gridCol w:w="4675"/>
        <w:gridCol w:w="4675"/>
      </w:tblGrid>
      <w:tr w:rsidR="00087084" w:rsidTr="000C5B6E">
        <w:trPr>
          <w:jc w:val="center"/>
        </w:trPr>
        <w:tc>
          <w:tcPr>
            <w:tcW w:w="4675" w:type="dxa"/>
          </w:tcPr>
          <w:p w:rsidR="00087084" w:rsidRDefault="00087084" w:rsidP="00A5468F">
            <w:pPr>
              <w:jc w:val="center"/>
            </w:pPr>
            <w:r>
              <w:t>Score</w:t>
            </w:r>
          </w:p>
        </w:tc>
        <w:tc>
          <w:tcPr>
            <w:tcW w:w="4675" w:type="dxa"/>
          </w:tcPr>
          <w:p w:rsidR="00087084" w:rsidRDefault="00087084" w:rsidP="00A5468F">
            <w:pPr>
              <w:jc w:val="center"/>
            </w:pPr>
            <w:r>
              <w:t>Level</w:t>
            </w:r>
          </w:p>
        </w:tc>
      </w:tr>
      <w:tr w:rsidR="00087084" w:rsidTr="000C5B6E">
        <w:trPr>
          <w:jc w:val="center"/>
        </w:trPr>
        <w:tc>
          <w:tcPr>
            <w:tcW w:w="4675" w:type="dxa"/>
          </w:tcPr>
          <w:p w:rsidR="00087084" w:rsidRDefault="00087084" w:rsidP="00A5468F">
            <w:pPr>
              <w:jc w:val="center"/>
            </w:pPr>
            <w:r>
              <w:t>score&lt;5</w:t>
            </w:r>
          </w:p>
        </w:tc>
        <w:tc>
          <w:tcPr>
            <w:tcW w:w="4675" w:type="dxa"/>
          </w:tcPr>
          <w:p w:rsidR="00087084" w:rsidRDefault="00087084" w:rsidP="00A5468F">
            <w:pPr>
              <w:jc w:val="center"/>
            </w:pPr>
            <w:r>
              <w:t>0</w:t>
            </w:r>
          </w:p>
        </w:tc>
      </w:tr>
      <w:tr w:rsidR="00087084" w:rsidTr="000C5B6E">
        <w:trPr>
          <w:jc w:val="center"/>
        </w:trPr>
        <w:tc>
          <w:tcPr>
            <w:tcW w:w="4675" w:type="dxa"/>
          </w:tcPr>
          <w:p w:rsidR="00087084" w:rsidRDefault="00087084" w:rsidP="00A5468F">
            <w:pPr>
              <w:jc w:val="center"/>
            </w:pPr>
            <w:r>
              <w:rPr>
                <w:rStyle w:val="apple-converted-space"/>
                <w:rFonts w:ascii="Arial" w:hAnsi="Arial" w:cs="Arial"/>
                <w:color w:val="263238"/>
                <w:sz w:val="20"/>
                <w:szCs w:val="20"/>
              </w:rPr>
              <w:t> </w:t>
            </w:r>
            <w:r>
              <w:rPr>
                <w:rFonts w:ascii="Arial" w:hAnsi="Arial" w:cs="Arial"/>
                <w:color w:val="263238"/>
                <w:sz w:val="20"/>
                <w:szCs w:val="20"/>
              </w:rPr>
              <w:t>5 ≤ score &lt; 10</w:t>
            </w:r>
          </w:p>
        </w:tc>
        <w:tc>
          <w:tcPr>
            <w:tcW w:w="4675" w:type="dxa"/>
          </w:tcPr>
          <w:p w:rsidR="00087084" w:rsidRDefault="00087084" w:rsidP="00A5468F">
            <w:pPr>
              <w:jc w:val="center"/>
            </w:pPr>
            <w:r>
              <w:t>1</w:t>
            </w:r>
          </w:p>
        </w:tc>
      </w:tr>
      <w:tr w:rsidR="00087084" w:rsidTr="000C5B6E">
        <w:trPr>
          <w:jc w:val="center"/>
        </w:trPr>
        <w:tc>
          <w:tcPr>
            <w:tcW w:w="4675" w:type="dxa"/>
          </w:tcPr>
          <w:p w:rsidR="00087084" w:rsidRDefault="00087084" w:rsidP="00A5468F">
            <w:pPr>
              <w:jc w:val="center"/>
            </w:pPr>
            <w:r>
              <w:rPr>
                <w:rFonts w:ascii="Arial" w:hAnsi="Arial" w:cs="Arial"/>
                <w:color w:val="263238"/>
                <w:sz w:val="20"/>
                <w:szCs w:val="20"/>
              </w:rPr>
              <w:t>10 ≤ score &lt; 15</w:t>
            </w:r>
          </w:p>
        </w:tc>
        <w:tc>
          <w:tcPr>
            <w:tcW w:w="4675" w:type="dxa"/>
          </w:tcPr>
          <w:p w:rsidR="00087084" w:rsidRDefault="00087084" w:rsidP="00A5468F">
            <w:pPr>
              <w:jc w:val="center"/>
            </w:pPr>
            <w:r>
              <w:t>2</w:t>
            </w:r>
          </w:p>
        </w:tc>
      </w:tr>
      <w:tr w:rsidR="00087084" w:rsidTr="000C5B6E">
        <w:trPr>
          <w:jc w:val="center"/>
        </w:trPr>
        <w:tc>
          <w:tcPr>
            <w:tcW w:w="4675" w:type="dxa"/>
          </w:tcPr>
          <w:p w:rsidR="00087084" w:rsidRDefault="00087084" w:rsidP="00A5468F">
            <w:pPr>
              <w:jc w:val="center"/>
            </w:pPr>
            <w:r>
              <w:rPr>
                <w:rFonts w:ascii="Arial" w:hAnsi="Arial" w:cs="Arial"/>
                <w:color w:val="263238"/>
                <w:sz w:val="20"/>
                <w:szCs w:val="20"/>
              </w:rPr>
              <w:t>15 ≤ score &lt; 20</w:t>
            </w:r>
          </w:p>
        </w:tc>
        <w:tc>
          <w:tcPr>
            <w:tcW w:w="4675" w:type="dxa"/>
          </w:tcPr>
          <w:p w:rsidR="00087084" w:rsidRDefault="00087084" w:rsidP="00A5468F">
            <w:pPr>
              <w:jc w:val="center"/>
            </w:pPr>
            <w:r>
              <w:t>3</w:t>
            </w:r>
          </w:p>
        </w:tc>
      </w:tr>
    </w:tbl>
    <w:p w:rsidR="00087084" w:rsidRDefault="00087084" w:rsidP="00087084">
      <w:pPr>
        <w:pStyle w:val="ListParagraph"/>
      </w:pPr>
    </w:p>
    <w:p w:rsidR="00CD06BE" w:rsidRDefault="00087084" w:rsidP="00087084">
      <w:pPr>
        <w:pStyle w:val="ListParagraph"/>
      </w:pPr>
      <w:r>
        <w:t xml:space="preserve">Inputs: </w:t>
      </w:r>
    </w:p>
    <w:p w:rsidR="00087084" w:rsidRDefault="00A76813" w:rsidP="00087084">
      <w:pPr>
        <w:pStyle w:val="ListParagraph"/>
      </w:pPr>
      <w:r>
        <w:t xml:space="preserve">Score: </w:t>
      </w:r>
      <w:r w:rsidR="00087084">
        <w:t>this is a 6-bit score value of the player</w:t>
      </w:r>
    </w:p>
    <w:p w:rsidR="00CD06BE" w:rsidRDefault="00087084" w:rsidP="00087084">
      <w:pPr>
        <w:pStyle w:val="ListParagraph"/>
      </w:pPr>
      <w:r>
        <w:t>Output:</w:t>
      </w:r>
    </w:p>
    <w:p w:rsidR="00087084" w:rsidRDefault="00A76813" w:rsidP="00087084">
      <w:pPr>
        <w:pStyle w:val="ListParagraph"/>
      </w:pPr>
      <w:r>
        <w:t xml:space="preserve">Level: </w:t>
      </w:r>
      <w:r w:rsidR="00087084">
        <w:t xml:space="preserve"> this is the 3 bit output level selected according to the score input. </w:t>
      </w:r>
    </w:p>
    <w:p w:rsidR="00087084" w:rsidRDefault="00087084" w:rsidP="00087084">
      <w:pPr>
        <w:pStyle w:val="ListParagraph"/>
        <w:rPr>
          <w:lang w:val="en-IN"/>
        </w:rPr>
      </w:pPr>
    </w:p>
    <w:p w:rsidR="00CD06BE" w:rsidRPr="00087084" w:rsidRDefault="00CD06BE" w:rsidP="00087084">
      <w:pPr>
        <w:pStyle w:val="ListParagraph"/>
        <w:rPr>
          <w:lang w:val="en-IN"/>
        </w:rPr>
      </w:pPr>
    </w:p>
    <w:p w:rsidR="00EB374F" w:rsidRDefault="00195DDC" w:rsidP="00195DDC">
      <w:pPr>
        <w:pStyle w:val="ListParagraph"/>
        <w:numPr>
          <w:ilvl w:val="0"/>
          <w:numId w:val="2"/>
        </w:numPr>
        <w:rPr>
          <w:b/>
          <w:lang w:val="en-IN"/>
        </w:rPr>
      </w:pPr>
      <w:r w:rsidRPr="00195DDC">
        <w:rPr>
          <w:b/>
          <w:lang w:val="en-IN"/>
        </w:rPr>
        <w:t>One Player Game controller: game_ctl.v</w:t>
      </w:r>
    </w:p>
    <w:p w:rsidR="00CE7854" w:rsidRDefault="00CE7854" w:rsidP="00CE7854">
      <w:pPr>
        <w:pStyle w:val="ListParagraph"/>
        <w:rPr>
          <w:lang w:val="en-IN"/>
        </w:rPr>
      </w:pPr>
      <w:r>
        <w:rPr>
          <w:lang w:val="en-IN"/>
        </w:rPr>
        <w:t xml:space="preserve">This is the most important module of the game. </w:t>
      </w:r>
      <w:r w:rsidR="006F0FCD">
        <w:rPr>
          <w:lang w:val="en-IN"/>
        </w:rPr>
        <w:t xml:space="preserve">It checks if the player has generated the require pattern and </w:t>
      </w:r>
      <w:r w:rsidR="00A45098">
        <w:rPr>
          <w:lang w:val="en-IN"/>
        </w:rPr>
        <w:t>shifts/jumps the sequence from one 7-segment to the next ( from Right to Left).</w:t>
      </w:r>
      <w:r w:rsidR="00C5046D">
        <w:rPr>
          <w:lang w:val="en-IN"/>
        </w:rPr>
        <w:t xml:space="preserve"> Here we have count register which helps in determining the total number of 7-segments to shift in each round.</w:t>
      </w:r>
      <w:r w:rsidR="00A45098">
        <w:rPr>
          <w:lang w:val="en-IN"/>
        </w:rPr>
        <w:t xml:space="preserve"> </w:t>
      </w:r>
      <w:r w:rsidR="00FE4DBF">
        <w:rPr>
          <w:lang w:val="en-IN"/>
        </w:rPr>
        <w:t>It</w:t>
      </w:r>
      <w:r w:rsidR="00426C6F">
        <w:rPr>
          <w:lang w:val="en-IN"/>
        </w:rPr>
        <w:t xml:space="preserve"> is enabled when</w:t>
      </w:r>
      <w:r w:rsidR="00E46759">
        <w:rPr>
          <w:lang w:val="en-IN"/>
        </w:rPr>
        <w:t xml:space="preserve"> ‘en1’</w:t>
      </w:r>
      <w:r w:rsidR="00426C6F">
        <w:rPr>
          <w:lang w:val="en-IN"/>
        </w:rPr>
        <w:t xml:space="preserve"> mode select module is set to logic high. </w:t>
      </w:r>
      <w:r w:rsidR="006D6314">
        <w:rPr>
          <w:lang w:val="en-IN"/>
        </w:rPr>
        <w:t>The input and output signals are defined below:</w:t>
      </w:r>
    </w:p>
    <w:p w:rsidR="006D6314" w:rsidRDefault="006D6314" w:rsidP="00CE7854">
      <w:pPr>
        <w:pStyle w:val="ListParagraph"/>
        <w:rPr>
          <w:lang w:val="en-IN"/>
        </w:rPr>
      </w:pPr>
      <w:r>
        <w:rPr>
          <w:lang w:val="en-IN"/>
        </w:rPr>
        <w:t>Inputs:</w:t>
      </w:r>
    </w:p>
    <w:p w:rsidR="006D6314" w:rsidRDefault="006D6314" w:rsidP="00192A2A">
      <w:pPr>
        <w:pStyle w:val="ListParagraph"/>
        <w:numPr>
          <w:ilvl w:val="0"/>
          <w:numId w:val="8"/>
        </w:numPr>
        <w:rPr>
          <w:lang w:val="en-IN"/>
        </w:rPr>
      </w:pPr>
      <w:r>
        <w:rPr>
          <w:lang w:val="en-IN"/>
        </w:rPr>
        <w:lastRenderedPageBreak/>
        <w:t>a</w:t>
      </w:r>
      <w:r w:rsidR="00303360">
        <w:rPr>
          <w:lang w:val="en-IN"/>
        </w:rPr>
        <w:t>_ip</w:t>
      </w:r>
      <w:r>
        <w:rPr>
          <w:lang w:val="en-IN"/>
        </w:rPr>
        <w:t xml:space="preserve">: </w:t>
      </w:r>
      <w:bookmarkStart w:id="12" w:name="_Hlk479792804"/>
      <w:r w:rsidR="00303360">
        <w:rPr>
          <w:lang w:val="en-IN"/>
        </w:rPr>
        <w:t>This is the 7</w:t>
      </w:r>
      <w:r>
        <w:rPr>
          <w:lang w:val="en-IN"/>
        </w:rPr>
        <w:t xml:space="preserve">-bit </w:t>
      </w:r>
      <w:r w:rsidR="006407A8">
        <w:rPr>
          <w:lang w:val="en-IN"/>
        </w:rPr>
        <w:t>sequence</w:t>
      </w:r>
      <w:r>
        <w:rPr>
          <w:lang w:val="en-IN"/>
        </w:rPr>
        <w:t xml:space="preserve"> which has been loaded by player</w:t>
      </w:r>
      <w:bookmarkEnd w:id="12"/>
      <w:r>
        <w:rPr>
          <w:lang w:val="en-IN"/>
        </w:rPr>
        <w:t xml:space="preserve"> a</w:t>
      </w:r>
    </w:p>
    <w:p w:rsidR="00CF224C" w:rsidRDefault="006407A8" w:rsidP="00192A2A">
      <w:pPr>
        <w:pStyle w:val="ListParagraph"/>
        <w:numPr>
          <w:ilvl w:val="0"/>
          <w:numId w:val="8"/>
        </w:numPr>
        <w:rPr>
          <w:lang w:val="en-IN"/>
        </w:rPr>
      </w:pPr>
      <w:r>
        <w:rPr>
          <w:lang w:val="en-IN"/>
        </w:rPr>
        <w:t>trgt_num</w:t>
      </w:r>
      <w:r w:rsidR="006D6314" w:rsidRPr="006D6314">
        <w:rPr>
          <w:lang w:val="en-IN"/>
        </w:rPr>
        <w:t xml:space="preserve">: </w:t>
      </w:r>
      <w:r>
        <w:rPr>
          <w:lang w:val="en-IN"/>
        </w:rPr>
        <w:t>This is the 7</w:t>
      </w:r>
      <w:r w:rsidR="006D6314">
        <w:rPr>
          <w:lang w:val="en-IN"/>
        </w:rPr>
        <w:t>-bit random number generated</w:t>
      </w:r>
      <w:r>
        <w:rPr>
          <w:lang w:val="en-IN"/>
        </w:rPr>
        <w:t xml:space="preserve"> which is loaded from the load</w:t>
      </w:r>
      <w:r w:rsidR="006D6314">
        <w:rPr>
          <w:lang w:val="en-IN"/>
        </w:rPr>
        <w:t xml:space="preserve"> register described above</w:t>
      </w:r>
      <w:r>
        <w:rPr>
          <w:lang w:val="en-IN"/>
        </w:rPr>
        <w:t xml:space="preserve"> that the player needs to replicate</w:t>
      </w:r>
      <w:r w:rsidR="006D6314">
        <w:rPr>
          <w:lang w:val="en-IN"/>
        </w:rPr>
        <w:t>.</w:t>
      </w:r>
      <w:r w:rsidR="00157EC2">
        <w:rPr>
          <w:lang w:val="en-IN"/>
        </w:rPr>
        <w:t xml:space="preserve"> It is the target pattern that has to be replicated to win a point.</w:t>
      </w:r>
    </w:p>
    <w:p w:rsidR="006D6314" w:rsidRDefault="006407A8" w:rsidP="00192A2A">
      <w:pPr>
        <w:pStyle w:val="ListParagraph"/>
        <w:numPr>
          <w:ilvl w:val="0"/>
          <w:numId w:val="8"/>
        </w:numPr>
        <w:rPr>
          <w:lang w:val="en-IN"/>
        </w:rPr>
      </w:pPr>
      <w:r>
        <w:rPr>
          <w:lang w:val="en-IN"/>
        </w:rPr>
        <w:t>new_num</w:t>
      </w:r>
      <w:r w:rsidR="006D6314">
        <w:rPr>
          <w:lang w:val="en-IN"/>
        </w:rPr>
        <w:t xml:space="preserve">: </w:t>
      </w:r>
      <w:r w:rsidR="00157EC2">
        <w:rPr>
          <w:lang w:val="en-IN"/>
        </w:rPr>
        <w:t>This is the 7-bit random number generated which is loaded from the load register described above that the player needs to alter to create the target pattern.</w:t>
      </w:r>
    </w:p>
    <w:p w:rsidR="00952E90" w:rsidRDefault="00952E90" w:rsidP="00192A2A">
      <w:pPr>
        <w:pStyle w:val="ListParagraph"/>
        <w:numPr>
          <w:ilvl w:val="0"/>
          <w:numId w:val="8"/>
        </w:numPr>
        <w:rPr>
          <w:lang w:val="en-IN"/>
        </w:rPr>
      </w:pPr>
      <w:r>
        <w:rPr>
          <w:lang w:val="en-IN"/>
        </w:rPr>
        <w:t>timer_ip: This is a single cycle pulse coming from the nSecPulseGenerator. This helps in jumping the output from one 7-segment to another at a specific time interval.</w:t>
      </w:r>
    </w:p>
    <w:p w:rsidR="006D6314" w:rsidRDefault="006D6314" w:rsidP="00192A2A">
      <w:pPr>
        <w:pStyle w:val="ListParagraph"/>
        <w:numPr>
          <w:ilvl w:val="0"/>
          <w:numId w:val="8"/>
        </w:numPr>
        <w:rPr>
          <w:lang w:val="en-IN"/>
        </w:rPr>
      </w:pPr>
      <w:r>
        <w:rPr>
          <w:lang w:val="en-IN"/>
        </w:rPr>
        <w:t>st</w:t>
      </w:r>
      <w:r w:rsidR="00F76D96">
        <w:rPr>
          <w:lang w:val="en-IN"/>
        </w:rPr>
        <w:t>art_g</w:t>
      </w:r>
      <w:r>
        <w:rPr>
          <w:lang w:val="en-IN"/>
        </w:rPr>
        <w:t xml:space="preserve">m: This is the enable signal </w:t>
      </w:r>
      <w:r w:rsidR="00F76D96">
        <w:rPr>
          <w:lang w:val="en-IN"/>
        </w:rPr>
        <w:t>which is generated in mode select.</w:t>
      </w:r>
    </w:p>
    <w:p w:rsidR="00F76D96" w:rsidRDefault="00F76D96" w:rsidP="00192A2A">
      <w:pPr>
        <w:pStyle w:val="ListParagraph"/>
        <w:numPr>
          <w:ilvl w:val="0"/>
          <w:numId w:val="8"/>
        </w:numPr>
        <w:rPr>
          <w:lang w:val="en-IN"/>
        </w:rPr>
      </w:pPr>
      <w:r>
        <w:rPr>
          <w:lang w:val="en-IN"/>
        </w:rPr>
        <w:t>new_gm: This signal is used to restart the game after the game ends.</w:t>
      </w:r>
    </w:p>
    <w:p w:rsidR="006D6314" w:rsidRDefault="006D6314" w:rsidP="00192A2A">
      <w:pPr>
        <w:pStyle w:val="ListParagraph"/>
        <w:numPr>
          <w:ilvl w:val="0"/>
          <w:numId w:val="8"/>
        </w:numPr>
        <w:rPr>
          <w:lang w:val="en-IN"/>
        </w:rPr>
      </w:pPr>
      <w:r>
        <w:rPr>
          <w:lang w:val="en-IN"/>
        </w:rPr>
        <w:t>alw: This is the allow signal generated from the access control.</w:t>
      </w:r>
    </w:p>
    <w:p w:rsidR="006D6314" w:rsidRDefault="006D6314" w:rsidP="00192A2A">
      <w:pPr>
        <w:pStyle w:val="ListParagraph"/>
        <w:numPr>
          <w:ilvl w:val="0"/>
          <w:numId w:val="8"/>
        </w:numPr>
        <w:rPr>
          <w:lang w:val="en-IN"/>
        </w:rPr>
      </w:pPr>
      <w:r>
        <w:rPr>
          <w:lang w:val="en-IN"/>
        </w:rPr>
        <w:t>reset: This is the reset signal</w:t>
      </w:r>
    </w:p>
    <w:p w:rsidR="006D6314" w:rsidRDefault="006D6314" w:rsidP="00192A2A">
      <w:pPr>
        <w:pStyle w:val="ListParagraph"/>
        <w:numPr>
          <w:ilvl w:val="0"/>
          <w:numId w:val="8"/>
        </w:numPr>
        <w:rPr>
          <w:lang w:val="en-IN"/>
        </w:rPr>
      </w:pPr>
      <w:r>
        <w:rPr>
          <w:lang w:val="en-IN"/>
        </w:rPr>
        <w:t>clk: This is clock signal</w:t>
      </w:r>
    </w:p>
    <w:p w:rsidR="00B31D9E" w:rsidRDefault="00B31D9E" w:rsidP="00B31D9E">
      <w:pPr>
        <w:ind w:left="720"/>
        <w:rPr>
          <w:lang w:val="en-IN"/>
        </w:rPr>
      </w:pPr>
    </w:p>
    <w:p w:rsidR="00B31D9E" w:rsidRDefault="00B31D9E" w:rsidP="00B31D9E">
      <w:pPr>
        <w:ind w:left="720"/>
        <w:rPr>
          <w:lang w:val="en-IN"/>
        </w:rPr>
      </w:pPr>
      <w:r>
        <w:rPr>
          <w:lang w:val="en-IN"/>
        </w:rPr>
        <w:t>Output:</w:t>
      </w:r>
    </w:p>
    <w:p w:rsidR="00755289" w:rsidRDefault="00B5560A" w:rsidP="00192A2A">
      <w:pPr>
        <w:pStyle w:val="ListParagraph"/>
        <w:numPr>
          <w:ilvl w:val="0"/>
          <w:numId w:val="9"/>
        </w:numPr>
        <w:rPr>
          <w:lang w:val="en-IN"/>
        </w:rPr>
      </w:pPr>
      <w:r>
        <w:rPr>
          <w:lang w:val="en-IN"/>
        </w:rPr>
        <w:t>hex0, hex1, hex2, hex3, hex4, hex5, hex6:</w:t>
      </w:r>
      <w:r w:rsidRPr="00B5560A">
        <w:rPr>
          <w:lang w:val="en-IN"/>
        </w:rPr>
        <w:t xml:space="preserve"> </w:t>
      </w:r>
      <w:r w:rsidR="00343ADE">
        <w:rPr>
          <w:lang w:val="en-IN"/>
        </w:rPr>
        <w:t>hex0</w:t>
      </w:r>
      <w:r>
        <w:rPr>
          <w:lang w:val="en-IN"/>
        </w:rPr>
        <w:t xml:space="preserve"> to hex6 are to</w:t>
      </w:r>
      <w:r w:rsidR="00370E60">
        <w:rPr>
          <w:lang w:val="en-IN"/>
        </w:rPr>
        <w:t xml:space="preserve"> be</w:t>
      </w:r>
      <w:r>
        <w:rPr>
          <w:lang w:val="en-IN"/>
        </w:rPr>
        <w:t xml:space="preserve"> displayed on HEX0 to HEX6 7-segment display on the board respectively. They display the result of the 7-bit input sequence XORed with the player’s 7-bit input. </w:t>
      </w:r>
    </w:p>
    <w:p w:rsidR="00161968" w:rsidRDefault="00115DF6" w:rsidP="00192A2A">
      <w:pPr>
        <w:pStyle w:val="ListParagraph"/>
        <w:numPr>
          <w:ilvl w:val="0"/>
          <w:numId w:val="9"/>
        </w:numPr>
        <w:rPr>
          <w:lang w:val="en-IN"/>
        </w:rPr>
      </w:pPr>
      <w:r>
        <w:rPr>
          <w:lang w:val="en-IN"/>
        </w:rPr>
        <w:t>cout</w:t>
      </w:r>
      <w:r w:rsidR="00B31D9E">
        <w:rPr>
          <w:lang w:val="en-IN"/>
        </w:rPr>
        <w:t xml:space="preserve">: This is </w:t>
      </w:r>
      <w:r w:rsidR="00161968">
        <w:rPr>
          <w:lang w:val="en-IN"/>
        </w:rPr>
        <w:t xml:space="preserve">a single cycle pulse which is generated when </w:t>
      </w:r>
      <w:r w:rsidR="00DF6416">
        <w:rPr>
          <w:lang w:val="en-IN"/>
        </w:rPr>
        <w:t>a_ip ^ new_num = trgt_num</w:t>
      </w:r>
      <w:r w:rsidR="00161968">
        <w:rPr>
          <w:lang w:val="en-IN"/>
        </w:rPr>
        <w:t>. This is further given to score counter to increment the score.</w:t>
      </w:r>
    </w:p>
    <w:p w:rsidR="00F25D7C" w:rsidRDefault="00F25D7C" w:rsidP="00192A2A">
      <w:pPr>
        <w:pStyle w:val="ListParagraph"/>
        <w:numPr>
          <w:ilvl w:val="0"/>
          <w:numId w:val="9"/>
        </w:numPr>
        <w:rPr>
          <w:lang w:val="en-IN"/>
        </w:rPr>
      </w:pPr>
      <w:r>
        <w:rPr>
          <w:lang w:val="en-IN"/>
        </w:rPr>
        <w:t xml:space="preserve">req_num: This signal is high when </w:t>
      </w:r>
      <w:r w:rsidR="00F05D2E">
        <w:rPr>
          <w:lang w:val="en-IN"/>
        </w:rPr>
        <w:t>a_ip ^ new_num = trgt_num or when the sequence pattern has jumped to the last un-blocked 7-segment display. It is sent to the load register of our random</w:t>
      </w:r>
      <w:r w:rsidR="00912C56">
        <w:rPr>
          <w:lang w:val="en-IN"/>
        </w:rPr>
        <w:t xml:space="preserve"> numbers and gets a new target sequence and input sequence.</w:t>
      </w:r>
    </w:p>
    <w:p w:rsidR="00161968" w:rsidRDefault="00D56D52" w:rsidP="00192A2A">
      <w:pPr>
        <w:pStyle w:val="ListParagraph"/>
        <w:numPr>
          <w:ilvl w:val="0"/>
          <w:numId w:val="9"/>
        </w:numPr>
        <w:rPr>
          <w:lang w:val="en-IN"/>
        </w:rPr>
      </w:pPr>
      <w:r>
        <w:rPr>
          <w:lang w:val="en-IN"/>
        </w:rPr>
        <w:t>end_gm: This signal is high when all the 7-segments are blocked.</w:t>
      </w:r>
    </w:p>
    <w:p w:rsidR="00161968" w:rsidRDefault="00161968" w:rsidP="00161968">
      <w:pPr>
        <w:pStyle w:val="ListParagraph"/>
        <w:ind w:left="1080"/>
        <w:rPr>
          <w:lang w:val="en-IN"/>
        </w:rPr>
      </w:pPr>
    </w:p>
    <w:p w:rsidR="00161968" w:rsidRDefault="00161968" w:rsidP="00161968">
      <w:pPr>
        <w:pStyle w:val="ListParagraph"/>
        <w:ind w:left="1080"/>
        <w:rPr>
          <w:lang w:val="en-IN"/>
        </w:rPr>
      </w:pPr>
      <w:r>
        <w:rPr>
          <w:lang w:val="en-IN"/>
        </w:rPr>
        <w:t>Description of FSM:</w:t>
      </w:r>
    </w:p>
    <w:p w:rsidR="00161968" w:rsidRDefault="00161968" w:rsidP="00192A2A">
      <w:pPr>
        <w:pStyle w:val="ListParagraph"/>
        <w:numPr>
          <w:ilvl w:val="0"/>
          <w:numId w:val="10"/>
        </w:numPr>
        <w:rPr>
          <w:lang w:val="en-IN"/>
        </w:rPr>
      </w:pPr>
      <w:r w:rsidRPr="00E62AD7">
        <w:rPr>
          <w:lang w:val="en-IN"/>
        </w:rPr>
        <w:t>When the user is authenticated(alw=</w:t>
      </w:r>
      <w:r w:rsidR="006529B4">
        <w:rPr>
          <w:lang w:val="en-IN"/>
        </w:rPr>
        <w:t>1</w:t>
      </w:r>
      <w:r w:rsidRPr="00E62AD7">
        <w:rPr>
          <w:lang w:val="en-IN"/>
        </w:rPr>
        <w:t xml:space="preserve">) and the </w:t>
      </w:r>
      <w:r w:rsidR="00840483">
        <w:rPr>
          <w:lang w:val="en-IN"/>
        </w:rPr>
        <w:t>one player mode is elected</w:t>
      </w:r>
      <w:r w:rsidRPr="00E62AD7">
        <w:rPr>
          <w:lang w:val="en-IN"/>
        </w:rPr>
        <w:t xml:space="preserve"> (</w:t>
      </w:r>
      <w:r w:rsidR="00840483">
        <w:rPr>
          <w:lang w:val="en-IN"/>
        </w:rPr>
        <w:t>en</w:t>
      </w:r>
      <w:r w:rsidRPr="00E62AD7">
        <w:rPr>
          <w:lang w:val="en-IN"/>
        </w:rPr>
        <w:t>=1)</w:t>
      </w:r>
      <w:r w:rsidR="00775E99">
        <w:rPr>
          <w:lang w:val="en-IN"/>
        </w:rPr>
        <w:t xml:space="preserve"> </w:t>
      </w:r>
      <w:r w:rsidR="00775E99" w:rsidRPr="00E62AD7">
        <w:rPr>
          <w:lang w:val="en-IN"/>
        </w:rPr>
        <w:t>the system is in state-0.</w:t>
      </w:r>
      <w:r w:rsidR="00952E90">
        <w:rPr>
          <w:lang w:val="en-IN"/>
        </w:rPr>
        <w:t xml:space="preserve"> </w:t>
      </w:r>
      <w:r w:rsidR="00775E99">
        <w:rPr>
          <w:lang w:val="en-IN"/>
        </w:rPr>
        <w:t>In state-0,</w:t>
      </w:r>
      <w:r w:rsidRPr="00E62AD7">
        <w:rPr>
          <w:lang w:val="en-IN"/>
        </w:rPr>
        <w:t xml:space="preserve"> a </w:t>
      </w:r>
      <w:r w:rsidR="00775E99">
        <w:rPr>
          <w:lang w:val="en-IN"/>
        </w:rPr>
        <w:t>new target sequence and input sequence is requested</w:t>
      </w:r>
      <w:r w:rsidRPr="00E62AD7">
        <w:rPr>
          <w:lang w:val="en-IN"/>
        </w:rPr>
        <w:t xml:space="preserve"> to be loaded from the random number generator and the system goes to the next state.</w:t>
      </w:r>
    </w:p>
    <w:p w:rsidR="00952E90" w:rsidRDefault="00952E90" w:rsidP="00192A2A">
      <w:pPr>
        <w:pStyle w:val="ListParagraph"/>
        <w:numPr>
          <w:ilvl w:val="0"/>
          <w:numId w:val="10"/>
        </w:numPr>
        <w:rPr>
          <w:lang w:val="en-IN"/>
        </w:rPr>
      </w:pPr>
      <w:r>
        <w:rPr>
          <w:lang w:val="en-IN"/>
        </w:rPr>
        <w:t>In state-1, the req_num signal is set to logic low and the player’s input and the input sequence are XORed and displayed on HEX0. The module waits in this state until a</w:t>
      </w:r>
      <w:r w:rsidR="00A6523A">
        <w:rPr>
          <w:lang w:val="en-IN"/>
        </w:rPr>
        <w:t xml:space="preserve"> timer_ip pulse is detected. When the timer_ip is high, the system goes to the next state.</w:t>
      </w:r>
    </w:p>
    <w:p w:rsidR="00A6523A" w:rsidRPr="002975A5" w:rsidRDefault="00A6523A" w:rsidP="00192A2A">
      <w:pPr>
        <w:pStyle w:val="ListParagraph"/>
        <w:numPr>
          <w:ilvl w:val="0"/>
          <w:numId w:val="10"/>
        </w:numPr>
        <w:rPr>
          <w:lang w:val="en-IN"/>
        </w:rPr>
      </w:pPr>
      <w:r>
        <w:rPr>
          <w:lang w:val="en-IN"/>
        </w:rPr>
        <w:t>In state-2, the previous value of hex0 is set to 7’d127. This basically makes the pre</w:t>
      </w:r>
      <w:r w:rsidR="00995540">
        <w:rPr>
          <w:lang w:val="en-IN"/>
        </w:rPr>
        <w:t>vious 7-segment output to blank and</w:t>
      </w:r>
      <w:r>
        <w:rPr>
          <w:lang w:val="en-IN"/>
        </w:rPr>
        <w:t xml:space="preserve"> </w:t>
      </w:r>
      <w:r w:rsidR="00995540">
        <w:rPr>
          <w:lang w:val="en-IN"/>
        </w:rPr>
        <w:t>the player’s input and the input sequence are XORed and displayed on HEX1 7-segment display. If timer_ip is high then the system checks if the succeeding</w:t>
      </w:r>
      <w:r w:rsidR="006F0FCD">
        <w:rPr>
          <w:lang w:val="en-IN"/>
        </w:rPr>
        <w:t>(third)</w:t>
      </w:r>
      <w:r w:rsidR="00995540">
        <w:rPr>
          <w:lang w:val="en-IN"/>
        </w:rPr>
        <w:t xml:space="preserve"> 7-segment display has been blocked or not. </w:t>
      </w:r>
      <w:r w:rsidR="006F0FCD">
        <w:rPr>
          <w:lang w:val="en-IN"/>
        </w:rPr>
        <w:t>If blocked, then it sets end_gm signal to high denoting the end of the game</w:t>
      </w:r>
      <w:r w:rsidR="00BF5ED2">
        <w:rPr>
          <w:lang w:val="en-IN"/>
        </w:rPr>
        <w:t xml:space="preserve"> and the system goes to state-14</w:t>
      </w:r>
      <w:r w:rsidR="006F0FCD">
        <w:rPr>
          <w:lang w:val="en-IN"/>
        </w:rPr>
        <w:t>. If the third 7-segment display is not blocked, then the system goes to state-4. If the timer_ip pulse is not set to high, th</w:t>
      </w:r>
      <w:r w:rsidR="002975A5">
        <w:rPr>
          <w:lang w:val="en-IN"/>
        </w:rPr>
        <w:t>e system goes to the next state</w:t>
      </w:r>
      <w:r w:rsidR="00415292">
        <w:rPr>
          <w:lang w:val="en-IN"/>
        </w:rPr>
        <w:t>.</w:t>
      </w:r>
    </w:p>
    <w:p w:rsidR="008F1AB4" w:rsidRDefault="006F0FCD" w:rsidP="00192A2A">
      <w:pPr>
        <w:pStyle w:val="ListParagraph"/>
        <w:numPr>
          <w:ilvl w:val="0"/>
          <w:numId w:val="10"/>
        </w:numPr>
        <w:rPr>
          <w:lang w:val="en-IN"/>
        </w:rPr>
      </w:pPr>
      <w:r>
        <w:rPr>
          <w:lang w:val="en-IN"/>
        </w:rPr>
        <w:t xml:space="preserve">In state-3, the system checks if the player has created the required target sequence. If so, then an increment pulse is generated i.e., cout is set to high and the </w:t>
      </w:r>
      <w:r w:rsidR="000C7B66">
        <w:rPr>
          <w:lang w:val="en-IN"/>
        </w:rPr>
        <w:t>system is set to state-0 where a new sequence is requested. If the player fails to match then the system checks if timer_ip is high</w:t>
      </w:r>
      <w:r w:rsidR="008F1AB4">
        <w:rPr>
          <w:lang w:val="en-IN"/>
        </w:rPr>
        <w:t>. If so, then the system checks if the succeeding(third) 7-segment display has been blocked or not. If blocked, then it sets end_gm signal to high denoting the end of the game</w:t>
      </w:r>
      <w:r w:rsidR="009F6C50">
        <w:rPr>
          <w:lang w:val="en-IN"/>
        </w:rPr>
        <w:t xml:space="preserve"> and the system goes to state-14</w:t>
      </w:r>
      <w:r w:rsidR="008F1AB4">
        <w:rPr>
          <w:lang w:val="en-IN"/>
        </w:rPr>
        <w:t>. If the third 7-segment display is not blocked, then the system goes to next state. If the timer_ip pulse is not set to high, the system goes to the previous</w:t>
      </w:r>
      <w:r w:rsidR="00535C64">
        <w:rPr>
          <w:lang w:val="en-IN"/>
        </w:rPr>
        <w:t xml:space="preserve"> state and calculat</w:t>
      </w:r>
      <w:r w:rsidR="00052347">
        <w:rPr>
          <w:lang w:val="en-IN"/>
        </w:rPr>
        <w:t xml:space="preserve">es a_ip ^ new_num and the process continues. </w:t>
      </w:r>
    </w:p>
    <w:p w:rsidR="00052347" w:rsidRDefault="00052347" w:rsidP="00192A2A">
      <w:pPr>
        <w:pStyle w:val="ListParagraph"/>
        <w:numPr>
          <w:ilvl w:val="0"/>
          <w:numId w:val="10"/>
        </w:numPr>
        <w:rPr>
          <w:lang w:val="en-IN"/>
        </w:rPr>
      </w:pPr>
      <w:r>
        <w:rPr>
          <w:lang w:val="en-IN"/>
        </w:rPr>
        <w:t xml:space="preserve">In state-4, the previous value of hex1 is set to 7’d127. This basically makes the previous 7-segment output to blank and the player’s input and the input sequence are XORed and displayed on HEX2 7-segment display. If timer_ip is high then the system checks if the succeeding(fourth) 7-segment display has been blocked or not. If blocked, then it goes to state 0. If the fourth 7-segment display is not </w:t>
      </w:r>
      <w:r>
        <w:rPr>
          <w:lang w:val="en-IN"/>
        </w:rPr>
        <w:lastRenderedPageBreak/>
        <w:t>blocked, then the system goes to state-</w:t>
      </w:r>
      <w:r w:rsidR="00373432">
        <w:rPr>
          <w:lang w:val="en-IN"/>
        </w:rPr>
        <w:t>6</w:t>
      </w:r>
      <w:r>
        <w:rPr>
          <w:lang w:val="en-IN"/>
        </w:rPr>
        <w:t>. If the timer_ip pulse is not set to high, th</w:t>
      </w:r>
      <w:r w:rsidR="002975A5">
        <w:rPr>
          <w:lang w:val="en-IN"/>
        </w:rPr>
        <w:t>e system goes to the next state i.e., the sequence jumps to fourth 7-segment.</w:t>
      </w:r>
    </w:p>
    <w:p w:rsidR="00F63987" w:rsidRDefault="00E72B98" w:rsidP="00192A2A">
      <w:pPr>
        <w:pStyle w:val="ListParagraph"/>
        <w:numPr>
          <w:ilvl w:val="0"/>
          <w:numId w:val="10"/>
        </w:numPr>
        <w:rPr>
          <w:lang w:val="en-IN"/>
        </w:rPr>
      </w:pPr>
      <w:r>
        <w:rPr>
          <w:lang w:val="en-IN"/>
        </w:rPr>
        <w:t xml:space="preserve">In state-5, the system checks if the player has created the required target sequence. If so, then an increment pulse is generated i.e., cout is set to high and the system is set to state-0 where a new sequence is requested. If the player fails to match then the system checks if timer_ip is high. If so, then the system checks if the succeeding(fourth) 7-segment display has been blocked or not. </w:t>
      </w:r>
      <w:r w:rsidR="00CA31EF">
        <w:rPr>
          <w:lang w:val="en-IN"/>
        </w:rPr>
        <w:t>If blocked, then it goes to state 0. If the fourth</w:t>
      </w:r>
      <w:r>
        <w:rPr>
          <w:lang w:val="en-IN"/>
        </w:rPr>
        <w:t xml:space="preserve"> 7-segment display is not blocked, then the system goes to next state. If the timer_ip pulse is not set to high, the system goes to the previous state and calculates a_ip ^ new_num and the process continues. </w:t>
      </w:r>
    </w:p>
    <w:p w:rsidR="005C7D4A" w:rsidRDefault="005C7D4A" w:rsidP="00192A2A">
      <w:pPr>
        <w:pStyle w:val="ListParagraph"/>
        <w:numPr>
          <w:ilvl w:val="0"/>
          <w:numId w:val="10"/>
        </w:numPr>
        <w:rPr>
          <w:lang w:val="en-IN"/>
        </w:rPr>
      </w:pPr>
      <w:r>
        <w:rPr>
          <w:lang w:val="en-IN"/>
        </w:rPr>
        <w:t xml:space="preserve">state-6 to state-13, the process repeats similar to that of state-4 and state-5 for the fifth, sixth and seventh 7-segment displays. </w:t>
      </w:r>
    </w:p>
    <w:p w:rsidR="00FD6A22" w:rsidRDefault="00FD6A22" w:rsidP="00192A2A">
      <w:pPr>
        <w:pStyle w:val="ListParagraph"/>
        <w:numPr>
          <w:ilvl w:val="0"/>
          <w:numId w:val="10"/>
        </w:numPr>
        <w:rPr>
          <w:lang w:val="en-IN"/>
        </w:rPr>
      </w:pPr>
      <w:r>
        <w:rPr>
          <w:lang w:val="en-IN"/>
        </w:rPr>
        <w:t>Once the sequence reaches the 7</w:t>
      </w:r>
      <w:r w:rsidRPr="00FD6A22">
        <w:rPr>
          <w:vertAlign w:val="superscript"/>
          <w:lang w:val="en-IN"/>
        </w:rPr>
        <w:t>th</w:t>
      </w:r>
      <w:r>
        <w:rPr>
          <w:lang w:val="en-IN"/>
        </w:rPr>
        <w:t xml:space="preserve"> 7-segment, the system goes to state-0</w:t>
      </w:r>
      <w:r w:rsidR="00AB2FF3">
        <w:rPr>
          <w:lang w:val="en-IN"/>
        </w:rPr>
        <w:t xml:space="preserve"> </w:t>
      </w:r>
      <w:r>
        <w:rPr>
          <w:lang w:val="en-IN"/>
        </w:rPr>
        <w:t>and the process repeats.</w:t>
      </w:r>
      <w:r w:rsidR="00AB2FF3">
        <w:rPr>
          <w:lang w:val="en-IN"/>
        </w:rPr>
        <w:t xml:space="preserve"> </w:t>
      </w:r>
      <w:r w:rsidR="00406016">
        <w:rPr>
          <w:lang w:val="en-IN"/>
        </w:rPr>
        <w:t>I</w:t>
      </w:r>
      <w:r w:rsidR="00AB2FF3">
        <w:rPr>
          <w:lang w:val="en-IN"/>
        </w:rPr>
        <w:t>f the player fails to match the pattern even after the sequence jumps through all the seven 7-segments, the 7</w:t>
      </w:r>
      <w:r w:rsidR="00AB2FF3" w:rsidRPr="00AB2FF3">
        <w:rPr>
          <w:vertAlign w:val="superscript"/>
          <w:lang w:val="en-IN"/>
        </w:rPr>
        <w:t>th</w:t>
      </w:r>
      <w:r w:rsidR="00AB2FF3">
        <w:rPr>
          <w:lang w:val="en-IN"/>
        </w:rPr>
        <w:t xml:space="preserve"> 7-segment is blocked. </w:t>
      </w:r>
    </w:p>
    <w:p w:rsidR="00FD6A22" w:rsidRDefault="00FD6A22" w:rsidP="00192A2A">
      <w:pPr>
        <w:pStyle w:val="ListParagraph"/>
        <w:numPr>
          <w:ilvl w:val="0"/>
          <w:numId w:val="10"/>
        </w:numPr>
        <w:rPr>
          <w:lang w:val="en-IN"/>
        </w:rPr>
      </w:pPr>
      <w:r>
        <w:rPr>
          <w:lang w:val="en-IN"/>
        </w:rPr>
        <w:t>In state-14, the system checks if a new game is requested. If so, then it unblocks all the 7-segment, sets end_gm signal to logic lows and goes to state-0. If not, it waits in this state continuously.</w:t>
      </w:r>
    </w:p>
    <w:p w:rsidR="00F63987" w:rsidRPr="005415CD" w:rsidRDefault="00F63987" w:rsidP="005415CD">
      <w:pPr>
        <w:rPr>
          <w:lang w:val="en-IN"/>
        </w:rPr>
      </w:pPr>
    </w:p>
    <w:p w:rsidR="00161968" w:rsidRDefault="00844728" w:rsidP="00844728">
      <w:pPr>
        <w:rPr>
          <w:lang w:val="en-IN"/>
        </w:rPr>
      </w:pPr>
      <w:r>
        <w:rPr>
          <w:lang w:val="en-IN"/>
        </w:rPr>
        <w:t xml:space="preserve">               FSM DIAGRAM:</w:t>
      </w:r>
    </w:p>
    <w:p w:rsidR="00894003" w:rsidRDefault="00894003" w:rsidP="005B230F">
      <w:pPr>
        <w:ind w:hanging="567"/>
        <w:rPr>
          <w:lang w:val="en-IN"/>
        </w:rPr>
      </w:pPr>
      <w:r w:rsidRPr="00894003">
        <w:rPr>
          <w:noProof/>
          <w:lang w:val="en-IN" w:eastAsia="en-IN"/>
        </w:rPr>
        <w:drawing>
          <wp:inline distT="0" distB="0" distL="0" distR="0" wp14:anchorId="62792AF7" wp14:editId="5311A639">
            <wp:extent cx="6531398" cy="3730752"/>
            <wp:effectExtent l="0" t="0" r="3175" b="317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6533146" cy="3731751"/>
                    </a:xfrm>
                    <a:prstGeom prst="rect">
                      <a:avLst/>
                    </a:prstGeom>
                  </pic:spPr>
                </pic:pic>
              </a:graphicData>
            </a:graphic>
          </wp:inline>
        </w:drawing>
      </w:r>
    </w:p>
    <w:p w:rsidR="00E32D5C" w:rsidRPr="008B410E" w:rsidRDefault="00894003" w:rsidP="008B410E">
      <w:pPr>
        <w:jc w:val="center"/>
        <w:rPr>
          <w:b/>
          <w:i/>
          <w:u w:val="single"/>
          <w:lang w:val="en-IN"/>
        </w:rPr>
      </w:pPr>
      <w:r>
        <w:rPr>
          <w:b/>
          <w:i/>
          <w:u w:val="single"/>
          <w:lang w:val="en-IN"/>
        </w:rPr>
        <w:lastRenderedPageBreak/>
        <w:t xml:space="preserve">FSM DIAGRAM ZOOMED IN: </w:t>
      </w:r>
      <w:r w:rsidR="008B410E">
        <w:rPr>
          <w:b/>
          <w:i/>
          <w:u w:val="single"/>
          <w:lang w:val="en-IN"/>
        </w:rPr>
        <w:t>State 1-6</w:t>
      </w:r>
      <w:r w:rsidR="00E32D5C">
        <w:rPr>
          <w:noProof/>
          <w:lang w:val="en-IN" w:eastAsia="en-IN"/>
        </w:rPr>
        <w:drawing>
          <wp:inline distT="0" distB="0" distL="0" distR="0" wp14:anchorId="4115F56F" wp14:editId="3BA59E27">
            <wp:extent cx="6826885" cy="40352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0509" cy="4037429"/>
                    </a:xfrm>
                    <a:prstGeom prst="rect">
                      <a:avLst/>
                    </a:prstGeom>
                  </pic:spPr>
                </pic:pic>
              </a:graphicData>
            </a:graphic>
          </wp:inline>
        </w:drawing>
      </w:r>
    </w:p>
    <w:p w:rsidR="00844728" w:rsidRDefault="00844728" w:rsidP="00844728">
      <w:pPr>
        <w:ind w:left="-567"/>
        <w:rPr>
          <w:lang w:val="en-IN"/>
        </w:rPr>
      </w:pPr>
    </w:p>
    <w:p w:rsidR="00E32D5C" w:rsidRDefault="00E32D5C" w:rsidP="00844728">
      <w:pPr>
        <w:ind w:left="-567"/>
        <w:rPr>
          <w:lang w:val="en-IN"/>
        </w:rPr>
      </w:pPr>
      <w:r>
        <w:rPr>
          <w:noProof/>
          <w:lang w:val="en-IN" w:eastAsia="en-IN"/>
        </w:rPr>
        <w:drawing>
          <wp:inline distT="0" distB="0" distL="0" distR="0" wp14:anchorId="021D2672" wp14:editId="58FE0133">
            <wp:extent cx="6105262" cy="355820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120" cy="3563954"/>
                    </a:xfrm>
                    <a:prstGeom prst="rect">
                      <a:avLst/>
                    </a:prstGeom>
                  </pic:spPr>
                </pic:pic>
              </a:graphicData>
            </a:graphic>
          </wp:inline>
        </w:drawing>
      </w:r>
    </w:p>
    <w:p w:rsidR="00894003" w:rsidRDefault="00894003" w:rsidP="00844728">
      <w:pPr>
        <w:ind w:left="-567"/>
        <w:rPr>
          <w:lang w:val="en-IN"/>
        </w:rPr>
      </w:pPr>
      <w:r>
        <w:rPr>
          <w:noProof/>
          <w:lang w:val="en-IN" w:eastAsia="en-IN"/>
        </w:rPr>
        <w:lastRenderedPageBreak/>
        <w:drawing>
          <wp:inline distT="0" distB="0" distL="0" distR="0" wp14:anchorId="150DCABE" wp14:editId="3BB67F93">
            <wp:extent cx="5895975" cy="38919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408" cy="3892944"/>
                    </a:xfrm>
                    <a:prstGeom prst="rect">
                      <a:avLst/>
                    </a:prstGeom>
                  </pic:spPr>
                </pic:pic>
              </a:graphicData>
            </a:graphic>
          </wp:inline>
        </w:drawing>
      </w:r>
    </w:p>
    <w:p w:rsidR="00E32D5C" w:rsidRPr="00844728" w:rsidRDefault="00894003" w:rsidP="00844728">
      <w:pPr>
        <w:ind w:left="-567"/>
        <w:rPr>
          <w:lang w:val="en-IN"/>
        </w:rPr>
      </w:pPr>
      <w:r>
        <w:rPr>
          <w:noProof/>
          <w:lang w:val="en-IN" w:eastAsia="en-IN"/>
        </w:rPr>
        <w:lastRenderedPageBreak/>
        <w:drawing>
          <wp:inline distT="0" distB="0" distL="0" distR="0" wp14:anchorId="3249FB43" wp14:editId="3573F679">
            <wp:extent cx="6191250" cy="4781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250" cy="4781550"/>
                    </a:xfrm>
                    <a:prstGeom prst="rect">
                      <a:avLst/>
                    </a:prstGeom>
                  </pic:spPr>
                </pic:pic>
              </a:graphicData>
            </a:graphic>
          </wp:inline>
        </w:drawing>
      </w:r>
    </w:p>
    <w:p w:rsidR="00161968" w:rsidRDefault="00161968" w:rsidP="00161968">
      <w:pPr>
        <w:pStyle w:val="ListParagraph"/>
        <w:ind w:left="1080"/>
        <w:rPr>
          <w:lang w:val="en-IN"/>
        </w:rPr>
      </w:pPr>
    </w:p>
    <w:p w:rsidR="00E32D5C" w:rsidRDefault="00E32D5C" w:rsidP="00161968">
      <w:pPr>
        <w:pStyle w:val="ListParagraph"/>
        <w:ind w:left="1080"/>
        <w:rPr>
          <w:lang w:val="en-IN"/>
        </w:rPr>
      </w:pPr>
    </w:p>
    <w:p w:rsidR="00E32D5C" w:rsidRPr="00161968" w:rsidRDefault="00E32D5C" w:rsidP="00161968">
      <w:pPr>
        <w:pStyle w:val="ListParagraph"/>
        <w:ind w:left="1080"/>
        <w:rPr>
          <w:lang w:val="en-IN"/>
        </w:rPr>
      </w:pPr>
    </w:p>
    <w:p w:rsidR="00CF224C" w:rsidRDefault="00CF224C" w:rsidP="00CF224C">
      <w:pPr>
        <w:pStyle w:val="ListParagraph"/>
        <w:rPr>
          <w:lang w:val="en-IN"/>
        </w:rPr>
      </w:pPr>
      <w:r>
        <w:rPr>
          <w:lang w:val="en-IN"/>
        </w:rPr>
        <w:t>SYMBOL:</w:t>
      </w:r>
    </w:p>
    <w:p w:rsidR="00F63987" w:rsidRPr="00F63987" w:rsidRDefault="00D64982" w:rsidP="00DF3E00">
      <w:pPr>
        <w:pStyle w:val="ListParagraph"/>
        <w:rPr>
          <w:lang w:val="en-IN"/>
        </w:rPr>
      </w:pPr>
      <w:r w:rsidRPr="00D64982">
        <w:rPr>
          <w:noProof/>
          <w:lang w:val="en-IN" w:eastAsia="en-IN"/>
        </w:rPr>
        <w:drawing>
          <wp:inline distT="0" distB="0" distL="0" distR="0" wp14:anchorId="6993B46D" wp14:editId="6AE15DFE">
            <wp:extent cx="4208994" cy="2057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0461" cy="2082557"/>
                    </a:xfrm>
                    <a:prstGeom prst="rect">
                      <a:avLst/>
                    </a:prstGeom>
                  </pic:spPr>
                </pic:pic>
              </a:graphicData>
            </a:graphic>
          </wp:inline>
        </w:drawing>
      </w:r>
    </w:p>
    <w:p w:rsidR="00FB4E81" w:rsidRPr="00916479" w:rsidRDefault="00FB4E81" w:rsidP="00916479">
      <w:pPr>
        <w:pStyle w:val="ListParagraph"/>
        <w:numPr>
          <w:ilvl w:val="0"/>
          <w:numId w:val="2"/>
        </w:numPr>
        <w:rPr>
          <w:b/>
          <w:lang w:val="en-IN"/>
        </w:rPr>
      </w:pPr>
      <w:r w:rsidRPr="00FB4E81">
        <w:rPr>
          <w:b/>
          <w:lang w:val="en-IN"/>
        </w:rPr>
        <w:t>Two Player Game Controller: game_ctl_2pl.v</w:t>
      </w:r>
    </w:p>
    <w:p w:rsidR="00FB4E81" w:rsidRDefault="00FB4E81" w:rsidP="00FB4E81">
      <w:pPr>
        <w:pStyle w:val="ListParagraph"/>
        <w:rPr>
          <w:lang w:val="en-IN"/>
        </w:rPr>
      </w:pPr>
      <w:r>
        <w:rPr>
          <w:lang w:val="en-IN"/>
        </w:rPr>
        <w:t xml:space="preserve">This is the most important module of the game. It checks if the player has generated the require pattern and shifts/jumps the sequence from one 7-segment to the next ( from Right to Left). Here we have count register </w:t>
      </w:r>
      <w:r>
        <w:rPr>
          <w:lang w:val="en-IN"/>
        </w:rPr>
        <w:lastRenderedPageBreak/>
        <w:t>which helps in determining the total number of 7-segments to shift in each round.</w:t>
      </w:r>
      <w:r w:rsidR="00F801A0">
        <w:rPr>
          <w:lang w:val="en-IN"/>
        </w:rPr>
        <w:t xml:space="preserve"> It starts working when </w:t>
      </w:r>
      <w:r w:rsidR="009658AF">
        <w:rPr>
          <w:lang w:val="en-IN"/>
        </w:rPr>
        <w:t>‘</w:t>
      </w:r>
      <w:r w:rsidR="00F801A0">
        <w:rPr>
          <w:lang w:val="en-IN"/>
        </w:rPr>
        <w:t>en2</w:t>
      </w:r>
      <w:r w:rsidR="009658AF">
        <w:rPr>
          <w:lang w:val="en-IN"/>
        </w:rPr>
        <w:t>’</w:t>
      </w:r>
      <w:r w:rsidR="00F801A0">
        <w:rPr>
          <w:lang w:val="en-IN"/>
        </w:rPr>
        <w:t xml:space="preserve"> of mode select module is set to high.</w:t>
      </w:r>
      <w:r>
        <w:rPr>
          <w:lang w:val="en-IN"/>
        </w:rPr>
        <w:t xml:space="preserve"> The input and output signals are defined below:</w:t>
      </w:r>
    </w:p>
    <w:p w:rsidR="00FB4E81" w:rsidRDefault="00FB4E81" w:rsidP="00FB4E81">
      <w:pPr>
        <w:pStyle w:val="ListParagraph"/>
        <w:rPr>
          <w:lang w:val="en-IN"/>
        </w:rPr>
      </w:pPr>
      <w:r>
        <w:rPr>
          <w:lang w:val="en-IN"/>
        </w:rPr>
        <w:t>Inputs:</w:t>
      </w:r>
    </w:p>
    <w:p w:rsidR="00FB4E81" w:rsidRDefault="00FB4E81" w:rsidP="00192A2A">
      <w:pPr>
        <w:pStyle w:val="ListParagraph"/>
        <w:numPr>
          <w:ilvl w:val="0"/>
          <w:numId w:val="31"/>
        </w:numPr>
        <w:rPr>
          <w:lang w:val="en-IN"/>
        </w:rPr>
      </w:pPr>
      <w:r>
        <w:rPr>
          <w:lang w:val="en-IN"/>
        </w:rPr>
        <w:t>a_ip: This is the 7-bit sequence w</w:t>
      </w:r>
      <w:r w:rsidR="00370E60">
        <w:rPr>
          <w:lang w:val="en-IN"/>
        </w:rPr>
        <w:t>hich has been loaded by player.</w:t>
      </w:r>
    </w:p>
    <w:p w:rsidR="00FB4E81" w:rsidRDefault="00FB4E81" w:rsidP="00192A2A">
      <w:pPr>
        <w:pStyle w:val="ListParagraph"/>
        <w:numPr>
          <w:ilvl w:val="0"/>
          <w:numId w:val="31"/>
        </w:numPr>
        <w:rPr>
          <w:lang w:val="en-IN"/>
        </w:rPr>
      </w:pPr>
      <w:r>
        <w:rPr>
          <w:lang w:val="en-IN"/>
        </w:rPr>
        <w:t>trgt_num</w:t>
      </w:r>
      <w:r w:rsidRPr="006D6314">
        <w:rPr>
          <w:lang w:val="en-IN"/>
        </w:rPr>
        <w:t xml:space="preserve">: </w:t>
      </w:r>
      <w:r>
        <w:rPr>
          <w:lang w:val="en-IN"/>
        </w:rPr>
        <w:t>This is the 7-bit random number generated which is loaded from the load register described above that the player needs to replicate. It is the target pattern that has to be replicated to win a point.</w:t>
      </w:r>
    </w:p>
    <w:p w:rsidR="00FB4E81" w:rsidRDefault="00FB4E81" w:rsidP="00192A2A">
      <w:pPr>
        <w:pStyle w:val="ListParagraph"/>
        <w:numPr>
          <w:ilvl w:val="0"/>
          <w:numId w:val="31"/>
        </w:numPr>
        <w:rPr>
          <w:lang w:val="en-IN"/>
        </w:rPr>
      </w:pPr>
      <w:r>
        <w:rPr>
          <w:lang w:val="en-IN"/>
        </w:rPr>
        <w:t>timer_ip: This is a single cycle pulse coming from the nSecPulseGenerator</w:t>
      </w:r>
      <w:r w:rsidR="003E169A">
        <w:rPr>
          <w:lang w:val="en-IN"/>
        </w:rPr>
        <w:t xml:space="preserve"> module</w:t>
      </w:r>
      <w:r>
        <w:rPr>
          <w:lang w:val="en-IN"/>
        </w:rPr>
        <w:t>. This helps in jumping the output from one 7-segment to another at a specific time interval.</w:t>
      </w:r>
    </w:p>
    <w:p w:rsidR="00FB4E81" w:rsidRDefault="00FB4E81" w:rsidP="00192A2A">
      <w:pPr>
        <w:pStyle w:val="ListParagraph"/>
        <w:numPr>
          <w:ilvl w:val="0"/>
          <w:numId w:val="31"/>
        </w:numPr>
        <w:rPr>
          <w:lang w:val="en-IN"/>
        </w:rPr>
      </w:pPr>
      <w:r>
        <w:rPr>
          <w:lang w:val="en-IN"/>
        </w:rPr>
        <w:t>start_gm: This is the enable signal which is generated in mode select.</w:t>
      </w:r>
    </w:p>
    <w:p w:rsidR="00FB4E81" w:rsidRDefault="00FB4E81" w:rsidP="00192A2A">
      <w:pPr>
        <w:pStyle w:val="ListParagraph"/>
        <w:numPr>
          <w:ilvl w:val="0"/>
          <w:numId w:val="31"/>
        </w:numPr>
        <w:rPr>
          <w:lang w:val="en-IN"/>
        </w:rPr>
      </w:pPr>
      <w:r>
        <w:rPr>
          <w:lang w:val="en-IN"/>
        </w:rPr>
        <w:t>new_gm: This signal is used to restart the game after the game ends.</w:t>
      </w:r>
    </w:p>
    <w:p w:rsidR="00FB4E81" w:rsidRDefault="00FB4E81" w:rsidP="00192A2A">
      <w:pPr>
        <w:pStyle w:val="ListParagraph"/>
        <w:numPr>
          <w:ilvl w:val="0"/>
          <w:numId w:val="31"/>
        </w:numPr>
        <w:rPr>
          <w:lang w:val="en-IN"/>
        </w:rPr>
      </w:pPr>
      <w:r>
        <w:rPr>
          <w:lang w:val="en-IN"/>
        </w:rPr>
        <w:t>alw: This is the allow signal generated from the access control.</w:t>
      </w:r>
    </w:p>
    <w:p w:rsidR="00FB4E81" w:rsidRDefault="00FB4E81" w:rsidP="00192A2A">
      <w:pPr>
        <w:pStyle w:val="ListParagraph"/>
        <w:numPr>
          <w:ilvl w:val="0"/>
          <w:numId w:val="31"/>
        </w:numPr>
        <w:rPr>
          <w:lang w:val="en-IN"/>
        </w:rPr>
      </w:pPr>
      <w:r>
        <w:rPr>
          <w:lang w:val="en-IN"/>
        </w:rPr>
        <w:t>reset: This is the reset signal</w:t>
      </w:r>
    </w:p>
    <w:p w:rsidR="00FB4E81" w:rsidRDefault="00FB4E81" w:rsidP="00192A2A">
      <w:pPr>
        <w:pStyle w:val="ListParagraph"/>
        <w:numPr>
          <w:ilvl w:val="0"/>
          <w:numId w:val="31"/>
        </w:numPr>
        <w:rPr>
          <w:lang w:val="en-IN"/>
        </w:rPr>
      </w:pPr>
      <w:r>
        <w:rPr>
          <w:lang w:val="en-IN"/>
        </w:rPr>
        <w:t>clk: This is clock signal</w:t>
      </w:r>
    </w:p>
    <w:p w:rsidR="00FB4E81" w:rsidRDefault="00FB4E81" w:rsidP="00FB4E81">
      <w:pPr>
        <w:ind w:left="720"/>
        <w:rPr>
          <w:lang w:val="en-IN"/>
        </w:rPr>
      </w:pPr>
    </w:p>
    <w:p w:rsidR="00FB4E81" w:rsidRDefault="00FB4E81" w:rsidP="00FB4E81">
      <w:pPr>
        <w:ind w:left="720"/>
        <w:rPr>
          <w:lang w:val="en-IN"/>
        </w:rPr>
      </w:pPr>
      <w:r>
        <w:rPr>
          <w:lang w:val="en-IN"/>
        </w:rPr>
        <w:t>Output:</w:t>
      </w:r>
    </w:p>
    <w:p w:rsidR="00FB4E81" w:rsidRDefault="00FB4E81" w:rsidP="00192A2A">
      <w:pPr>
        <w:pStyle w:val="ListParagraph"/>
        <w:numPr>
          <w:ilvl w:val="0"/>
          <w:numId w:val="32"/>
        </w:numPr>
        <w:rPr>
          <w:lang w:val="en-IN"/>
        </w:rPr>
      </w:pPr>
      <w:r>
        <w:rPr>
          <w:lang w:val="en-IN"/>
        </w:rPr>
        <w:t>hex0, he</w:t>
      </w:r>
      <w:r w:rsidR="00370E60">
        <w:rPr>
          <w:lang w:val="en-IN"/>
        </w:rPr>
        <w:t>x1, hex2</w:t>
      </w:r>
      <w:r>
        <w:rPr>
          <w:lang w:val="en-IN"/>
        </w:rPr>
        <w:t>:</w:t>
      </w:r>
      <w:r w:rsidRPr="00B5560A">
        <w:rPr>
          <w:lang w:val="en-IN"/>
        </w:rPr>
        <w:t xml:space="preserve"> </w:t>
      </w:r>
      <w:r w:rsidR="00370E60">
        <w:rPr>
          <w:lang w:val="en-IN"/>
        </w:rPr>
        <w:t>hex0 to hex2</w:t>
      </w:r>
      <w:r>
        <w:rPr>
          <w:lang w:val="en-IN"/>
        </w:rPr>
        <w:t xml:space="preserve"> are to</w:t>
      </w:r>
      <w:r w:rsidR="0062641A">
        <w:rPr>
          <w:lang w:val="en-IN"/>
        </w:rPr>
        <w:t xml:space="preserve"> be</w:t>
      </w:r>
      <w:r>
        <w:rPr>
          <w:lang w:val="en-IN"/>
        </w:rPr>
        <w:t xml:space="preserve"> displayed on </w:t>
      </w:r>
      <w:r w:rsidR="0062641A">
        <w:rPr>
          <w:lang w:val="en-IN"/>
        </w:rPr>
        <w:t>the first three 7</w:t>
      </w:r>
      <w:r>
        <w:rPr>
          <w:lang w:val="en-IN"/>
        </w:rPr>
        <w:t xml:space="preserve">-segment display </w:t>
      </w:r>
      <w:r w:rsidR="0062641A">
        <w:rPr>
          <w:lang w:val="en-IN"/>
        </w:rPr>
        <w:t>of each player.</w:t>
      </w:r>
      <w:r>
        <w:rPr>
          <w:lang w:val="en-IN"/>
        </w:rPr>
        <w:t xml:space="preserve"> They display the result of the 7-bit sequence </w:t>
      </w:r>
      <w:r w:rsidR="00BD2E04">
        <w:rPr>
          <w:lang w:val="en-IN"/>
        </w:rPr>
        <w:t>of</w:t>
      </w:r>
      <w:r>
        <w:rPr>
          <w:lang w:val="en-IN"/>
        </w:rPr>
        <w:t xml:space="preserve"> the player’s 7-bit input. </w:t>
      </w:r>
    </w:p>
    <w:p w:rsidR="00FB4E81" w:rsidRDefault="00FB4E81" w:rsidP="00192A2A">
      <w:pPr>
        <w:pStyle w:val="ListParagraph"/>
        <w:numPr>
          <w:ilvl w:val="0"/>
          <w:numId w:val="32"/>
        </w:numPr>
        <w:rPr>
          <w:lang w:val="en-IN"/>
        </w:rPr>
      </w:pPr>
      <w:r>
        <w:rPr>
          <w:lang w:val="en-IN"/>
        </w:rPr>
        <w:t>cout: This is a single cycle pulse which is generated when a_ip ^ new_num = trgt_num. This is further given to score counter to increment the score.</w:t>
      </w:r>
    </w:p>
    <w:p w:rsidR="00FB4E81" w:rsidRDefault="00FB4E81" w:rsidP="00192A2A">
      <w:pPr>
        <w:pStyle w:val="ListParagraph"/>
        <w:numPr>
          <w:ilvl w:val="0"/>
          <w:numId w:val="32"/>
        </w:numPr>
        <w:rPr>
          <w:lang w:val="en-IN"/>
        </w:rPr>
      </w:pPr>
      <w:r>
        <w:rPr>
          <w:lang w:val="en-IN"/>
        </w:rPr>
        <w:t>req_num: This signal is high when a_ip ^ new_num = trgt_num or when the sequence pattern has jumped to the last un-blocked 7-segment display. It is sent to the load register of our random numbers and gets a new target sequence and input sequence.</w:t>
      </w:r>
    </w:p>
    <w:p w:rsidR="00FB4E81" w:rsidRDefault="00FB4E81" w:rsidP="00192A2A">
      <w:pPr>
        <w:pStyle w:val="ListParagraph"/>
        <w:numPr>
          <w:ilvl w:val="0"/>
          <w:numId w:val="32"/>
        </w:numPr>
        <w:rPr>
          <w:lang w:val="en-IN"/>
        </w:rPr>
      </w:pPr>
      <w:r>
        <w:rPr>
          <w:lang w:val="en-IN"/>
        </w:rPr>
        <w:t>end_gm: This signal is high when all the 7-segments are blocked.</w:t>
      </w:r>
    </w:p>
    <w:p w:rsidR="00FB4E81" w:rsidRDefault="00FB4E81" w:rsidP="00FB4E81">
      <w:pPr>
        <w:pStyle w:val="ListParagraph"/>
        <w:ind w:left="1080"/>
        <w:rPr>
          <w:lang w:val="en-IN"/>
        </w:rPr>
      </w:pPr>
    </w:p>
    <w:p w:rsidR="00FB4E81" w:rsidRDefault="00FB4E81" w:rsidP="00FB4E81">
      <w:pPr>
        <w:pStyle w:val="ListParagraph"/>
        <w:ind w:left="1080"/>
        <w:rPr>
          <w:lang w:val="en-IN"/>
        </w:rPr>
      </w:pPr>
      <w:r>
        <w:rPr>
          <w:lang w:val="en-IN"/>
        </w:rPr>
        <w:t>Description of FSM:</w:t>
      </w:r>
    </w:p>
    <w:p w:rsidR="00FB4E81" w:rsidRDefault="00FB4E81" w:rsidP="00192A2A">
      <w:pPr>
        <w:pStyle w:val="ListParagraph"/>
        <w:numPr>
          <w:ilvl w:val="0"/>
          <w:numId w:val="33"/>
        </w:numPr>
        <w:rPr>
          <w:lang w:val="en-IN"/>
        </w:rPr>
      </w:pPr>
      <w:r w:rsidRPr="00E62AD7">
        <w:rPr>
          <w:lang w:val="en-IN"/>
        </w:rPr>
        <w:t>When the user is authenticated(alw=</w:t>
      </w:r>
      <w:r>
        <w:rPr>
          <w:lang w:val="en-IN"/>
        </w:rPr>
        <w:t>1</w:t>
      </w:r>
      <w:r w:rsidRPr="00E62AD7">
        <w:rPr>
          <w:lang w:val="en-IN"/>
        </w:rPr>
        <w:t xml:space="preserve">) and the </w:t>
      </w:r>
      <w:r>
        <w:rPr>
          <w:lang w:val="en-IN"/>
        </w:rPr>
        <w:t>one player mode is elected</w:t>
      </w:r>
      <w:r w:rsidRPr="00E62AD7">
        <w:rPr>
          <w:lang w:val="en-IN"/>
        </w:rPr>
        <w:t xml:space="preserve"> (</w:t>
      </w:r>
      <w:r>
        <w:rPr>
          <w:lang w:val="en-IN"/>
        </w:rPr>
        <w:t>en</w:t>
      </w:r>
      <w:r w:rsidRPr="00E62AD7">
        <w:rPr>
          <w:lang w:val="en-IN"/>
        </w:rPr>
        <w:t>=1)</w:t>
      </w:r>
      <w:r>
        <w:rPr>
          <w:lang w:val="en-IN"/>
        </w:rPr>
        <w:t xml:space="preserve"> </w:t>
      </w:r>
      <w:r w:rsidRPr="00E62AD7">
        <w:rPr>
          <w:lang w:val="en-IN"/>
        </w:rPr>
        <w:t>the system is in state-0.</w:t>
      </w:r>
      <w:r>
        <w:rPr>
          <w:lang w:val="en-IN"/>
        </w:rPr>
        <w:t xml:space="preserve"> In state-0,</w:t>
      </w:r>
      <w:r w:rsidRPr="00E62AD7">
        <w:rPr>
          <w:lang w:val="en-IN"/>
        </w:rPr>
        <w:t xml:space="preserve"> a </w:t>
      </w:r>
      <w:r>
        <w:rPr>
          <w:lang w:val="en-IN"/>
        </w:rPr>
        <w:t>new target sequence and input sequence is requested</w:t>
      </w:r>
      <w:r w:rsidRPr="00E62AD7">
        <w:rPr>
          <w:lang w:val="en-IN"/>
        </w:rPr>
        <w:t xml:space="preserve"> to be loaded from the random number generator and the system goes to the next state.</w:t>
      </w:r>
    </w:p>
    <w:p w:rsidR="00FB4E81" w:rsidRDefault="00FB4E81" w:rsidP="00192A2A">
      <w:pPr>
        <w:pStyle w:val="ListParagraph"/>
        <w:numPr>
          <w:ilvl w:val="0"/>
          <w:numId w:val="33"/>
        </w:numPr>
        <w:rPr>
          <w:lang w:val="en-IN"/>
        </w:rPr>
      </w:pPr>
      <w:r>
        <w:rPr>
          <w:lang w:val="en-IN"/>
        </w:rPr>
        <w:t>In state-1, the req_num signal is set to logic low and the player</w:t>
      </w:r>
      <w:r w:rsidR="007556B8">
        <w:rPr>
          <w:lang w:val="en-IN"/>
        </w:rPr>
        <w:t xml:space="preserve">’s </w:t>
      </w:r>
      <w:r>
        <w:rPr>
          <w:lang w:val="en-IN"/>
        </w:rPr>
        <w:t xml:space="preserve">input sequence </w:t>
      </w:r>
      <w:r w:rsidR="007556B8">
        <w:rPr>
          <w:lang w:val="en-IN"/>
        </w:rPr>
        <w:t xml:space="preserve">is </w:t>
      </w:r>
      <w:r>
        <w:rPr>
          <w:lang w:val="en-IN"/>
        </w:rPr>
        <w:t xml:space="preserve">displayed on </w:t>
      </w:r>
      <w:r w:rsidR="007556B8">
        <w:rPr>
          <w:lang w:val="en-IN"/>
        </w:rPr>
        <w:t>the first 7-segment(from right) of each player</w:t>
      </w:r>
      <w:r>
        <w:rPr>
          <w:lang w:val="en-IN"/>
        </w:rPr>
        <w:t>. The module waits in this state until a timer_ip pulse is detected. When the timer_ip is high, the system goes to the next state.</w:t>
      </w:r>
    </w:p>
    <w:p w:rsidR="00FB4E81" w:rsidRPr="002975A5" w:rsidRDefault="00FB4E81" w:rsidP="00192A2A">
      <w:pPr>
        <w:pStyle w:val="ListParagraph"/>
        <w:numPr>
          <w:ilvl w:val="0"/>
          <w:numId w:val="33"/>
        </w:numPr>
        <w:rPr>
          <w:lang w:val="en-IN"/>
        </w:rPr>
      </w:pPr>
      <w:r>
        <w:rPr>
          <w:lang w:val="en-IN"/>
        </w:rPr>
        <w:t xml:space="preserve">In state-2, the previous value of hex0 is set to 7’d127. This basically makes the previous 7-segment output to blank and the player’s input sequence </w:t>
      </w:r>
      <w:r w:rsidR="00F92DDD">
        <w:rPr>
          <w:lang w:val="en-IN"/>
        </w:rPr>
        <w:t>is displayed on second</w:t>
      </w:r>
      <w:r>
        <w:rPr>
          <w:lang w:val="en-IN"/>
        </w:rPr>
        <w:t xml:space="preserve"> 7-segment display. If timer_ip is high then the system checks if the succeeding(third) 7-segment display has been blocked or not. If blocked, then it sets end_gm signal to high denoting the end of the game and the system goes to state-14. If the third 7-segment display is not blocked, then the syste</w:t>
      </w:r>
      <w:r w:rsidR="003A5507">
        <w:rPr>
          <w:lang w:val="en-IN"/>
        </w:rPr>
        <w:t>m goes to state-4. If the</w:t>
      </w:r>
      <w:r>
        <w:rPr>
          <w:lang w:val="en-IN"/>
        </w:rPr>
        <w:t xml:space="preserve"> timer_ip pulse is not set to high, the system goes to the next state</w:t>
      </w:r>
      <w:r w:rsidR="00F92DDD">
        <w:rPr>
          <w:lang w:val="en-IN"/>
        </w:rPr>
        <w:t>.</w:t>
      </w:r>
    </w:p>
    <w:p w:rsidR="00FB4E81" w:rsidRDefault="00FB4E81" w:rsidP="00192A2A">
      <w:pPr>
        <w:pStyle w:val="ListParagraph"/>
        <w:numPr>
          <w:ilvl w:val="0"/>
          <w:numId w:val="33"/>
        </w:numPr>
        <w:rPr>
          <w:lang w:val="en-IN"/>
        </w:rPr>
      </w:pPr>
      <w:r>
        <w:rPr>
          <w:lang w:val="en-IN"/>
        </w:rPr>
        <w:t xml:space="preserve">In state-3, the system checks if the player has created the required target sequence. If so, then an increment pulse is generated i.e., cout is set to high and the system is set to state-0 where a new sequence is requested. If the player fails to match then the system checks if timer_ip is high. If so, then the system checks if the succeeding(third) 7-segment display has been blocked or not. If blocked, then it sets end_gm signal to high denoting the end of the game and the system goes to state-14. If the third 7-segment display is not blocked, then the system goes to next state. If the timer_ip pulse is not set to high, the system goes to the previous state and </w:t>
      </w:r>
      <w:r w:rsidR="006575C7">
        <w:rPr>
          <w:lang w:val="en-IN"/>
        </w:rPr>
        <w:t>displays the player’s input</w:t>
      </w:r>
      <w:r>
        <w:rPr>
          <w:lang w:val="en-IN"/>
        </w:rPr>
        <w:t xml:space="preserve"> and the process continues. </w:t>
      </w:r>
    </w:p>
    <w:p w:rsidR="00FB4E81" w:rsidRDefault="00FB4E81" w:rsidP="00192A2A">
      <w:pPr>
        <w:pStyle w:val="ListParagraph"/>
        <w:numPr>
          <w:ilvl w:val="0"/>
          <w:numId w:val="33"/>
        </w:numPr>
        <w:rPr>
          <w:lang w:val="en-IN"/>
        </w:rPr>
      </w:pPr>
      <w:r>
        <w:rPr>
          <w:lang w:val="en-IN"/>
        </w:rPr>
        <w:t xml:space="preserve">In state-4, the previous value of hex1 is set to 7’d127. This basically makes the previous 7-segment output to blank and the player’s input sequence </w:t>
      </w:r>
      <w:r w:rsidR="00A32249">
        <w:rPr>
          <w:lang w:val="en-IN"/>
        </w:rPr>
        <w:t>is</w:t>
      </w:r>
      <w:r>
        <w:rPr>
          <w:lang w:val="en-IN"/>
        </w:rPr>
        <w:t xml:space="preserve"> displayed on </w:t>
      </w:r>
      <w:r w:rsidR="00A32249">
        <w:rPr>
          <w:lang w:val="en-IN"/>
        </w:rPr>
        <w:t>third</w:t>
      </w:r>
      <w:r>
        <w:rPr>
          <w:lang w:val="en-IN"/>
        </w:rPr>
        <w:t xml:space="preserve"> 7-segment display. If timer_ip is high then the system checks if the succeeding(</w:t>
      </w:r>
      <w:r w:rsidR="004015E4">
        <w:rPr>
          <w:lang w:val="en-IN"/>
        </w:rPr>
        <w:t>first</w:t>
      </w:r>
      <w:r>
        <w:rPr>
          <w:lang w:val="en-IN"/>
        </w:rPr>
        <w:t xml:space="preserve">) 7-segment display has been blocked or not. If blocked, then it goes to state 0. If the </w:t>
      </w:r>
      <w:r w:rsidR="004015E4">
        <w:rPr>
          <w:lang w:val="en-IN"/>
        </w:rPr>
        <w:t>first</w:t>
      </w:r>
      <w:r>
        <w:rPr>
          <w:lang w:val="en-IN"/>
        </w:rPr>
        <w:t xml:space="preserve"> 7-segment display is not blocked,</w:t>
      </w:r>
      <w:r w:rsidR="004015E4">
        <w:rPr>
          <w:lang w:val="en-IN"/>
        </w:rPr>
        <w:t xml:space="preserve"> then the system goes to </w:t>
      </w:r>
      <w:r w:rsidR="004015E4">
        <w:rPr>
          <w:lang w:val="en-IN"/>
        </w:rPr>
        <w:lastRenderedPageBreak/>
        <w:t>state-6</w:t>
      </w:r>
      <w:r>
        <w:rPr>
          <w:lang w:val="en-IN"/>
        </w:rPr>
        <w:t>. If the timer_ip pulse is not set to high, the system goes to the next state i.e., the sequence jumps to f</w:t>
      </w:r>
      <w:r w:rsidR="00932552">
        <w:rPr>
          <w:lang w:val="en-IN"/>
        </w:rPr>
        <w:t>irst</w:t>
      </w:r>
      <w:r>
        <w:rPr>
          <w:lang w:val="en-IN"/>
        </w:rPr>
        <w:t xml:space="preserve"> 7-segment.</w:t>
      </w:r>
    </w:p>
    <w:p w:rsidR="00FB4E81" w:rsidRDefault="00FB4E81" w:rsidP="00192A2A">
      <w:pPr>
        <w:pStyle w:val="ListParagraph"/>
        <w:numPr>
          <w:ilvl w:val="0"/>
          <w:numId w:val="33"/>
        </w:numPr>
        <w:rPr>
          <w:lang w:val="en-IN"/>
        </w:rPr>
      </w:pPr>
      <w:r>
        <w:rPr>
          <w:lang w:val="en-IN"/>
        </w:rPr>
        <w:t>In state-5, the system checks if the player has created the required target sequence. If so, then an increment pulse is generated i.e., cout is set to high and the system is set to state-0 where a new sequence is requested. If the player fails to match then the system checks if timer_ip is high. If so, then the system checks if the succeeding(</w:t>
      </w:r>
      <w:r w:rsidR="00356C1C">
        <w:rPr>
          <w:lang w:val="en-IN"/>
        </w:rPr>
        <w:t>first</w:t>
      </w:r>
      <w:r>
        <w:rPr>
          <w:lang w:val="en-IN"/>
        </w:rPr>
        <w:t>) 7-segment display has been blocked or not. If blocked, then it</w:t>
      </w:r>
      <w:r w:rsidR="00CC1BC8">
        <w:rPr>
          <w:lang w:val="en-IN"/>
        </w:rPr>
        <w:t xml:space="preserve"> goes to state 0. If the third</w:t>
      </w:r>
      <w:r>
        <w:rPr>
          <w:lang w:val="en-IN"/>
        </w:rPr>
        <w:t xml:space="preserve"> 7-segment display is not blocked, then the system goes to next state. If the timer_ip pulse is not set to high, the system goes to the previous state and </w:t>
      </w:r>
      <w:r w:rsidR="002F7377">
        <w:rPr>
          <w:lang w:val="en-IN"/>
        </w:rPr>
        <w:t>displays the player’s input</w:t>
      </w:r>
      <w:r>
        <w:rPr>
          <w:lang w:val="en-IN"/>
        </w:rPr>
        <w:t xml:space="preserve"> and the process continues. </w:t>
      </w:r>
    </w:p>
    <w:p w:rsidR="00FB4E81" w:rsidRDefault="00FB4E81" w:rsidP="00192A2A">
      <w:pPr>
        <w:pStyle w:val="ListParagraph"/>
        <w:numPr>
          <w:ilvl w:val="0"/>
          <w:numId w:val="33"/>
        </w:numPr>
        <w:rPr>
          <w:lang w:val="en-IN"/>
        </w:rPr>
      </w:pPr>
      <w:r>
        <w:rPr>
          <w:lang w:val="en-IN"/>
        </w:rPr>
        <w:t>state-6 to state-13, the process repeats similar to tha</w:t>
      </w:r>
      <w:r w:rsidR="00720DD5">
        <w:rPr>
          <w:lang w:val="en-IN"/>
        </w:rPr>
        <w:t>t of state-4 and state-5 for three more cycles.</w:t>
      </w:r>
      <w:r>
        <w:rPr>
          <w:lang w:val="en-IN"/>
        </w:rPr>
        <w:t xml:space="preserve">. </w:t>
      </w:r>
    </w:p>
    <w:p w:rsidR="00FB4E81" w:rsidRDefault="00FB4E81" w:rsidP="00192A2A">
      <w:pPr>
        <w:pStyle w:val="ListParagraph"/>
        <w:numPr>
          <w:ilvl w:val="0"/>
          <w:numId w:val="33"/>
        </w:numPr>
        <w:rPr>
          <w:lang w:val="en-IN"/>
        </w:rPr>
      </w:pPr>
      <w:r>
        <w:rPr>
          <w:lang w:val="en-IN"/>
        </w:rPr>
        <w:t>Once the sequence reaches the 7</w:t>
      </w:r>
      <w:r w:rsidRPr="00FD6A22">
        <w:rPr>
          <w:vertAlign w:val="superscript"/>
          <w:lang w:val="en-IN"/>
        </w:rPr>
        <w:t>th</w:t>
      </w:r>
      <w:r>
        <w:rPr>
          <w:lang w:val="en-IN"/>
        </w:rPr>
        <w:t xml:space="preserve"> 7-segment, the system goes to state-0 and the process repeats.</w:t>
      </w:r>
    </w:p>
    <w:p w:rsidR="00FB4E81" w:rsidRDefault="00FB4E81" w:rsidP="00192A2A">
      <w:pPr>
        <w:pStyle w:val="ListParagraph"/>
        <w:numPr>
          <w:ilvl w:val="0"/>
          <w:numId w:val="33"/>
        </w:numPr>
        <w:rPr>
          <w:lang w:val="en-IN"/>
        </w:rPr>
      </w:pPr>
      <w:r>
        <w:rPr>
          <w:lang w:val="en-IN"/>
        </w:rPr>
        <w:t>In state-14, the system checks if a new game is requested. If so, then it unblocks all the 7-segment, sets end_gm signal to logic lows and goes to state-0. If not, it waits in this state continuously.</w:t>
      </w:r>
    </w:p>
    <w:p w:rsidR="00E96B1C" w:rsidRDefault="00E96B1C" w:rsidP="00E96B1C">
      <w:pPr>
        <w:rPr>
          <w:lang w:val="en-IN"/>
        </w:rPr>
      </w:pPr>
    </w:p>
    <w:p w:rsidR="00DF3E00" w:rsidRDefault="00DF3E00" w:rsidP="00E96B1C">
      <w:pPr>
        <w:ind w:left="1080"/>
        <w:rPr>
          <w:lang w:val="en-IN"/>
        </w:rPr>
      </w:pPr>
      <w:r>
        <w:rPr>
          <w:lang w:val="en-IN"/>
        </w:rPr>
        <w:t>FSM DIAGRAM:</w:t>
      </w:r>
    </w:p>
    <w:p w:rsidR="005B230F" w:rsidRDefault="005B230F" w:rsidP="005B230F">
      <w:pPr>
        <w:ind w:left="-426" w:hanging="141"/>
        <w:rPr>
          <w:lang w:val="en-IN"/>
        </w:rPr>
      </w:pPr>
      <w:r w:rsidRPr="005B230F">
        <w:rPr>
          <w:noProof/>
          <w:lang w:val="en-IN" w:eastAsia="en-IN"/>
        </w:rPr>
        <w:drawing>
          <wp:inline distT="0" distB="0" distL="0" distR="0" wp14:anchorId="6542FDC1" wp14:editId="68959A70">
            <wp:extent cx="6826885" cy="3777615"/>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6826885" cy="3777615"/>
                    </a:xfrm>
                    <a:prstGeom prst="rect">
                      <a:avLst/>
                    </a:prstGeom>
                  </pic:spPr>
                </pic:pic>
              </a:graphicData>
            </a:graphic>
          </wp:inline>
        </w:drawing>
      </w:r>
    </w:p>
    <w:p w:rsidR="00DF3E00" w:rsidRDefault="009A0E59" w:rsidP="009A0E59">
      <w:pPr>
        <w:rPr>
          <w:lang w:val="en-IN"/>
        </w:rPr>
      </w:pPr>
      <w:r>
        <w:rPr>
          <w:noProof/>
          <w:lang w:val="en-IN" w:eastAsia="en-IN"/>
        </w:rPr>
        <w:lastRenderedPageBreak/>
        <w:drawing>
          <wp:inline distT="0" distB="0" distL="0" distR="0" wp14:anchorId="05C73CB5" wp14:editId="18315FFD">
            <wp:extent cx="5924550" cy="4238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4550" cy="4238625"/>
                    </a:xfrm>
                    <a:prstGeom prst="rect">
                      <a:avLst/>
                    </a:prstGeom>
                  </pic:spPr>
                </pic:pic>
              </a:graphicData>
            </a:graphic>
          </wp:inline>
        </w:drawing>
      </w:r>
    </w:p>
    <w:p w:rsidR="009A0E59" w:rsidRDefault="009A0E59" w:rsidP="009A0E59">
      <w:pPr>
        <w:rPr>
          <w:lang w:val="en-IN"/>
        </w:rPr>
      </w:pPr>
      <w:r>
        <w:rPr>
          <w:noProof/>
          <w:lang w:val="en-IN" w:eastAsia="en-IN"/>
        </w:rPr>
        <w:drawing>
          <wp:inline distT="0" distB="0" distL="0" distR="0" wp14:anchorId="5921D54F" wp14:editId="3D8DA76E">
            <wp:extent cx="5267325" cy="3667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7325" cy="3667125"/>
                    </a:xfrm>
                    <a:prstGeom prst="rect">
                      <a:avLst/>
                    </a:prstGeom>
                  </pic:spPr>
                </pic:pic>
              </a:graphicData>
            </a:graphic>
          </wp:inline>
        </w:drawing>
      </w:r>
    </w:p>
    <w:p w:rsidR="009A0E59" w:rsidRDefault="009A0E59" w:rsidP="009A0E59">
      <w:pPr>
        <w:rPr>
          <w:lang w:val="en-IN"/>
        </w:rPr>
      </w:pPr>
      <w:r>
        <w:rPr>
          <w:noProof/>
          <w:lang w:val="en-IN" w:eastAsia="en-IN"/>
        </w:rPr>
        <w:lastRenderedPageBreak/>
        <w:drawing>
          <wp:inline distT="0" distB="0" distL="0" distR="0" wp14:anchorId="7ECC1B79" wp14:editId="78041B58">
            <wp:extent cx="5724525" cy="3419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3419475"/>
                    </a:xfrm>
                    <a:prstGeom prst="rect">
                      <a:avLst/>
                    </a:prstGeom>
                  </pic:spPr>
                </pic:pic>
              </a:graphicData>
            </a:graphic>
          </wp:inline>
        </w:drawing>
      </w:r>
    </w:p>
    <w:p w:rsidR="009A0E59" w:rsidRDefault="00993E9F" w:rsidP="009A0E59">
      <w:pPr>
        <w:rPr>
          <w:lang w:val="en-IN"/>
        </w:rPr>
      </w:pPr>
      <w:r>
        <w:rPr>
          <w:noProof/>
          <w:lang w:val="en-IN" w:eastAsia="en-IN"/>
        </w:rPr>
        <w:lastRenderedPageBreak/>
        <w:drawing>
          <wp:inline distT="0" distB="0" distL="0" distR="0" wp14:anchorId="7D10982A" wp14:editId="39DA963B">
            <wp:extent cx="6826885"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26885" cy="4861560"/>
                    </a:xfrm>
                    <a:prstGeom prst="rect">
                      <a:avLst/>
                    </a:prstGeom>
                  </pic:spPr>
                </pic:pic>
              </a:graphicData>
            </a:graphic>
          </wp:inline>
        </w:drawing>
      </w:r>
    </w:p>
    <w:p w:rsidR="00DF3E00" w:rsidRDefault="00DF3E00" w:rsidP="00E96B1C">
      <w:pPr>
        <w:ind w:left="1080"/>
        <w:rPr>
          <w:lang w:val="en-IN"/>
        </w:rPr>
      </w:pPr>
    </w:p>
    <w:p w:rsidR="00E96B1C" w:rsidRDefault="00E96B1C" w:rsidP="00E96B1C">
      <w:pPr>
        <w:ind w:left="1080"/>
        <w:rPr>
          <w:lang w:val="en-IN"/>
        </w:rPr>
      </w:pPr>
      <w:r>
        <w:rPr>
          <w:lang w:val="en-IN"/>
        </w:rPr>
        <w:t>SYMBOL:</w:t>
      </w:r>
    </w:p>
    <w:p w:rsidR="00E96B1C" w:rsidRDefault="00CE3760" w:rsidP="00E96B1C">
      <w:pPr>
        <w:ind w:left="1080"/>
        <w:rPr>
          <w:lang w:val="en-IN"/>
        </w:rPr>
      </w:pPr>
      <w:r w:rsidRPr="00CE3760">
        <w:rPr>
          <w:noProof/>
          <w:lang w:val="en-IN" w:eastAsia="en-IN"/>
        </w:rPr>
        <w:drawing>
          <wp:inline distT="0" distB="0" distL="0" distR="0" wp14:anchorId="2068262B" wp14:editId="79E0A608">
            <wp:extent cx="3761627" cy="179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3307" cy="1801021"/>
                    </a:xfrm>
                    <a:prstGeom prst="rect">
                      <a:avLst/>
                    </a:prstGeom>
                  </pic:spPr>
                </pic:pic>
              </a:graphicData>
            </a:graphic>
          </wp:inline>
        </w:drawing>
      </w:r>
    </w:p>
    <w:p w:rsidR="00ED6F5E" w:rsidRPr="00E96B1C" w:rsidRDefault="00ED6F5E" w:rsidP="00E96B1C">
      <w:pPr>
        <w:ind w:left="1080"/>
        <w:rPr>
          <w:lang w:val="en-IN"/>
        </w:rPr>
      </w:pPr>
    </w:p>
    <w:p w:rsidR="00EB374F" w:rsidRPr="00436DBD" w:rsidRDefault="00436DBD" w:rsidP="00436DBD">
      <w:pPr>
        <w:pStyle w:val="ListParagraph"/>
        <w:numPr>
          <w:ilvl w:val="0"/>
          <w:numId w:val="2"/>
        </w:numPr>
        <w:rPr>
          <w:b/>
          <w:lang w:val="en-IN"/>
        </w:rPr>
      </w:pPr>
      <w:r w:rsidRPr="00436DBD">
        <w:rPr>
          <w:b/>
          <w:lang w:val="en-IN"/>
        </w:rPr>
        <w:t>Score counter: SimpleCounter.v</w:t>
      </w:r>
    </w:p>
    <w:p w:rsidR="006A0766" w:rsidRDefault="006A0766" w:rsidP="006A0766">
      <w:pPr>
        <w:pStyle w:val="ListParagraph"/>
        <w:rPr>
          <w:b/>
          <w:lang w:val="en-IN"/>
        </w:rPr>
      </w:pPr>
    </w:p>
    <w:p w:rsidR="002368F4" w:rsidRDefault="002368F4" w:rsidP="006A0766">
      <w:pPr>
        <w:pStyle w:val="ListParagraph"/>
        <w:rPr>
          <w:lang w:val="en-IN"/>
        </w:rPr>
      </w:pPr>
      <w:r>
        <w:rPr>
          <w:lang w:val="en-IN"/>
        </w:rPr>
        <w:t xml:space="preserve">This module is designed to calculate the score for the players. When </w:t>
      </w:r>
      <w:r w:rsidR="00AF0231">
        <w:rPr>
          <w:lang w:val="en-IN"/>
        </w:rPr>
        <w:t>input score is high then the count value increases by one as long as</w:t>
      </w:r>
      <w:r w:rsidR="00E10AFC">
        <w:rPr>
          <w:lang w:val="en-IN"/>
        </w:rPr>
        <w:t xml:space="preserve"> the count value is less than 20. When the count value is 20</w:t>
      </w:r>
      <w:r w:rsidR="00AB376C">
        <w:rPr>
          <w:lang w:val="en-IN"/>
        </w:rPr>
        <w:t>, then the signal win and end_g</w:t>
      </w:r>
      <w:r w:rsidR="00AF0231">
        <w:rPr>
          <w:lang w:val="en-IN"/>
        </w:rPr>
        <w:t>m is set to logic high.</w:t>
      </w:r>
      <w:r w:rsidR="00AF0231" w:rsidRPr="00AF0231">
        <w:rPr>
          <w:lang w:val="en-IN"/>
        </w:rPr>
        <w:t xml:space="preserve"> </w:t>
      </w:r>
      <w:r w:rsidR="00AF0231">
        <w:rPr>
          <w:lang w:val="en-IN"/>
        </w:rPr>
        <w:t>The input and output signals are defined below:</w:t>
      </w:r>
    </w:p>
    <w:p w:rsidR="00AF0231" w:rsidRDefault="00AF0231" w:rsidP="006A0766">
      <w:pPr>
        <w:pStyle w:val="ListParagraph"/>
        <w:rPr>
          <w:lang w:val="en-IN"/>
        </w:rPr>
      </w:pPr>
      <w:r>
        <w:rPr>
          <w:lang w:val="en-IN"/>
        </w:rPr>
        <w:t xml:space="preserve">Input: </w:t>
      </w:r>
    </w:p>
    <w:p w:rsidR="00046E27" w:rsidRPr="00046E27" w:rsidRDefault="00436DBD" w:rsidP="00192A2A">
      <w:pPr>
        <w:pStyle w:val="ListParagraph"/>
        <w:numPr>
          <w:ilvl w:val="0"/>
          <w:numId w:val="11"/>
        </w:numPr>
        <w:rPr>
          <w:lang w:val="en-IN"/>
        </w:rPr>
      </w:pPr>
      <w:r>
        <w:rPr>
          <w:lang w:val="en-IN"/>
        </w:rPr>
        <w:lastRenderedPageBreak/>
        <w:t>Count_in</w:t>
      </w:r>
      <w:r w:rsidR="00AF0231">
        <w:rPr>
          <w:lang w:val="en-IN"/>
        </w:rPr>
        <w:t>: This is the input fanned out from the game controller. It is the pulse which tells the counter to increment the score.</w:t>
      </w:r>
    </w:p>
    <w:p w:rsidR="00AF0231" w:rsidRDefault="00046E27" w:rsidP="00192A2A">
      <w:pPr>
        <w:pStyle w:val="ListParagraph"/>
        <w:numPr>
          <w:ilvl w:val="0"/>
          <w:numId w:val="11"/>
        </w:numPr>
        <w:rPr>
          <w:lang w:val="en-IN"/>
        </w:rPr>
      </w:pPr>
      <w:r>
        <w:rPr>
          <w:lang w:val="en-IN"/>
        </w:rPr>
        <w:t>rst</w:t>
      </w:r>
      <w:r w:rsidR="00AF0231">
        <w:rPr>
          <w:lang w:val="en-IN"/>
        </w:rPr>
        <w:t>: This resets all the outputs to 0.</w:t>
      </w:r>
    </w:p>
    <w:p w:rsidR="00AF0231" w:rsidRDefault="00AF0231" w:rsidP="00192A2A">
      <w:pPr>
        <w:pStyle w:val="ListParagraph"/>
        <w:numPr>
          <w:ilvl w:val="0"/>
          <w:numId w:val="11"/>
        </w:numPr>
        <w:rPr>
          <w:lang w:val="en-IN"/>
        </w:rPr>
      </w:pPr>
      <w:r>
        <w:rPr>
          <w:lang w:val="en-IN"/>
        </w:rPr>
        <w:t>clk: This is clock signal</w:t>
      </w:r>
    </w:p>
    <w:p w:rsidR="00AF0231" w:rsidRDefault="00AF0231" w:rsidP="00AF0231">
      <w:pPr>
        <w:ind w:left="720"/>
        <w:rPr>
          <w:lang w:val="en-IN"/>
        </w:rPr>
      </w:pPr>
      <w:r>
        <w:rPr>
          <w:lang w:val="en-IN"/>
        </w:rPr>
        <w:t>Outputs:</w:t>
      </w:r>
    </w:p>
    <w:p w:rsidR="00AF0231" w:rsidRDefault="00046E27" w:rsidP="00192A2A">
      <w:pPr>
        <w:pStyle w:val="ListParagraph"/>
        <w:numPr>
          <w:ilvl w:val="0"/>
          <w:numId w:val="12"/>
        </w:numPr>
        <w:rPr>
          <w:lang w:val="en-IN"/>
        </w:rPr>
      </w:pPr>
      <w:r>
        <w:rPr>
          <w:lang w:val="en-IN"/>
        </w:rPr>
        <w:t>Count_out</w:t>
      </w:r>
      <w:r w:rsidR="00AF0231" w:rsidRPr="00AF0231">
        <w:rPr>
          <w:lang w:val="en-IN"/>
        </w:rPr>
        <w:t>:</w:t>
      </w:r>
      <w:r w:rsidR="00AF0231">
        <w:rPr>
          <w:lang w:val="en-IN"/>
        </w:rPr>
        <w:t xml:space="preserve"> This is the </w:t>
      </w:r>
      <w:r w:rsidR="005E7E3F">
        <w:rPr>
          <w:lang w:val="en-IN"/>
        </w:rPr>
        <w:t>6</w:t>
      </w:r>
      <w:r w:rsidR="00AF0231">
        <w:rPr>
          <w:lang w:val="en-IN"/>
        </w:rPr>
        <w:t>-bit output which is the score for the player.</w:t>
      </w:r>
    </w:p>
    <w:p w:rsidR="00AF0231" w:rsidRDefault="003F65E4" w:rsidP="00192A2A">
      <w:pPr>
        <w:pStyle w:val="ListParagraph"/>
        <w:numPr>
          <w:ilvl w:val="0"/>
          <w:numId w:val="12"/>
        </w:numPr>
        <w:rPr>
          <w:lang w:val="en-IN"/>
        </w:rPr>
      </w:pPr>
      <w:r>
        <w:rPr>
          <w:lang w:val="en-IN"/>
        </w:rPr>
        <w:t>Tout1</w:t>
      </w:r>
      <w:r w:rsidR="00AF0231">
        <w:rPr>
          <w:lang w:val="en-IN"/>
        </w:rPr>
        <w:t>: This signal is h</w:t>
      </w:r>
      <w:r w:rsidR="00482D08">
        <w:rPr>
          <w:lang w:val="en-IN"/>
        </w:rPr>
        <w:t>igh when the score is 20</w:t>
      </w:r>
      <w:r w:rsidR="00AF0231">
        <w:rPr>
          <w:lang w:val="en-IN"/>
        </w:rPr>
        <w:t xml:space="preserve">. Signifying that the player has reached the maximum score and the game has ended. </w:t>
      </w:r>
    </w:p>
    <w:p w:rsidR="00B95C35" w:rsidRDefault="00B95C35" w:rsidP="00DB6475">
      <w:pPr>
        <w:ind w:left="720"/>
        <w:rPr>
          <w:lang w:val="en-IN"/>
        </w:rPr>
      </w:pPr>
    </w:p>
    <w:p w:rsidR="00204C7A" w:rsidRDefault="00DB6475" w:rsidP="00DB6475">
      <w:pPr>
        <w:ind w:left="720"/>
        <w:rPr>
          <w:lang w:val="en-IN"/>
        </w:rPr>
      </w:pPr>
      <w:r>
        <w:rPr>
          <w:lang w:val="en-IN"/>
        </w:rPr>
        <w:t>This module is instantiated twice. One for player 1 and one for player 2.</w:t>
      </w:r>
    </w:p>
    <w:p w:rsidR="00DB6475" w:rsidRPr="00DB6475" w:rsidRDefault="00DB6475" w:rsidP="00DB6475">
      <w:pPr>
        <w:ind w:left="720"/>
        <w:rPr>
          <w:lang w:val="en-IN"/>
        </w:rPr>
      </w:pPr>
    </w:p>
    <w:p w:rsidR="00CE106B" w:rsidRDefault="00D010F9" w:rsidP="00D010F9">
      <w:pPr>
        <w:ind w:left="720"/>
        <w:rPr>
          <w:lang w:val="en-IN"/>
        </w:rPr>
      </w:pPr>
      <w:r>
        <w:rPr>
          <w:lang w:val="en-IN"/>
        </w:rPr>
        <w:t>SYMBOL:</w:t>
      </w:r>
    </w:p>
    <w:p w:rsidR="00D010F9" w:rsidRPr="005709C3" w:rsidRDefault="00CE3760" w:rsidP="00D010F9">
      <w:pPr>
        <w:ind w:left="720"/>
        <w:rPr>
          <w:lang w:val="en-IN"/>
        </w:rPr>
      </w:pPr>
      <w:r w:rsidRPr="00CE3760">
        <w:rPr>
          <w:noProof/>
          <w:lang w:val="en-IN" w:eastAsia="en-IN"/>
        </w:rPr>
        <w:drawing>
          <wp:inline distT="0" distB="0" distL="0" distR="0" wp14:anchorId="7E723CAA" wp14:editId="348F4520">
            <wp:extent cx="3743325" cy="128808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2250" cy="1301476"/>
                    </a:xfrm>
                    <a:prstGeom prst="rect">
                      <a:avLst/>
                    </a:prstGeom>
                  </pic:spPr>
                </pic:pic>
              </a:graphicData>
            </a:graphic>
          </wp:inline>
        </w:drawing>
      </w:r>
    </w:p>
    <w:p w:rsidR="00AF0231" w:rsidRPr="00AF0231" w:rsidRDefault="00AF0231" w:rsidP="00AF0231">
      <w:pPr>
        <w:pStyle w:val="ListParagraph"/>
        <w:rPr>
          <w:lang w:val="en-IN"/>
        </w:rPr>
      </w:pPr>
    </w:p>
    <w:p w:rsidR="00391EC1" w:rsidRDefault="00EB374F" w:rsidP="00391EC1">
      <w:pPr>
        <w:pStyle w:val="ListParagraph"/>
        <w:numPr>
          <w:ilvl w:val="0"/>
          <w:numId w:val="2"/>
        </w:numPr>
        <w:ind w:left="567" w:hanging="207"/>
        <w:rPr>
          <w:b/>
          <w:lang w:val="en-IN"/>
        </w:rPr>
      </w:pPr>
      <w:r w:rsidRPr="00BD628C">
        <w:rPr>
          <w:b/>
          <w:lang w:val="en-IN"/>
        </w:rPr>
        <w:t>Winner checker: win_checker.v</w:t>
      </w:r>
    </w:p>
    <w:p w:rsidR="00391EC1" w:rsidRDefault="00391EC1" w:rsidP="00391EC1">
      <w:pPr>
        <w:pStyle w:val="ListParagraph"/>
        <w:ind w:left="567"/>
        <w:rPr>
          <w:lang w:val="en-IN"/>
        </w:rPr>
      </w:pPr>
    </w:p>
    <w:p w:rsidR="00391EC1" w:rsidRDefault="00391EC1" w:rsidP="00391EC1">
      <w:pPr>
        <w:pStyle w:val="ListParagraph"/>
        <w:ind w:left="567"/>
        <w:rPr>
          <w:lang w:val="en-IN"/>
        </w:rPr>
      </w:pPr>
      <w:r>
        <w:rPr>
          <w:lang w:val="en-IN"/>
        </w:rPr>
        <w:t xml:space="preserve">This module is designed to check the final winner. At timeout, the scores for a and b are compared. The player with the highest score is the winner. If both the players have equal scores then both of them are winners. </w:t>
      </w:r>
      <w:r w:rsidRPr="00391EC1">
        <w:rPr>
          <w:lang w:val="en-IN"/>
        </w:rPr>
        <w:t>If the timeout has not occurred then, the player who has attained the highest score is declared the winner. The input and output signals are defined below:</w:t>
      </w:r>
    </w:p>
    <w:p w:rsidR="00391EC1" w:rsidRDefault="00391EC1" w:rsidP="00391EC1">
      <w:pPr>
        <w:pStyle w:val="ListParagraph"/>
        <w:ind w:left="567"/>
        <w:rPr>
          <w:lang w:val="en-IN"/>
        </w:rPr>
      </w:pPr>
      <w:r>
        <w:rPr>
          <w:lang w:val="en-IN"/>
        </w:rPr>
        <w:t xml:space="preserve">Input: </w:t>
      </w:r>
    </w:p>
    <w:p w:rsidR="002E0CFA" w:rsidRDefault="002E0CFA" w:rsidP="00192A2A">
      <w:pPr>
        <w:pStyle w:val="ListParagraph"/>
        <w:numPr>
          <w:ilvl w:val="0"/>
          <w:numId w:val="16"/>
        </w:numPr>
        <w:rPr>
          <w:lang w:val="en-IN"/>
        </w:rPr>
      </w:pPr>
      <w:r>
        <w:rPr>
          <w:lang w:val="en-IN"/>
        </w:rPr>
        <w:t xml:space="preserve">en2: </w:t>
      </w:r>
      <w:r w:rsidRPr="002E0CFA">
        <w:rPr>
          <w:lang w:val="en-IN"/>
        </w:rPr>
        <w:t>It en</w:t>
      </w:r>
      <w:r>
        <w:rPr>
          <w:lang w:val="en-IN"/>
        </w:rPr>
        <w:t>a</w:t>
      </w:r>
      <w:r w:rsidRPr="002E0CFA">
        <w:rPr>
          <w:lang w:val="en-IN"/>
        </w:rPr>
        <w:t xml:space="preserve">bles the module only when two-player mode game is selected. </w:t>
      </w:r>
    </w:p>
    <w:p w:rsidR="00391EC1" w:rsidRDefault="00391EC1" w:rsidP="00192A2A">
      <w:pPr>
        <w:pStyle w:val="ListParagraph"/>
        <w:numPr>
          <w:ilvl w:val="0"/>
          <w:numId w:val="16"/>
        </w:numPr>
        <w:rPr>
          <w:lang w:val="en-IN"/>
        </w:rPr>
      </w:pPr>
      <w:r>
        <w:rPr>
          <w:lang w:val="en-IN"/>
        </w:rPr>
        <w:t xml:space="preserve">c_op_a: This is score for player a. It is </w:t>
      </w:r>
      <w:r w:rsidR="00FA425C">
        <w:rPr>
          <w:lang w:val="en-IN"/>
        </w:rPr>
        <w:t>6</w:t>
      </w:r>
      <w:r>
        <w:rPr>
          <w:lang w:val="en-IN"/>
        </w:rPr>
        <w:t>-bit input signal.</w:t>
      </w:r>
    </w:p>
    <w:p w:rsidR="00391EC1" w:rsidRDefault="00391EC1" w:rsidP="00192A2A">
      <w:pPr>
        <w:pStyle w:val="ListParagraph"/>
        <w:numPr>
          <w:ilvl w:val="0"/>
          <w:numId w:val="16"/>
        </w:numPr>
        <w:rPr>
          <w:lang w:val="en-IN"/>
        </w:rPr>
      </w:pPr>
      <w:r>
        <w:rPr>
          <w:lang w:val="en-IN"/>
        </w:rPr>
        <w:t>c_op_b: Thi</w:t>
      </w:r>
      <w:r w:rsidR="00FA425C">
        <w:rPr>
          <w:lang w:val="en-IN"/>
        </w:rPr>
        <w:t>s is score for player b. It is 6</w:t>
      </w:r>
      <w:r>
        <w:rPr>
          <w:lang w:val="en-IN"/>
        </w:rPr>
        <w:t>-bit input signal.</w:t>
      </w:r>
    </w:p>
    <w:p w:rsidR="00242E39" w:rsidRDefault="00F95255" w:rsidP="00192A2A">
      <w:pPr>
        <w:pStyle w:val="ListParagraph"/>
        <w:numPr>
          <w:ilvl w:val="0"/>
          <w:numId w:val="16"/>
        </w:numPr>
        <w:rPr>
          <w:lang w:val="en-IN"/>
        </w:rPr>
      </w:pPr>
      <w:r w:rsidRPr="00242E39">
        <w:rPr>
          <w:lang w:val="en-IN"/>
        </w:rPr>
        <w:t xml:space="preserve">timeout: </w:t>
      </w:r>
      <w:r w:rsidR="00242E39" w:rsidRPr="00242E39">
        <w:rPr>
          <w:lang w:val="en-IN"/>
        </w:rPr>
        <w:t>This signal is high when all the 7-segments are blocked and the game has ended. It is the end_gm signal from the gm_ctl_2pl module of player1.</w:t>
      </w:r>
    </w:p>
    <w:p w:rsidR="00242E39" w:rsidRDefault="00242E39" w:rsidP="00192A2A">
      <w:pPr>
        <w:pStyle w:val="ListParagraph"/>
        <w:numPr>
          <w:ilvl w:val="0"/>
          <w:numId w:val="16"/>
        </w:numPr>
        <w:rPr>
          <w:lang w:val="en-IN"/>
        </w:rPr>
      </w:pPr>
      <w:r>
        <w:rPr>
          <w:lang w:val="en-IN"/>
        </w:rPr>
        <w:t xml:space="preserve">timeout2: </w:t>
      </w:r>
      <w:r w:rsidRPr="00242E39">
        <w:rPr>
          <w:lang w:val="en-IN"/>
        </w:rPr>
        <w:t>This signal is high when all the 7-segments are blocked and the game has ended. It is the end_gm signal from the gm_ctl_2pl module of player2.</w:t>
      </w:r>
    </w:p>
    <w:p w:rsidR="00F95255" w:rsidRDefault="00F95255" w:rsidP="00192A2A">
      <w:pPr>
        <w:pStyle w:val="ListParagraph"/>
        <w:numPr>
          <w:ilvl w:val="0"/>
          <w:numId w:val="16"/>
        </w:numPr>
        <w:rPr>
          <w:lang w:val="en-IN"/>
        </w:rPr>
      </w:pPr>
      <w:r>
        <w:rPr>
          <w:lang w:val="en-IN"/>
        </w:rPr>
        <w:t>reset: This resets the output to 0 when enabled.</w:t>
      </w:r>
    </w:p>
    <w:p w:rsidR="00F95255" w:rsidRDefault="00F95255" w:rsidP="00192A2A">
      <w:pPr>
        <w:pStyle w:val="ListParagraph"/>
        <w:numPr>
          <w:ilvl w:val="0"/>
          <w:numId w:val="16"/>
        </w:numPr>
        <w:rPr>
          <w:lang w:val="en-IN"/>
        </w:rPr>
      </w:pPr>
      <w:r>
        <w:rPr>
          <w:lang w:val="en-IN"/>
        </w:rPr>
        <w:t>clk: It’s the clock signal</w:t>
      </w:r>
    </w:p>
    <w:p w:rsidR="00F95255" w:rsidRDefault="00F95255" w:rsidP="00F95255">
      <w:pPr>
        <w:ind w:left="567"/>
        <w:rPr>
          <w:lang w:val="en-IN"/>
        </w:rPr>
      </w:pPr>
    </w:p>
    <w:p w:rsidR="00F95255" w:rsidRDefault="00F95255" w:rsidP="00F95255">
      <w:pPr>
        <w:ind w:left="567"/>
        <w:rPr>
          <w:lang w:val="en-IN"/>
        </w:rPr>
      </w:pPr>
      <w:r>
        <w:rPr>
          <w:lang w:val="en-IN"/>
        </w:rPr>
        <w:t>Outputs:</w:t>
      </w:r>
    </w:p>
    <w:p w:rsidR="00F95255" w:rsidRDefault="00F95255" w:rsidP="00192A2A">
      <w:pPr>
        <w:pStyle w:val="ListParagraph"/>
        <w:numPr>
          <w:ilvl w:val="0"/>
          <w:numId w:val="17"/>
        </w:numPr>
        <w:rPr>
          <w:lang w:val="en-IN"/>
        </w:rPr>
      </w:pPr>
      <w:r w:rsidRPr="00F95255">
        <w:rPr>
          <w:lang w:val="en-IN"/>
        </w:rPr>
        <w:t>a_rocks: This signal is high when player a is the winner.</w:t>
      </w:r>
    </w:p>
    <w:p w:rsidR="005709C3" w:rsidRDefault="00F95255" w:rsidP="00192A2A">
      <w:pPr>
        <w:pStyle w:val="ListParagraph"/>
        <w:numPr>
          <w:ilvl w:val="0"/>
          <w:numId w:val="17"/>
        </w:numPr>
        <w:rPr>
          <w:lang w:val="en-IN"/>
        </w:rPr>
      </w:pPr>
      <w:r>
        <w:rPr>
          <w:lang w:val="en-IN"/>
        </w:rPr>
        <w:t>b</w:t>
      </w:r>
      <w:r w:rsidRPr="00F95255">
        <w:rPr>
          <w:lang w:val="en-IN"/>
        </w:rPr>
        <w:t>_rocks: T</w:t>
      </w:r>
      <w:r>
        <w:rPr>
          <w:lang w:val="en-IN"/>
        </w:rPr>
        <w:t>his signal is high when player b</w:t>
      </w:r>
      <w:r w:rsidRPr="00F95255">
        <w:rPr>
          <w:lang w:val="en-IN"/>
        </w:rPr>
        <w:t xml:space="preserve"> is the winner.</w:t>
      </w:r>
    </w:p>
    <w:p w:rsidR="005709C3" w:rsidRDefault="005709C3" w:rsidP="005709C3">
      <w:pPr>
        <w:pStyle w:val="ListParagraph"/>
        <w:ind w:left="927"/>
        <w:rPr>
          <w:lang w:val="en-IN"/>
        </w:rPr>
      </w:pPr>
    </w:p>
    <w:p w:rsidR="00E3331D" w:rsidRDefault="00E3331D" w:rsidP="005709C3">
      <w:pPr>
        <w:pStyle w:val="ListParagraph"/>
        <w:ind w:left="927"/>
        <w:rPr>
          <w:lang w:val="en-IN"/>
        </w:rPr>
      </w:pPr>
    </w:p>
    <w:p w:rsidR="00E3331D" w:rsidRDefault="00E3331D" w:rsidP="005709C3">
      <w:pPr>
        <w:pStyle w:val="ListParagraph"/>
        <w:ind w:left="927"/>
        <w:rPr>
          <w:lang w:val="en-IN"/>
        </w:rPr>
      </w:pPr>
    </w:p>
    <w:p w:rsidR="00E3331D" w:rsidRDefault="00E3331D" w:rsidP="005709C3">
      <w:pPr>
        <w:pStyle w:val="ListParagraph"/>
        <w:ind w:left="927"/>
        <w:rPr>
          <w:lang w:val="en-IN"/>
        </w:rPr>
      </w:pPr>
    </w:p>
    <w:p w:rsidR="00E3331D" w:rsidRDefault="00E3331D" w:rsidP="005709C3">
      <w:pPr>
        <w:pStyle w:val="ListParagraph"/>
        <w:ind w:left="927"/>
        <w:rPr>
          <w:lang w:val="en-IN"/>
        </w:rPr>
      </w:pPr>
    </w:p>
    <w:p w:rsidR="00E3331D" w:rsidRDefault="00E3331D" w:rsidP="005709C3">
      <w:pPr>
        <w:pStyle w:val="ListParagraph"/>
        <w:ind w:left="927"/>
        <w:rPr>
          <w:lang w:val="en-IN"/>
        </w:rPr>
      </w:pPr>
    </w:p>
    <w:p w:rsidR="00E3331D" w:rsidRDefault="00E3331D" w:rsidP="005709C3">
      <w:pPr>
        <w:pStyle w:val="ListParagraph"/>
        <w:ind w:left="927"/>
        <w:rPr>
          <w:lang w:val="en-IN"/>
        </w:rPr>
      </w:pPr>
    </w:p>
    <w:p w:rsidR="005709C3" w:rsidRDefault="005709C3" w:rsidP="005709C3">
      <w:pPr>
        <w:ind w:left="567"/>
        <w:rPr>
          <w:lang w:val="en-IN"/>
        </w:rPr>
      </w:pPr>
      <w:r>
        <w:rPr>
          <w:lang w:val="en-IN"/>
        </w:rPr>
        <w:lastRenderedPageBreak/>
        <w:t>SYMBOL:</w:t>
      </w:r>
    </w:p>
    <w:p w:rsidR="0009364D" w:rsidRPr="005709C3" w:rsidRDefault="005A1437" w:rsidP="005709C3">
      <w:pPr>
        <w:ind w:left="567"/>
        <w:rPr>
          <w:lang w:val="en-IN"/>
        </w:rPr>
      </w:pPr>
      <w:r w:rsidRPr="005A1437">
        <w:rPr>
          <w:noProof/>
          <w:lang w:val="en-IN" w:eastAsia="en-IN"/>
        </w:rPr>
        <w:drawing>
          <wp:inline distT="0" distB="0" distL="0" distR="0" wp14:anchorId="2842AF51" wp14:editId="0DB53B81">
            <wp:extent cx="3523876" cy="15144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5678" cy="1519547"/>
                    </a:xfrm>
                    <a:prstGeom prst="rect">
                      <a:avLst/>
                    </a:prstGeom>
                  </pic:spPr>
                </pic:pic>
              </a:graphicData>
            </a:graphic>
          </wp:inline>
        </w:drawing>
      </w:r>
    </w:p>
    <w:p w:rsidR="00D010F9" w:rsidRPr="0073397F" w:rsidRDefault="00D010F9" w:rsidP="0073397F">
      <w:pPr>
        <w:pStyle w:val="ListParagraph"/>
        <w:numPr>
          <w:ilvl w:val="0"/>
          <w:numId w:val="2"/>
        </w:numPr>
        <w:rPr>
          <w:b/>
          <w:lang w:val="en-IN"/>
        </w:rPr>
      </w:pPr>
      <w:r w:rsidRPr="00BD628C">
        <w:rPr>
          <w:b/>
          <w:lang w:val="en-IN"/>
        </w:rPr>
        <w:t>BCD score display: bin2bcd_score.v</w:t>
      </w:r>
    </w:p>
    <w:p w:rsidR="00D010F9" w:rsidRPr="002E29F7" w:rsidRDefault="00D010F9" w:rsidP="00D010F9">
      <w:pPr>
        <w:pStyle w:val="ListParagraph"/>
        <w:rPr>
          <w:lang w:val="en-IN"/>
        </w:rPr>
      </w:pPr>
      <w:r>
        <w:rPr>
          <w:lang w:val="en-IN"/>
        </w:rPr>
        <w:t>This module is designed to convert the hexadecimal score into BCD value. We use a 12-bit register shift for the conversion.</w:t>
      </w:r>
      <w:r w:rsidRPr="002E29F7">
        <w:rPr>
          <w:lang w:val="en-IN"/>
        </w:rPr>
        <w:t>The binary to BCD conversion is done using the “shift and add 3” algorithm. The algorithm steps are as below:</w:t>
      </w:r>
    </w:p>
    <w:p w:rsidR="00D010F9" w:rsidRDefault="00D010F9" w:rsidP="00192A2A">
      <w:pPr>
        <w:pStyle w:val="ListParagraph"/>
        <w:numPr>
          <w:ilvl w:val="0"/>
          <w:numId w:val="13"/>
        </w:numPr>
        <w:tabs>
          <w:tab w:val="clear" w:pos="720"/>
          <w:tab w:val="num" w:pos="426"/>
          <w:tab w:val="left" w:pos="993"/>
        </w:tabs>
        <w:ind w:left="426" w:firstLine="283"/>
        <w:rPr>
          <w:lang w:val="en-IN"/>
        </w:rPr>
      </w:pPr>
      <w:r w:rsidRPr="00F73157">
        <w:rPr>
          <w:lang w:val="en-IN"/>
        </w:rPr>
        <w:t>I</w:t>
      </w:r>
      <w:r>
        <w:rPr>
          <w:lang w:val="en-IN"/>
        </w:rPr>
        <w:t>f any column (10's, 1's</w:t>
      </w:r>
      <w:r w:rsidRPr="00F73157">
        <w:rPr>
          <w:lang w:val="en-IN"/>
        </w:rPr>
        <w:t>) is 5 or greater, add 3 to that column.</w:t>
      </w:r>
    </w:p>
    <w:p w:rsidR="00D010F9" w:rsidRDefault="00D010F9" w:rsidP="00192A2A">
      <w:pPr>
        <w:pStyle w:val="ListParagraph"/>
        <w:numPr>
          <w:ilvl w:val="0"/>
          <w:numId w:val="13"/>
        </w:numPr>
        <w:tabs>
          <w:tab w:val="clear" w:pos="720"/>
          <w:tab w:val="num" w:pos="426"/>
          <w:tab w:val="left" w:pos="993"/>
        </w:tabs>
        <w:ind w:left="426" w:firstLine="283"/>
        <w:rPr>
          <w:lang w:val="en-IN"/>
        </w:rPr>
      </w:pPr>
      <w:r w:rsidRPr="002E29F7">
        <w:rPr>
          <w:lang w:val="en-IN"/>
        </w:rPr>
        <w:t>Shift all bits to the left by 1 position.</w:t>
      </w:r>
    </w:p>
    <w:p w:rsidR="00D010F9" w:rsidRPr="002E29F7" w:rsidRDefault="00D010F9" w:rsidP="00192A2A">
      <w:pPr>
        <w:pStyle w:val="ListParagraph"/>
        <w:numPr>
          <w:ilvl w:val="0"/>
          <w:numId w:val="13"/>
        </w:numPr>
        <w:tabs>
          <w:tab w:val="clear" w:pos="720"/>
          <w:tab w:val="num" w:pos="426"/>
          <w:tab w:val="left" w:pos="993"/>
        </w:tabs>
        <w:ind w:left="426" w:firstLine="283"/>
        <w:rPr>
          <w:lang w:val="en-IN"/>
        </w:rPr>
      </w:pPr>
      <w:r>
        <w:rPr>
          <w:lang w:val="en-IN"/>
        </w:rPr>
        <w:t>After 4</w:t>
      </w:r>
      <w:r w:rsidRPr="002E29F7">
        <w:rPr>
          <w:lang w:val="en-IN"/>
        </w:rPr>
        <w:t xml:space="preserve"> shifts have been performed, evaluate each column for the BCD values.</w:t>
      </w:r>
    </w:p>
    <w:p w:rsidR="00D010F9" w:rsidRDefault="00D010F9" w:rsidP="00D010F9">
      <w:pPr>
        <w:pStyle w:val="ListParagraph"/>
        <w:rPr>
          <w:lang w:val="en-IN"/>
        </w:rPr>
      </w:pPr>
      <w:r w:rsidRPr="006C2CBD">
        <w:rPr>
          <w:lang w:val="en-IN"/>
        </w:rPr>
        <w:t xml:space="preserve"> </w:t>
      </w:r>
      <w:r>
        <w:rPr>
          <w:lang w:val="en-IN"/>
        </w:rPr>
        <w:t>The input and output signals are defined below:</w:t>
      </w:r>
    </w:p>
    <w:p w:rsidR="00D010F9" w:rsidRDefault="00D010F9" w:rsidP="00D010F9">
      <w:pPr>
        <w:pStyle w:val="ListParagraph"/>
        <w:rPr>
          <w:lang w:val="en-IN"/>
        </w:rPr>
      </w:pPr>
      <w:r>
        <w:rPr>
          <w:lang w:val="en-IN"/>
        </w:rPr>
        <w:t xml:space="preserve">Input: </w:t>
      </w:r>
    </w:p>
    <w:p w:rsidR="00D010F9" w:rsidRDefault="00D010F9" w:rsidP="00192A2A">
      <w:pPr>
        <w:pStyle w:val="ListParagraph"/>
        <w:numPr>
          <w:ilvl w:val="0"/>
          <w:numId w:val="14"/>
        </w:numPr>
        <w:rPr>
          <w:lang w:val="en-IN"/>
        </w:rPr>
      </w:pPr>
      <w:r>
        <w:rPr>
          <w:lang w:val="en-IN"/>
        </w:rPr>
        <w:t>bin:This i</w:t>
      </w:r>
      <w:r w:rsidR="004902AC">
        <w:rPr>
          <w:lang w:val="en-IN"/>
        </w:rPr>
        <w:t>s the binary input which is of 6</w:t>
      </w:r>
      <w:r>
        <w:rPr>
          <w:lang w:val="en-IN"/>
        </w:rPr>
        <w:t>-bits</w:t>
      </w:r>
    </w:p>
    <w:p w:rsidR="00D010F9" w:rsidRDefault="00D010F9" w:rsidP="00D010F9">
      <w:pPr>
        <w:ind w:left="720"/>
        <w:rPr>
          <w:lang w:val="en-IN"/>
        </w:rPr>
      </w:pPr>
      <w:r>
        <w:rPr>
          <w:lang w:val="en-IN"/>
        </w:rPr>
        <w:t>Output:</w:t>
      </w:r>
    </w:p>
    <w:p w:rsidR="00D010F9" w:rsidRDefault="00D010F9" w:rsidP="00192A2A">
      <w:pPr>
        <w:pStyle w:val="ListParagraph"/>
        <w:numPr>
          <w:ilvl w:val="0"/>
          <w:numId w:val="15"/>
        </w:numPr>
        <w:rPr>
          <w:lang w:val="en-IN"/>
        </w:rPr>
      </w:pPr>
      <w:r>
        <w:rPr>
          <w:lang w:val="en-IN"/>
        </w:rPr>
        <w:t>tens: This is 4-bit BCD output for tens digit.</w:t>
      </w:r>
    </w:p>
    <w:p w:rsidR="00D010F9" w:rsidRDefault="00D010F9" w:rsidP="00192A2A">
      <w:pPr>
        <w:pStyle w:val="ListParagraph"/>
        <w:numPr>
          <w:ilvl w:val="0"/>
          <w:numId w:val="15"/>
        </w:numPr>
        <w:rPr>
          <w:lang w:val="en-IN"/>
        </w:rPr>
      </w:pPr>
      <w:r w:rsidRPr="002E29F7">
        <w:rPr>
          <w:lang w:val="en-IN"/>
        </w:rPr>
        <w:t xml:space="preserve"> </w:t>
      </w:r>
      <w:r>
        <w:rPr>
          <w:lang w:val="en-IN"/>
        </w:rPr>
        <w:t>ones: This is 4-bit BCD output for ones digit.</w:t>
      </w:r>
    </w:p>
    <w:p w:rsidR="00D010F9" w:rsidRDefault="00D010F9" w:rsidP="00D010F9">
      <w:pPr>
        <w:ind w:left="720"/>
        <w:rPr>
          <w:lang w:val="en-IN"/>
        </w:rPr>
      </w:pPr>
    </w:p>
    <w:p w:rsidR="00D010F9" w:rsidRDefault="00D010F9" w:rsidP="00D010F9">
      <w:pPr>
        <w:ind w:left="720"/>
        <w:rPr>
          <w:lang w:val="en-IN"/>
        </w:rPr>
      </w:pPr>
      <w:r>
        <w:rPr>
          <w:lang w:val="en-IN"/>
        </w:rPr>
        <w:t xml:space="preserve">This module is instantiated twice. One for player </w:t>
      </w:r>
      <w:r w:rsidR="001639D3">
        <w:rPr>
          <w:lang w:val="en-IN"/>
        </w:rPr>
        <w:t>1</w:t>
      </w:r>
      <w:r>
        <w:rPr>
          <w:lang w:val="en-IN"/>
        </w:rPr>
        <w:t xml:space="preserve"> and one for player </w:t>
      </w:r>
      <w:r w:rsidR="001639D3">
        <w:rPr>
          <w:lang w:val="en-IN"/>
        </w:rPr>
        <w:t>2</w:t>
      </w:r>
      <w:r>
        <w:rPr>
          <w:lang w:val="en-IN"/>
        </w:rPr>
        <w:t>.</w:t>
      </w:r>
    </w:p>
    <w:p w:rsidR="00D010F9" w:rsidRDefault="00D010F9" w:rsidP="00D010F9">
      <w:pPr>
        <w:ind w:left="720"/>
        <w:rPr>
          <w:lang w:val="en-IN"/>
        </w:rPr>
      </w:pPr>
    </w:p>
    <w:p w:rsidR="00D010F9" w:rsidRDefault="00D010F9" w:rsidP="00D010F9">
      <w:pPr>
        <w:ind w:left="720"/>
        <w:rPr>
          <w:lang w:val="en-IN"/>
        </w:rPr>
      </w:pPr>
      <w:r>
        <w:rPr>
          <w:lang w:val="en-IN"/>
        </w:rPr>
        <w:t>SYMBOL:</w:t>
      </w:r>
    </w:p>
    <w:p w:rsidR="008A6C16" w:rsidRDefault="00B74CA0" w:rsidP="008A6C16">
      <w:pPr>
        <w:pStyle w:val="ListParagraph"/>
        <w:rPr>
          <w:lang w:val="en-IN"/>
        </w:rPr>
      </w:pPr>
      <w:r w:rsidRPr="00B74CA0">
        <w:rPr>
          <w:noProof/>
          <w:lang w:val="en-IN" w:eastAsia="en-IN"/>
        </w:rPr>
        <w:drawing>
          <wp:inline distT="0" distB="0" distL="0" distR="0" wp14:anchorId="77D0032F" wp14:editId="4DE3C005">
            <wp:extent cx="3038477" cy="1104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6820" cy="1111570"/>
                    </a:xfrm>
                    <a:prstGeom prst="rect">
                      <a:avLst/>
                    </a:prstGeom>
                  </pic:spPr>
                </pic:pic>
              </a:graphicData>
            </a:graphic>
          </wp:inline>
        </w:drawing>
      </w:r>
    </w:p>
    <w:p w:rsidR="00B74CA0" w:rsidRPr="008A6C16" w:rsidRDefault="00B74CA0" w:rsidP="008A6C16">
      <w:pPr>
        <w:pStyle w:val="ListParagraph"/>
        <w:rPr>
          <w:lang w:val="en-IN"/>
        </w:rPr>
      </w:pPr>
    </w:p>
    <w:p w:rsidR="008340F6" w:rsidRDefault="008340F6" w:rsidP="008340F6">
      <w:pPr>
        <w:pStyle w:val="ListParagraph"/>
        <w:numPr>
          <w:ilvl w:val="0"/>
          <w:numId w:val="2"/>
        </w:numPr>
        <w:rPr>
          <w:b/>
          <w:lang w:val="en-IN"/>
        </w:rPr>
      </w:pPr>
      <w:bookmarkStart w:id="13" w:name="_Hlk482242449"/>
      <w:r w:rsidRPr="008340F6">
        <w:rPr>
          <w:b/>
          <w:lang w:val="en-IN"/>
        </w:rPr>
        <w:t>ASCII conversion: ASCII_decoder.v</w:t>
      </w:r>
    </w:p>
    <w:p w:rsidR="003F0F83" w:rsidRPr="003F0F83" w:rsidRDefault="003F0F83" w:rsidP="003F0F83">
      <w:pPr>
        <w:pStyle w:val="ListParagraph"/>
        <w:rPr>
          <w:lang w:val="en-IN"/>
        </w:rPr>
      </w:pPr>
      <w:r w:rsidRPr="003F0F83">
        <w:rPr>
          <w:lang w:val="en-IN"/>
        </w:rPr>
        <w:t xml:space="preserve">This module converts the input 4 bit “count” to the ASCII values and the resulting ASCII values are divided into two halves which are the 6 bits upper_nibble and lower_nibble. </w:t>
      </w:r>
    </w:p>
    <w:p w:rsidR="003F0F83" w:rsidRPr="003F0F83" w:rsidRDefault="003F0F83" w:rsidP="003F0F83">
      <w:pPr>
        <w:pStyle w:val="ListParagraph"/>
        <w:rPr>
          <w:lang w:val="en-IN"/>
        </w:rPr>
      </w:pPr>
      <w:r w:rsidRPr="003F0F83">
        <w:rPr>
          <w:lang w:val="en-IN"/>
        </w:rPr>
        <w:t xml:space="preserve">Inputs: </w:t>
      </w:r>
    </w:p>
    <w:p w:rsidR="003F0F83" w:rsidRPr="003F0F83" w:rsidRDefault="003F0F83" w:rsidP="00192A2A">
      <w:pPr>
        <w:pStyle w:val="ListParagraph"/>
        <w:numPr>
          <w:ilvl w:val="0"/>
          <w:numId w:val="59"/>
        </w:numPr>
        <w:rPr>
          <w:lang w:val="en-IN"/>
        </w:rPr>
      </w:pPr>
      <w:r>
        <w:rPr>
          <w:lang w:val="en-IN"/>
        </w:rPr>
        <w:t xml:space="preserve">Count: </w:t>
      </w:r>
      <w:r w:rsidRPr="003F0F83">
        <w:rPr>
          <w:lang w:val="en-IN"/>
        </w:rPr>
        <w:t xml:space="preserve"> this is the 4-bit input of each digit of the score (in BCD) </w:t>
      </w:r>
    </w:p>
    <w:p w:rsidR="003F0F83" w:rsidRPr="003F0F83" w:rsidRDefault="003F0F83" w:rsidP="003F0F83">
      <w:pPr>
        <w:pStyle w:val="ListParagraph"/>
        <w:rPr>
          <w:lang w:val="en-IN"/>
        </w:rPr>
      </w:pPr>
      <w:r w:rsidRPr="003F0F83">
        <w:rPr>
          <w:lang w:val="en-IN"/>
        </w:rPr>
        <w:t xml:space="preserve">Outputs: </w:t>
      </w:r>
    </w:p>
    <w:p w:rsidR="0073397F" w:rsidRDefault="003F0F83" w:rsidP="00192A2A">
      <w:pPr>
        <w:pStyle w:val="ListParagraph"/>
        <w:numPr>
          <w:ilvl w:val="0"/>
          <w:numId w:val="60"/>
        </w:numPr>
        <w:rPr>
          <w:lang w:val="en-IN"/>
        </w:rPr>
      </w:pPr>
      <w:r>
        <w:rPr>
          <w:lang w:val="en-IN"/>
        </w:rPr>
        <w:t>upper_nibble, lower_nibble:</w:t>
      </w:r>
      <w:r w:rsidRPr="003F0F83">
        <w:rPr>
          <w:lang w:val="en-IN"/>
        </w:rPr>
        <w:t xml:space="preserve"> These are the upper and lower nibbles of the 6 bit ASCII converted values of the count</w:t>
      </w:r>
      <w:r w:rsidR="000B33E9">
        <w:rPr>
          <w:lang w:val="en-IN"/>
        </w:rPr>
        <w:t>.</w:t>
      </w:r>
    </w:p>
    <w:p w:rsidR="000B33E9" w:rsidRDefault="000B33E9" w:rsidP="000B33E9">
      <w:pPr>
        <w:rPr>
          <w:lang w:val="en-IN"/>
        </w:rPr>
      </w:pPr>
    </w:p>
    <w:p w:rsidR="000B33E9" w:rsidRDefault="000B33E9" w:rsidP="000B33E9">
      <w:pPr>
        <w:rPr>
          <w:lang w:val="en-IN"/>
        </w:rPr>
      </w:pPr>
      <w:r>
        <w:rPr>
          <w:lang w:val="en-IN"/>
        </w:rPr>
        <w:t>For example, if the score is ‘F’. It is converted to 15 by the bin2bcd.v. Now, digit one is converted to as below:</w:t>
      </w:r>
    </w:p>
    <w:p w:rsidR="000B33E9" w:rsidRDefault="000B33E9" w:rsidP="000B33E9">
      <w:pPr>
        <w:rPr>
          <w:lang w:val="en-IN"/>
        </w:rPr>
      </w:pPr>
      <w:r>
        <w:rPr>
          <w:lang w:val="en-IN"/>
        </w:rPr>
        <w:t>uppernible= 6’h23 and lowernibble= 6’h21 by the ASCII_decoder module and digit five is converted to as below:</w:t>
      </w:r>
    </w:p>
    <w:p w:rsidR="000B33E9" w:rsidRDefault="000B33E9" w:rsidP="000B33E9">
      <w:pPr>
        <w:rPr>
          <w:lang w:val="en-IN"/>
        </w:rPr>
      </w:pPr>
      <w:r>
        <w:rPr>
          <w:lang w:val="en-IN"/>
        </w:rPr>
        <w:t>uppernible= 6’h23 and lowernibble= 6’h</w:t>
      </w:r>
      <w:r w:rsidR="00086FC9">
        <w:rPr>
          <w:lang w:val="en-IN"/>
        </w:rPr>
        <w:t xml:space="preserve">25 </w:t>
      </w:r>
      <w:r>
        <w:rPr>
          <w:lang w:val="en-IN"/>
        </w:rPr>
        <w:t>by the ASCII_decoder module</w:t>
      </w:r>
      <w:r w:rsidR="00086FC9">
        <w:rPr>
          <w:lang w:val="en-IN"/>
        </w:rPr>
        <w:t>.</w:t>
      </w:r>
    </w:p>
    <w:p w:rsidR="00086FC9" w:rsidRDefault="00086FC9" w:rsidP="000B33E9">
      <w:pPr>
        <w:rPr>
          <w:lang w:val="en-IN"/>
        </w:rPr>
      </w:pPr>
    </w:p>
    <w:p w:rsidR="00086FC9" w:rsidRPr="000B33E9" w:rsidRDefault="00086FC9" w:rsidP="000B33E9">
      <w:pPr>
        <w:rPr>
          <w:lang w:val="en-IN"/>
        </w:rPr>
      </w:pPr>
      <w:r>
        <w:rPr>
          <w:lang w:val="en-IN"/>
        </w:rPr>
        <w:lastRenderedPageBreak/>
        <w:t>Note: ASCII value for 1 is 31 and 5 is 35.</w:t>
      </w:r>
    </w:p>
    <w:p w:rsidR="001D48B9" w:rsidRDefault="001D48B9" w:rsidP="000B33E9">
      <w:pPr>
        <w:ind w:left="720"/>
        <w:rPr>
          <w:lang w:val="en-IN"/>
        </w:rPr>
      </w:pPr>
    </w:p>
    <w:p w:rsidR="000B33E9" w:rsidRDefault="000B33E9" w:rsidP="000B33E9">
      <w:pPr>
        <w:ind w:left="720"/>
        <w:rPr>
          <w:lang w:val="en-IN"/>
        </w:rPr>
      </w:pPr>
      <w:r>
        <w:rPr>
          <w:lang w:val="en-IN"/>
        </w:rPr>
        <w:t>SYMBOL:</w:t>
      </w:r>
    </w:p>
    <w:p w:rsidR="000B33E9" w:rsidRDefault="000B33E9" w:rsidP="000B33E9">
      <w:pPr>
        <w:ind w:left="720"/>
        <w:rPr>
          <w:lang w:val="en-IN"/>
        </w:rPr>
      </w:pPr>
      <w:r w:rsidRPr="000B33E9">
        <w:rPr>
          <w:noProof/>
          <w:lang w:val="en-IN" w:eastAsia="en-IN"/>
        </w:rPr>
        <w:drawing>
          <wp:inline distT="0" distB="0" distL="0" distR="0" wp14:anchorId="31A4E86B" wp14:editId="0CEC3CB6">
            <wp:extent cx="4112946" cy="1201674"/>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7806" cy="1217702"/>
                    </a:xfrm>
                    <a:prstGeom prst="rect">
                      <a:avLst/>
                    </a:prstGeom>
                  </pic:spPr>
                </pic:pic>
              </a:graphicData>
            </a:graphic>
          </wp:inline>
        </w:drawing>
      </w:r>
    </w:p>
    <w:p w:rsidR="000B33E9" w:rsidRPr="001D48B9" w:rsidRDefault="000B33E9" w:rsidP="000B33E9">
      <w:pPr>
        <w:ind w:left="720"/>
        <w:rPr>
          <w:lang w:val="en-IN"/>
        </w:rPr>
      </w:pPr>
    </w:p>
    <w:p w:rsidR="000B33E9" w:rsidRPr="000B33E9" w:rsidRDefault="008340F6" w:rsidP="000B33E9">
      <w:pPr>
        <w:pStyle w:val="ListParagraph"/>
        <w:numPr>
          <w:ilvl w:val="0"/>
          <w:numId w:val="2"/>
        </w:numPr>
        <w:rPr>
          <w:b/>
          <w:lang w:val="en-IN"/>
        </w:rPr>
      </w:pPr>
      <w:r w:rsidRPr="008340F6">
        <w:rPr>
          <w:b/>
          <w:lang w:val="en-IN"/>
        </w:rPr>
        <w:t>One player LCD Display: LCD_display_1pl.v</w:t>
      </w:r>
    </w:p>
    <w:p w:rsidR="000B33E9" w:rsidRPr="000B33E9" w:rsidRDefault="000B33E9" w:rsidP="000B33E9">
      <w:pPr>
        <w:ind w:left="720"/>
        <w:rPr>
          <w:lang w:val="en-IN"/>
        </w:rPr>
      </w:pPr>
      <w:r w:rsidRPr="000B33E9">
        <w:rPr>
          <w:lang w:val="en-IN"/>
        </w:rPr>
        <w:t>This module is used for the one player mode and is thus enabled when the one player mode enable output from the mode_select module is HIGH.</w:t>
      </w:r>
    </w:p>
    <w:p w:rsidR="000B33E9" w:rsidRPr="000B33E9" w:rsidRDefault="000B33E9" w:rsidP="000B33E9">
      <w:pPr>
        <w:ind w:left="720"/>
        <w:rPr>
          <w:lang w:val="en-IN"/>
        </w:rPr>
      </w:pPr>
      <w:r w:rsidRPr="000B33E9">
        <w:rPr>
          <w:lang w:val="en-IN"/>
        </w:rPr>
        <w:t xml:space="preserve">Inputs: </w:t>
      </w:r>
    </w:p>
    <w:p w:rsidR="000B33E9" w:rsidRPr="000B33E9" w:rsidRDefault="000B33E9" w:rsidP="00192A2A">
      <w:pPr>
        <w:pStyle w:val="ListParagraph"/>
        <w:numPr>
          <w:ilvl w:val="0"/>
          <w:numId w:val="61"/>
        </w:numPr>
        <w:rPr>
          <w:lang w:val="en-IN"/>
        </w:rPr>
      </w:pPr>
      <w:r w:rsidRPr="000B33E9">
        <w:rPr>
          <w:lang w:val="en-IN"/>
        </w:rPr>
        <w:t>upper_nibble_ones1, lower_nibble_ones1, upper_nibble_tens1, lower_nibble_tens1- Hexadecimal Each digit of the Score is converted into BCD in bin2bcd_score module and for each digit the ASCII value is calculated in the ASCII_decoder module. The output nibbles from the ASCII decoder is given as input.</w:t>
      </w:r>
    </w:p>
    <w:p w:rsidR="000B33E9" w:rsidRPr="000B33E9" w:rsidRDefault="000B33E9" w:rsidP="000B33E9">
      <w:pPr>
        <w:ind w:left="720"/>
        <w:rPr>
          <w:lang w:val="en-IN"/>
        </w:rPr>
      </w:pPr>
      <w:r w:rsidRPr="000B33E9">
        <w:rPr>
          <w:lang w:val="en-IN"/>
        </w:rPr>
        <w:t>Outputs:</w:t>
      </w:r>
    </w:p>
    <w:p w:rsidR="000B33E9" w:rsidRPr="00CB45E3" w:rsidRDefault="000B33E9" w:rsidP="00192A2A">
      <w:pPr>
        <w:pStyle w:val="ListParagraph"/>
        <w:numPr>
          <w:ilvl w:val="0"/>
          <w:numId w:val="62"/>
        </w:numPr>
        <w:rPr>
          <w:lang w:val="en-IN"/>
        </w:rPr>
      </w:pPr>
      <w:r w:rsidRPr="00CB45E3">
        <w:rPr>
          <w:lang w:val="en-IN"/>
        </w:rPr>
        <w:t>lcd_rs - This is one bit output signal given to LCD_RS pin of the LCD display. It performs LCD Command/Data Select, 0 = Command, 1 = Data.</w:t>
      </w:r>
    </w:p>
    <w:p w:rsidR="000B33E9" w:rsidRPr="00CB45E3" w:rsidRDefault="000B33E9" w:rsidP="00192A2A">
      <w:pPr>
        <w:pStyle w:val="ListParagraph"/>
        <w:numPr>
          <w:ilvl w:val="0"/>
          <w:numId w:val="62"/>
        </w:numPr>
        <w:rPr>
          <w:lang w:val="en-IN"/>
        </w:rPr>
      </w:pPr>
      <w:r w:rsidRPr="00CB45E3">
        <w:rPr>
          <w:lang w:val="en-IN"/>
        </w:rPr>
        <w:t>lcd_rw_top: This is one bit output signal given to LCD_RW pin of the LCD display. It performs LCD Read/Write Select, 0 = Write, 1 = Read.</w:t>
      </w:r>
    </w:p>
    <w:p w:rsidR="000B33E9" w:rsidRPr="00CB45E3" w:rsidRDefault="000B33E9" w:rsidP="00192A2A">
      <w:pPr>
        <w:pStyle w:val="ListParagraph"/>
        <w:numPr>
          <w:ilvl w:val="0"/>
          <w:numId w:val="62"/>
        </w:numPr>
        <w:rPr>
          <w:lang w:val="en-IN"/>
        </w:rPr>
      </w:pPr>
      <w:r w:rsidRPr="00CB45E3">
        <w:rPr>
          <w:lang w:val="en-IN"/>
        </w:rPr>
        <w:t>lcd_e_top: This is one bit output signal given to LCD_EN pin of the LCD display. It enables the LCD when set to high.</w:t>
      </w:r>
    </w:p>
    <w:p w:rsidR="000B33E9" w:rsidRPr="00A67B73" w:rsidRDefault="000B33E9" w:rsidP="00192A2A">
      <w:pPr>
        <w:pStyle w:val="ListParagraph"/>
        <w:numPr>
          <w:ilvl w:val="0"/>
          <w:numId w:val="62"/>
        </w:numPr>
        <w:rPr>
          <w:lang w:val="en-IN"/>
        </w:rPr>
      </w:pPr>
      <w:r w:rsidRPr="00CB45E3">
        <w:rPr>
          <w:lang w:val="en-IN"/>
        </w:rPr>
        <w:t>lcd_4_top, lcd_5_top, lcd_6_top, lcd_7_top: They are single bit data outputs given to LCD_DATA[4], LCD_DATA[5], LCD_DATA[6], LCD_DATA[7] of the LCD module.</w:t>
      </w:r>
    </w:p>
    <w:p w:rsidR="000B33E9" w:rsidRPr="00A67B73" w:rsidRDefault="000B33E9" w:rsidP="000B33E9">
      <w:pPr>
        <w:ind w:left="360"/>
        <w:rPr>
          <w:lang w:val="en-IN"/>
        </w:rPr>
      </w:pPr>
    </w:p>
    <w:p w:rsidR="00A67B73" w:rsidRPr="00A67B73" w:rsidRDefault="00A67B73" w:rsidP="000B33E9">
      <w:pPr>
        <w:ind w:left="360"/>
        <w:rPr>
          <w:lang w:val="en-IN"/>
        </w:rPr>
      </w:pPr>
      <w:r w:rsidRPr="00A67B73">
        <w:rPr>
          <w:lang w:val="en-IN"/>
        </w:rPr>
        <w:t>SYMBOL:</w:t>
      </w:r>
    </w:p>
    <w:p w:rsidR="00A67B73" w:rsidRDefault="00A67B73" w:rsidP="000B33E9">
      <w:pPr>
        <w:ind w:left="360"/>
        <w:rPr>
          <w:b/>
          <w:lang w:val="en-IN"/>
        </w:rPr>
      </w:pPr>
    </w:p>
    <w:p w:rsidR="00A06D16" w:rsidRDefault="00A67B73" w:rsidP="00A06D16">
      <w:pPr>
        <w:ind w:left="360"/>
        <w:rPr>
          <w:b/>
          <w:lang w:val="en-IN"/>
        </w:rPr>
      </w:pPr>
      <w:r w:rsidRPr="00A67B73">
        <w:rPr>
          <w:noProof/>
          <w:lang w:val="en-IN" w:eastAsia="en-IN"/>
        </w:rPr>
        <w:drawing>
          <wp:inline distT="0" distB="0" distL="0" distR="0" wp14:anchorId="742BF8BB" wp14:editId="6BC3237D">
            <wp:extent cx="4647730" cy="1560195"/>
            <wp:effectExtent l="0" t="0" r="63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5054" cy="1566010"/>
                    </a:xfrm>
                    <a:prstGeom prst="rect">
                      <a:avLst/>
                    </a:prstGeom>
                  </pic:spPr>
                </pic:pic>
              </a:graphicData>
            </a:graphic>
          </wp:inline>
        </w:drawing>
      </w:r>
    </w:p>
    <w:p w:rsidR="00A06D16" w:rsidRPr="000B33E9" w:rsidRDefault="00A06D16" w:rsidP="000B33E9">
      <w:pPr>
        <w:ind w:left="360"/>
        <w:rPr>
          <w:b/>
          <w:lang w:val="en-IN"/>
        </w:rPr>
      </w:pPr>
    </w:p>
    <w:p w:rsidR="008340F6" w:rsidRDefault="008340F6" w:rsidP="008340F6">
      <w:pPr>
        <w:pStyle w:val="ListParagraph"/>
        <w:numPr>
          <w:ilvl w:val="0"/>
          <w:numId w:val="2"/>
        </w:numPr>
        <w:rPr>
          <w:b/>
          <w:lang w:val="en-IN"/>
        </w:rPr>
      </w:pPr>
      <w:r w:rsidRPr="008340F6">
        <w:rPr>
          <w:b/>
          <w:lang w:val="en-IN"/>
        </w:rPr>
        <w:t>Two player LCD Display: LCD_display.v</w:t>
      </w:r>
    </w:p>
    <w:p w:rsidR="00252F26" w:rsidRPr="00252F26" w:rsidRDefault="00252F26" w:rsidP="00252F26">
      <w:pPr>
        <w:ind w:left="720"/>
        <w:rPr>
          <w:lang w:val="en-IN"/>
        </w:rPr>
      </w:pPr>
      <w:r w:rsidRPr="00252F26">
        <w:rPr>
          <w:lang w:val="en-IN"/>
        </w:rPr>
        <w:t xml:space="preserve">This module takes the enable “en” signal from the mode_select module and thus comes into picture only when two player mode is selected. </w:t>
      </w:r>
    </w:p>
    <w:p w:rsidR="00252F26" w:rsidRPr="00252F26" w:rsidRDefault="00252F26" w:rsidP="00252F26">
      <w:pPr>
        <w:ind w:left="720"/>
        <w:rPr>
          <w:lang w:val="en-IN"/>
        </w:rPr>
      </w:pPr>
      <w:r w:rsidRPr="00252F26">
        <w:rPr>
          <w:lang w:val="en-IN"/>
        </w:rPr>
        <w:t xml:space="preserve">Inputs: </w:t>
      </w:r>
    </w:p>
    <w:p w:rsidR="00252F26" w:rsidRPr="00252F26" w:rsidRDefault="00252F26" w:rsidP="00192A2A">
      <w:pPr>
        <w:pStyle w:val="ListParagraph"/>
        <w:numPr>
          <w:ilvl w:val="0"/>
          <w:numId w:val="63"/>
        </w:numPr>
        <w:rPr>
          <w:lang w:val="en-IN"/>
        </w:rPr>
      </w:pPr>
      <w:r w:rsidRPr="00252F26">
        <w:rPr>
          <w:lang w:val="en-IN"/>
        </w:rPr>
        <w:t xml:space="preserve">lower_nibble_ones1, upper_nibble_ones1, upper_nibble_tens1, lower_nibble_tens1, upper_nibble_ones2, lower_nibble_ones2, upper_nibble_tens2, lower_nibble_tens2 – Hexadecimal Each digit of the Score is converted into BCD in bin2bcd_score module and for each digit the ASCII value is calculated in the </w:t>
      </w:r>
      <w:r w:rsidRPr="00252F26">
        <w:rPr>
          <w:lang w:val="en-IN"/>
        </w:rPr>
        <w:lastRenderedPageBreak/>
        <w:t>ASCII_decoder module. The output nibbles from the ASCII decoder is given as input. The variables ending in 1 are for the player 1 and that ending in 2 are for the player 2.</w:t>
      </w:r>
    </w:p>
    <w:p w:rsidR="00252F26" w:rsidRPr="00252F26" w:rsidRDefault="00252F26" w:rsidP="00252F26">
      <w:pPr>
        <w:ind w:left="720"/>
        <w:rPr>
          <w:lang w:val="en-IN"/>
        </w:rPr>
      </w:pPr>
      <w:r w:rsidRPr="00252F26">
        <w:rPr>
          <w:lang w:val="en-IN"/>
        </w:rPr>
        <w:t>Outputs:</w:t>
      </w:r>
    </w:p>
    <w:p w:rsidR="00252F26" w:rsidRPr="00252F26" w:rsidRDefault="00252F26" w:rsidP="00192A2A">
      <w:pPr>
        <w:pStyle w:val="ListParagraph"/>
        <w:numPr>
          <w:ilvl w:val="0"/>
          <w:numId w:val="64"/>
        </w:numPr>
        <w:rPr>
          <w:lang w:val="en-IN"/>
        </w:rPr>
      </w:pPr>
      <w:r w:rsidRPr="00252F26">
        <w:rPr>
          <w:lang w:val="en-IN"/>
        </w:rPr>
        <w:t>lcd_rs - This is one bit output signal given to LCD_RS pin of the LCD display. It performs LCD Command/Data Select, 0 = Command, 1 = Data.</w:t>
      </w:r>
    </w:p>
    <w:p w:rsidR="00252F26" w:rsidRPr="00252F26" w:rsidRDefault="00252F26" w:rsidP="00192A2A">
      <w:pPr>
        <w:pStyle w:val="ListParagraph"/>
        <w:numPr>
          <w:ilvl w:val="0"/>
          <w:numId w:val="64"/>
        </w:numPr>
        <w:rPr>
          <w:lang w:val="en-IN"/>
        </w:rPr>
      </w:pPr>
      <w:r w:rsidRPr="00252F26">
        <w:rPr>
          <w:lang w:val="en-IN"/>
        </w:rPr>
        <w:t>lcd_rw_top: This is one bit output signal given to LCD_RW pin of the LCD display. It performs LCD Read/Write Select, 0 = Write, 1 = Read.</w:t>
      </w:r>
    </w:p>
    <w:p w:rsidR="00252F26" w:rsidRPr="00252F26" w:rsidRDefault="00252F26" w:rsidP="00192A2A">
      <w:pPr>
        <w:pStyle w:val="ListParagraph"/>
        <w:numPr>
          <w:ilvl w:val="0"/>
          <w:numId w:val="64"/>
        </w:numPr>
        <w:rPr>
          <w:lang w:val="en-IN"/>
        </w:rPr>
      </w:pPr>
      <w:r w:rsidRPr="00252F26">
        <w:rPr>
          <w:lang w:val="en-IN"/>
        </w:rPr>
        <w:t>lcd_e_top: This is one bit output signal given to LCD_EN pin of the LCD display. It enables the LCD when set to high.</w:t>
      </w:r>
    </w:p>
    <w:p w:rsidR="00347340" w:rsidRDefault="00252F26" w:rsidP="00192A2A">
      <w:pPr>
        <w:pStyle w:val="ListParagraph"/>
        <w:numPr>
          <w:ilvl w:val="0"/>
          <w:numId w:val="64"/>
        </w:numPr>
        <w:rPr>
          <w:lang w:val="en-IN"/>
        </w:rPr>
      </w:pPr>
      <w:r w:rsidRPr="00252F26">
        <w:rPr>
          <w:lang w:val="en-IN"/>
        </w:rPr>
        <w:t>lcd_4_top, lcd_5_top, lcd_6_top, lcd_7_top: They are single bit data outputs given to LCD_DATA[4], LCD_DATA[5], LCD_DATA[6], LCD_DATA[7] of the LCD module.</w:t>
      </w:r>
    </w:p>
    <w:p w:rsidR="00A06D16" w:rsidRDefault="00A06D16" w:rsidP="00A06D16">
      <w:pPr>
        <w:ind w:left="720"/>
        <w:rPr>
          <w:lang w:val="en-IN"/>
        </w:rPr>
      </w:pPr>
    </w:p>
    <w:p w:rsidR="00A06D16" w:rsidRDefault="00A06D16" w:rsidP="00A06D16">
      <w:pPr>
        <w:ind w:left="720"/>
        <w:rPr>
          <w:lang w:val="en-IN"/>
        </w:rPr>
      </w:pPr>
      <w:r>
        <w:rPr>
          <w:lang w:val="en-IN"/>
        </w:rPr>
        <w:t>SYMBOL:</w:t>
      </w:r>
    </w:p>
    <w:p w:rsidR="00A06D16" w:rsidRDefault="00A06D16" w:rsidP="00A06D16">
      <w:pPr>
        <w:ind w:left="720"/>
        <w:rPr>
          <w:lang w:val="en-IN"/>
        </w:rPr>
      </w:pPr>
    </w:p>
    <w:p w:rsidR="00A06D16" w:rsidRPr="00A06D16" w:rsidRDefault="00A06D16" w:rsidP="00A06D16">
      <w:pPr>
        <w:ind w:left="720"/>
        <w:rPr>
          <w:lang w:val="en-IN"/>
        </w:rPr>
      </w:pPr>
      <w:r w:rsidRPr="00A06D16">
        <w:rPr>
          <w:noProof/>
          <w:lang w:val="en-IN" w:eastAsia="en-IN"/>
        </w:rPr>
        <w:drawing>
          <wp:inline distT="0" distB="0" distL="0" distR="0" wp14:anchorId="7F5D3E87" wp14:editId="05BF4760">
            <wp:extent cx="4425061" cy="20604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7398" cy="2066190"/>
                    </a:xfrm>
                    <a:prstGeom prst="rect">
                      <a:avLst/>
                    </a:prstGeom>
                  </pic:spPr>
                </pic:pic>
              </a:graphicData>
            </a:graphic>
          </wp:inline>
        </w:drawing>
      </w:r>
    </w:p>
    <w:p w:rsidR="008340F6" w:rsidRPr="008340F6" w:rsidRDefault="008340F6" w:rsidP="008340F6">
      <w:pPr>
        <w:pStyle w:val="ListParagraph"/>
      </w:pPr>
    </w:p>
    <w:p w:rsidR="00255EF5" w:rsidRPr="00255EF5" w:rsidRDefault="00255EF5" w:rsidP="00255EF5">
      <w:pPr>
        <w:pStyle w:val="ListParagraph"/>
        <w:numPr>
          <w:ilvl w:val="0"/>
          <w:numId w:val="2"/>
        </w:numPr>
      </w:pPr>
      <w:r w:rsidRPr="00255EF5">
        <w:rPr>
          <w:b/>
        </w:rPr>
        <w:t>RAM_TOP module: RAM_TOP</w:t>
      </w:r>
      <w:r>
        <w:rPr>
          <w:b/>
        </w:rPr>
        <w:t>.v</w:t>
      </w:r>
    </w:p>
    <w:bookmarkEnd w:id="13"/>
    <w:p w:rsidR="00255EF5" w:rsidRDefault="00255EF5" w:rsidP="00255EF5">
      <w:pPr>
        <w:pStyle w:val="ListParagraph"/>
      </w:pPr>
      <w:r>
        <w:t xml:space="preserve"> This module reads/ write into the RAM_initialization module using RAM_Controller module. The inputs and output signals used are the following. </w:t>
      </w:r>
    </w:p>
    <w:p w:rsidR="00F30206" w:rsidRDefault="00255EF5" w:rsidP="00F30206">
      <w:pPr>
        <w:ind w:left="720"/>
        <w:rPr>
          <w:b/>
        </w:rPr>
      </w:pPr>
      <w:r w:rsidRPr="00F30206">
        <w:t>Inputs:</w:t>
      </w:r>
      <w:r w:rsidRPr="00255EF5">
        <w:rPr>
          <w:b/>
        </w:rPr>
        <w:t xml:space="preserve"> </w:t>
      </w:r>
    </w:p>
    <w:p w:rsidR="00255EF5" w:rsidRPr="00831400" w:rsidRDefault="00255EF5" w:rsidP="00192A2A">
      <w:pPr>
        <w:pStyle w:val="ListParagraph"/>
        <w:numPr>
          <w:ilvl w:val="0"/>
          <w:numId w:val="48"/>
        </w:numPr>
      </w:pPr>
      <w:r>
        <w:t>id- 3 bit internal address sent from the ROM user module when the input user ID matches into the id present in the ROM.</w:t>
      </w:r>
    </w:p>
    <w:p w:rsidR="00255EF5" w:rsidRDefault="00255EF5" w:rsidP="00192A2A">
      <w:pPr>
        <w:pStyle w:val="ListParagraph"/>
        <w:numPr>
          <w:ilvl w:val="0"/>
          <w:numId w:val="48"/>
        </w:numPr>
      </w:pPr>
      <w:r>
        <w:t>Rdwr_in – tells the ram to read /write.</w:t>
      </w:r>
    </w:p>
    <w:p w:rsidR="00255EF5" w:rsidRDefault="00255EF5" w:rsidP="00192A2A">
      <w:pPr>
        <w:pStyle w:val="ListParagraph"/>
        <w:numPr>
          <w:ilvl w:val="0"/>
          <w:numId w:val="48"/>
        </w:numPr>
      </w:pPr>
      <w:r>
        <w:t>Data_in – 8 bit data to be written into the RAM.</w:t>
      </w:r>
    </w:p>
    <w:p w:rsidR="00F30206" w:rsidRDefault="00255EF5" w:rsidP="00F30206">
      <w:pPr>
        <w:ind w:left="720"/>
        <w:rPr>
          <w:b/>
        </w:rPr>
      </w:pPr>
      <w:r w:rsidRPr="00F30206">
        <w:t>Output:</w:t>
      </w:r>
      <w:r w:rsidRPr="00255EF5">
        <w:rPr>
          <w:b/>
        </w:rPr>
        <w:t xml:space="preserve"> </w:t>
      </w:r>
    </w:p>
    <w:p w:rsidR="00255EF5" w:rsidRPr="002A7D68" w:rsidRDefault="00255EF5" w:rsidP="00192A2A">
      <w:pPr>
        <w:pStyle w:val="ListParagraph"/>
        <w:numPr>
          <w:ilvl w:val="0"/>
          <w:numId w:val="49"/>
        </w:numPr>
        <w:rPr>
          <w:b/>
        </w:rPr>
      </w:pPr>
      <w:r w:rsidRPr="00FF4069">
        <w:t>d_out</w:t>
      </w:r>
      <w:r>
        <w:t xml:space="preserve"> – 8 bit data that is read from the RAM module when wren is LOW</w:t>
      </w:r>
    </w:p>
    <w:p w:rsidR="002A7D68" w:rsidRDefault="002A7D68" w:rsidP="002A7D68">
      <w:pPr>
        <w:ind w:left="720"/>
        <w:rPr>
          <w:b/>
        </w:rPr>
      </w:pPr>
    </w:p>
    <w:p w:rsidR="002A7D68" w:rsidRDefault="002A7D68" w:rsidP="002A7D68">
      <w:pPr>
        <w:ind w:left="720"/>
      </w:pPr>
      <w:r w:rsidRPr="002A7D68">
        <w:t>SYMBOL:</w:t>
      </w:r>
    </w:p>
    <w:p w:rsidR="00E438CA" w:rsidRDefault="00CA7DC7" w:rsidP="00E438CA">
      <w:pPr>
        <w:ind w:left="720"/>
        <w:rPr>
          <w:b/>
        </w:rPr>
      </w:pPr>
      <w:r w:rsidRPr="00CA7DC7">
        <w:rPr>
          <w:noProof/>
          <w:lang w:val="en-IN" w:eastAsia="en-IN"/>
        </w:rPr>
        <w:drawing>
          <wp:inline distT="0" distB="0" distL="0" distR="0" wp14:anchorId="37A72793" wp14:editId="30F0ED44">
            <wp:extent cx="3340054" cy="14001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302" cy="1409501"/>
                    </a:xfrm>
                    <a:prstGeom prst="rect">
                      <a:avLst/>
                    </a:prstGeom>
                  </pic:spPr>
                </pic:pic>
              </a:graphicData>
            </a:graphic>
          </wp:inline>
        </w:drawing>
      </w:r>
    </w:p>
    <w:p w:rsidR="00E438CA" w:rsidRPr="00E438CA" w:rsidRDefault="00E438CA" w:rsidP="00192A2A">
      <w:pPr>
        <w:pStyle w:val="ListParagraph"/>
        <w:numPr>
          <w:ilvl w:val="1"/>
          <w:numId w:val="45"/>
        </w:numPr>
        <w:ind w:left="1134"/>
      </w:pPr>
      <w:r w:rsidRPr="00E438CA">
        <w:rPr>
          <w:b/>
        </w:rPr>
        <w:lastRenderedPageBreak/>
        <w:t xml:space="preserve"> RAM_initalization module: RAM.v</w:t>
      </w:r>
      <w:r w:rsidR="00B60942">
        <w:rPr>
          <w:b/>
        </w:rPr>
        <w:t xml:space="preserve"> </w:t>
      </w:r>
    </w:p>
    <w:p w:rsidR="00E438CA" w:rsidRPr="00E438CA" w:rsidRDefault="00E438CA" w:rsidP="00E438CA">
      <w:pPr>
        <w:ind w:left="1134"/>
      </w:pPr>
      <w:r w:rsidRPr="00E438CA">
        <w:t xml:space="preserve">This module stores the maximum scores of the players. When the player’s score is greater than the current score earned by the player, his/her new score is written at the corresponding internal address. This module has “wren” signal as input which tells the module whether to read or write from the memory address. The input address is a 3 bit value address which is the internal ID of the player sent from the ROM after the user ID match is found. The 8 bit data from the address is read and sent out through the “q”. </w:t>
      </w:r>
    </w:p>
    <w:p w:rsidR="00E438CA" w:rsidRPr="00E438CA" w:rsidRDefault="00E438CA" w:rsidP="006463D6"/>
    <w:p w:rsidR="006463D6" w:rsidRDefault="00E438CA" w:rsidP="00E438CA">
      <w:pPr>
        <w:ind w:left="1134"/>
      </w:pPr>
      <w:r w:rsidRPr="00E438CA">
        <w:t xml:space="preserve">Inputs: </w:t>
      </w:r>
    </w:p>
    <w:p w:rsidR="00E438CA" w:rsidRPr="00E438CA" w:rsidRDefault="00E438CA" w:rsidP="00192A2A">
      <w:pPr>
        <w:pStyle w:val="ListParagraph"/>
        <w:numPr>
          <w:ilvl w:val="2"/>
          <w:numId w:val="52"/>
        </w:numPr>
        <w:ind w:left="993" w:firstLine="142"/>
      </w:pPr>
      <w:r w:rsidRPr="00E438CA">
        <w:t xml:space="preserve">address – 3 bit internal ID corresponding to player </w:t>
      </w:r>
    </w:p>
    <w:p w:rsidR="00E438CA" w:rsidRPr="00E438CA" w:rsidRDefault="00E438CA" w:rsidP="00192A2A">
      <w:pPr>
        <w:pStyle w:val="ListParagraph"/>
        <w:numPr>
          <w:ilvl w:val="2"/>
          <w:numId w:val="52"/>
        </w:numPr>
        <w:ind w:left="993" w:firstLine="142"/>
      </w:pPr>
      <w:r w:rsidRPr="00E438CA">
        <w:t>Data- 8 bit data to put in input of the player’s scores</w:t>
      </w:r>
    </w:p>
    <w:p w:rsidR="00E438CA" w:rsidRPr="00E438CA" w:rsidRDefault="00E438CA" w:rsidP="00192A2A">
      <w:pPr>
        <w:pStyle w:val="ListParagraph"/>
        <w:numPr>
          <w:ilvl w:val="2"/>
          <w:numId w:val="52"/>
        </w:numPr>
        <w:ind w:left="993" w:firstLine="142"/>
      </w:pPr>
      <w:r w:rsidRPr="00E438CA">
        <w:t>Wren- read /write enable signal</w:t>
      </w:r>
    </w:p>
    <w:p w:rsidR="00BA6068" w:rsidRDefault="00E438CA" w:rsidP="00E438CA">
      <w:pPr>
        <w:ind w:left="1134"/>
      </w:pPr>
      <w:r w:rsidRPr="00E438CA">
        <w:t>Output:</w:t>
      </w:r>
    </w:p>
    <w:p w:rsidR="00E438CA" w:rsidRPr="00E438CA" w:rsidRDefault="00E438CA" w:rsidP="00192A2A">
      <w:pPr>
        <w:pStyle w:val="ListParagraph"/>
        <w:numPr>
          <w:ilvl w:val="0"/>
          <w:numId w:val="53"/>
        </w:numPr>
      </w:pPr>
      <w:r w:rsidRPr="00E438CA">
        <w:t xml:space="preserve"> q – 7 bit data output when wren=0 i.e. when RAM reads the data from the address</w:t>
      </w:r>
    </w:p>
    <w:p w:rsidR="00E438CA" w:rsidRDefault="00E438CA" w:rsidP="00BB2D4D">
      <w:pPr>
        <w:ind w:left="1134"/>
        <w:rPr>
          <w:b/>
        </w:rPr>
      </w:pPr>
    </w:p>
    <w:p w:rsidR="00BB2D4D" w:rsidRDefault="00BB2D4D" w:rsidP="00BB2D4D">
      <w:pPr>
        <w:ind w:left="1134"/>
      </w:pPr>
      <w:r w:rsidRPr="006D3FF3">
        <w:t>SYMBOL:</w:t>
      </w:r>
    </w:p>
    <w:p w:rsidR="006D3FF3" w:rsidRPr="006D3FF3" w:rsidRDefault="00AA053A" w:rsidP="00BB2D4D">
      <w:pPr>
        <w:ind w:left="1134"/>
      </w:pPr>
      <w:r w:rsidRPr="00AA053A">
        <w:rPr>
          <w:noProof/>
          <w:lang w:val="en-IN" w:eastAsia="en-IN"/>
        </w:rPr>
        <w:drawing>
          <wp:inline distT="0" distB="0" distL="0" distR="0" wp14:anchorId="28F482F5" wp14:editId="7D85B5DE">
            <wp:extent cx="3427552" cy="1328928"/>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3356" cy="1335055"/>
                    </a:xfrm>
                    <a:prstGeom prst="rect">
                      <a:avLst/>
                    </a:prstGeom>
                  </pic:spPr>
                </pic:pic>
              </a:graphicData>
            </a:graphic>
          </wp:inline>
        </w:drawing>
      </w:r>
    </w:p>
    <w:p w:rsidR="00BB2D4D" w:rsidRPr="00E438CA" w:rsidRDefault="00BB2D4D" w:rsidP="00E438CA">
      <w:pPr>
        <w:ind w:left="720"/>
        <w:rPr>
          <w:b/>
        </w:rPr>
      </w:pPr>
    </w:p>
    <w:p w:rsidR="00DB07A8" w:rsidRPr="00334B62" w:rsidRDefault="00E438CA" w:rsidP="00192A2A">
      <w:pPr>
        <w:pStyle w:val="ListParagraph"/>
        <w:numPr>
          <w:ilvl w:val="1"/>
          <w:numId w:val="45"/>
        </w:numPr>
        <w:ind w:left="1276"/>
        <w:rPr>
          <w:b/>
        </w:rPr>
      </w:pPr>
      <w:r w:rsidRPr="00334B62">
        <w:rPr>
          <w:b/>
        </w:rPr>
        <w:t>RAM_Controller module</w:t>
      </w:r>
      <w:r w:rsidR="00DB07A8" w:rsidRPr="00334B62">
        <w:rPr>
          <w:b/>
        </w:rPr>
        <w:t xml:space="preserve">: </w:t>
      </w:r>
      <w:r w:rsidRPr="00334B62">
        <w:rPr>
          <w:b/>
        </w:rPr>
        <w:t>RAM_Controller</w:t>
      </w:r>
      <w:r w:rsidR="00DB07A8" w:rsidRPr="00334B62">
        <w:rPr>
          <w:b/>
        </w:rPr>
        <w:t>.v</w:t>
      </w:r>
    </w:p>
    <w:p w:rsidR="00E438CA" w:rsidRPr="00DB07A8" w:rsidRDefault="00E438CA" w:rsidP="00281DB5">
      <w:pPr>
        <w:ind w:left="1276"/>
      </w:pPr>
      <w:r w:rsidRPr="00DB07A8">
        <w:t>This module controls the RAM_initalization module when to read/ write and at what address the read/write should happen. This module has the following input and output variables.</w:t>
      </w:r>
    </w:p>
    <w:p w:rsidR="00E438CA" w:rsidRDefault="00E438CA" w:rsidP="00281DB5">
      <w:pPr>
        <w:ind w:left="1276"/>
      </w:pPr>
      <w:r w:rsidRPr="00DB07A8">
        <w:t xml:space="preserve">Inputs: rdwr_in : takes the command from the score module whether the data has be read or written into the address. </w:t>
      </w:r>
    </w:p>
    <w:p w:rsidR="00E71071" w:rsidRDefault="00E71071" w:rsidP="00B85BA4">
      <w:pPr>
        <w:ind w:left="1276"/>
      </w:pPr>
      <w:r>
        <w:t>Inputs:</w:t>
      </w:r>
      <w:r w:rsidR="00E438CA" w:rsidRPr="00DB07A8">
        <w:t xml:space="preserve"> </w:t>
      </w:r>
    </w:p>
    <w:p w:rsidR="00E71071" w:rsidRDefault="00E438CA" w:rsidP="00192A2A">
      <w:pPr>
        <w:pStyle w:val="ListParagraph"/>
        <w:numPr>
          <w:ilvl w:val="0"/>
          <w:numId w:val="55"/>
        </w:numPr>
        <w:ind w:left="1276" w:hanging="142"/>
      </w:pPr>
      <w:r w:rsidRPr="00DB07A8">
        <w:t>Data_in- 8 bit data value of the score which should be written into the RAM when wren signal is HIGH</w:t>
      </w:r>
    </w:p>
    <w:p w:rsidR="00E438CA" w:rsidRDefault="00E438CA" w:rsidP="00192A2A">
      <w:pPr>
        <w:pStyle w:val="ListParagraph"/>
        <w:numPr>
          <w:ilvl w:val="0"/>
          <w:numId w:val="55"/>
        </w:numPr>
        <w:ind w:left="1276" w:hanging="142"/>
      </w:pPr>
      <w:r w:rsidRPr="00DB07A8">
        <w:t>D_ram- This is the 8 bit data taken from the RAM module when the controller sends a write signal to it.</w:t>
      </w:r>
    </w:p>
    <w:p w:rsidR="00B85BA4" w:rsidRPr="00DB07A8" w:rsidRDefault="00B85BA4" w:rsidP="00192A2A">
      <w:pPr>
        <w:pStyle w:val="ListParagraph"/>
        <w:numPr>
          <w:ilvl w:val="0"/>
          <w:numId w:val="55"/>
        </w:numPr>
        <w:ind w:left="1276" w:hanging="142"/>
      </w:pPr>
      <w:r w:rsidRPr="00DB07A8">
        <w:t>Id – This is 3 bit internal ID sent from the RAM when it finds the user ID match.</w:t>
      </w:r>
    </w:p>
    <w:p w:rsidR="00E438CA" w:rsidRPr="00DB07A8" w:rsidRDefault="00E438CA" w:rsidP="00B85BA4">
      <w:pPr>
        <w:ind w:left="1276" w:hanging="142"/>
      </w:pPr>
    </w:p>
    <w:p w:rsidR="00E71071" w:rsidRDefault="00E438CA" w:rsidP="00B85BA4">
      <w:pPr>
        <w:ind w:left="1276" w:hanging="142"/>
      </w:pPr>
      <w:r w:rsidRPr="00DB07A8">
        <w:t>Ouputs:</w:t>
      </w:r>
    </w:p>
    <w:p w:rsidR="00E438CA" w:rsidRPr="00DB07A8" w:rsidRDefault="00E438CA" w:rsidP="00192A2A">
      <w:pPr>
        <w:pStyle w:val="ListParagraph"/>
        <w:numPr>
          <w:ilvl w:val="0"/>
          <w:numId w:val="54"/>
        </w:numPr>
        <w:ind w:left="1276" w:hanging="142"/>
      </w:pPr>
      <w:r w:rsidRPr="00DB07A8">
        <w:t xml:space="preserve"> rdwr- command signal to the RAM_initialization file whether or read/write in RAM.</w:t>
      </w:r>
    </w:p>
    <w:p w:rsidR="00E438CA" w:rsidRPr="00DB07A8" w:rsidRDefault="00E438CA" w:rsidP="00192A2A">
      <w:pPr>
        <w:pStyle w:val="ListParagraph"/>
        <w:numPr>
          <w:ilvl w:val="0"/>
          <w:numId w:val="54"/>
        </w:numPr>
        <w:ind w:left="1276" w:hanging="142"/>
      </w:pPr>
      <w:r w:rsidRPr="00DB07A8">
        <w:t>Addr- 3 bit internal ID sent to RAM_initialization file to read/ write data in RAM.</w:t>
      </w:r>
    </w:p>
    <w:p w:rsidR="00E438CA" w:rsidRPr="00DB07A8" w:rsidRDefault="00E438CA" w:rsidP="00192A2A">
      <w:pPr>
        <w:pStyle w:val="ListParagraph"/>
        <w:numPr>
          <w:ilvl w:val="0"/>
          <w:numId w:val="54"/>
        </w:numPr>
        <w:ind w:left="1276" w:hanging="142"/>
      </w:pPr>
      <w:r w:rsidRPr="00DB07A8">
        <w:t>D_in- 7 bit Data to be written into the RAM module</w:t>
      </w:r>
    </w:p>
    <w:p w:rsidR="00E438CA" w:rsidRDefault="00E438CA" w:rsidP="00192A2A">
      <w:pPr>
        <w:pStyle w:val="ListParagraph"/>
        <w:numPr>
          <w:ilvl w:val="0"/>
          <w:numId w:val="54"/>
        </w:numPr>
        <w:ind w:left="1276" w:hanging="142"/>
      </w:pPr>
      <w:r w:rsidRPr="00DB07A8">
        <w:t>D_out- 7 bit data that is read from the RAM module</w:t>
      </w:r>
    </w:p>
    <w:p w:rsidR="00BA4DE3" w:rsidRDefault="00BA4DE3" w:rsidP="00BA4DE3">
      <w:pPr>
        <w:ind w:left="1134"/>
      </w:pPr>
    </w:p>
    <w:p w:rsidR="00BA4DE3" w:rsidRDefault="00BA4DE3" w:rsidP="00BA4DE3">
      <w:pPr>
        <w:ind w:left="1134"/>
      </w:pPr>
      <w:r>
        <w:t>FSM DIAGRAM:</w:t>
      </w:r>
    </w:p>
    <w:p w:rsidR="00BA4DE3" w:rsidRDefault="00BA4DE3" w:rsidP="00BA4DE3">
      <w:pPr>
        <w:ind w:left="1134"/>
      </w:pPr>
      <w:r w:rsidRPr="00BA4DE3">
        <w:rPr>
          <w:noProof/>
          <w:lang w:val="en-IN" w:eastAsia="en-IN"/>
        </w:rPr>
        <w:lastRenderedPageBreak/>
        <w:drawing>
          <wp:inline distT="0" distB="0" distL="0" distR="0" wp14:anchorId="4719EE46" wp14:editId="48D6C061">
            <wp:extent cx="5192659" cy="3370326"/>
            <wp:effectExtent l="0" t="0" r="825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8722" cy="3374261"/>
                    </a:xfrm>
                    <a:prstGeom prst="rect">
                      <a:avLst/>
                    </a:prstGeom>
                  </pic:spPr>
                </pic:pic>
              </a:graphicData>
            </a:graphic>
          </wp:inline>
        </w:drawing>
      </w:r>
    </w:p>
    <w:p w:rsidR="00627612" w:rsidRDefault="00627612" w:rsidP="00627612">
      <w:pPr>
        <w:ind w:left="1134"/>
      </w:pPr>
    </w:p>
    <w:p w:rsidR="00627612" w:rsidRDefault="00627612" w:rsidP="00627612">
      <w:pPr>
        <w:ind w:left="1134"/>
      </w:pPr>
      <w:r>
        <w:t>SYMBOL:</w:t>
      </w:r>
    </w:p>
    <w:p w:rsidR="00FE74B8" w:rsidRDefault="00FE74B8" w:rsidP="009E27DE">
      <w:pPr>
        <w:pStyle w:val="ListParagraph"/>
      </w:pPr>
      <w:r w:rsidRPr="00FE74B8">
        <w:rPr>
          <w:noProof/>
          <w:lang w:val="en-IN" w:eastAsia="en-IN"/>
        </w:rPr>
        <w:drawing>
          <wp:inline distT="0" distB="0" distL="0" distR="0" wp14:anchorId="634D21BD" wp14:editId="4EEE799D">
            <wp:extent cx="3979683" cy="1719072"/>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1825" cy="1728637"/>
                    </a:xfrm>
                    <a:prstGeom prst="rect">
                      <a:avLst/>
                    </a:prstGeom>
                  </pic:spPr>
                </pic:pic>
              </a:graphicData>
            </a:graphic>
          </wp:inline>
        </w:drawing>
      </w:r>
    </w:p>
    <w:p w:rsidR="009E27DE" w:rsidRPr="009E27DE" w:rsidRDefault="00E511A2" w:rsidP="009E27DE">
      <w:pPr>
        <w:pStyle w:val="ListParagraph"/>
        <w:numPr>
          <w:ilvl w:val="0"/>
          <w:numId w:val="2"/>
        </w:numPr>
      </w:pPr>
      <w:r>
        <w:rPr>
          <w:b/>
        </w:rPr>
        <w:t>RAM for scores: RAM_S</w:t>
      </w:r>
      <w:r w:rsidR="009E27DE">
        <w:rPr>
          <w:b/>
        </w:rPr>
        <w:t>core.v</w:t>
      </w:r>
    </w:p>
    <w:p w:rsidR="00F94651" w:rsidRDefault="00F94651" w:rsidP="00F94651">
      <w:pPr>
        <w:pStyle w:val="ListParagraph"/>
      </w:pPr>
      <w:r>
        <w:t xml:space="preserve">This module is used to update the highest scores of the player whenever the game ends. This module takes the user id inputs of the player whose game has ended and sends a write command to the RAM_TOP to write into the corresponding user’s internal ID the score of the player. So when end game has happened, it first reads the score of the player using the internal address and then compares if the new score is greater than that stored in RAM and updates it if the new score is greater than the old score. </w:t>
      </w:r>
    </w:p>
    <w:p w:rsidR="00F94651" w:rsidRDefault="00F94651" w:rsidP="00F94651">
      <w:pPr>
        <w:pStyle w:val="ListParagraph"/>
      </w:pPr>
      <w:r w:rsidRPr="00F94651">
        <w:t xml:space="preserve">Inputs: </w:t>
      </w:r>
    </w:p>
    <w:p w:rsidR="00F94651" w:rsidRPr="00F94651" w:rsidRDefault="00F94651" w:rsidP="00192A2A">
      <w:pPr>
        <w:pStyle w:val="ListParagraph"/>
        <w:numPr>
          <w:ilvl w:val="0"/>
          <w:numId w:val="56"/>
        </w:numPr>
      </w:pPr>
      <w:r w:rsidRPr="00F94651">
        <w:t>end_game -signal to let the module know that the game has ended.</w:t>
      </w:r>
    </w:p>
    <w:p w:rsidR="00F94651" w:rsidRPr="00F94651" w:rsidRDefault="00F94651" w:rsidP="00192A2A">
      <w:pPr>
        <w:pStyle w:val="ListParagraph"/>
        <w:numPr>
          <w:ilvl w:val="0"/>
          <w:numId w:val="56"/>
        </w:numPr>
      </w:pPr>
      <w:r w:rsidRPr="00F94651">
        <w:t xml:space="preserve">Score_ram – the score read from the ram module </w:t>
      </w:r>
    </w:p>
    <w:p w:rsidR="00F94651" w:rsidRPr="00F94651" w:rsidRDefault="00F94651" w:rsidP="00192A2A">
      <w:pPr>
        <w:pStyle w:val="ListParagraph"/>
        <w:numPr>
          <w:ilvl w:val="0"/>
          <w:numId w:val="56"/>
        </w:numPr>
      </w:pPr>
      <w:r w:rsidRPr="00F94651">
        <w:t>Score1- player’s score in one player mode</w:t>
      </w:r>
    </w:p>
    <w:p w:rsidR="00F94651" w:rsidRPr="00F94651" w:rsidRDefault="00F94651" w:rsidP="00192A2A">
      <w:pPr>
        <w:pStyle w:val="ListParagraph"/>
        <w:numPr>
          <w:ilvl w:val="0"/>
          <w:numId w:val="56"/>
        </w:numPr>
      </w:pPr>
      <w:r w:rsidRPr="00F94651">
        <w:t>Scorep1- player A’s score in two player mode</w:t>
      </w:r>
    </w:p>
    <w:p w:rsidR="00F94651" w:rsidRPr="00F94651" w:rsidRDefault="00F94651" w:rsidP="00192A2A">
      <w:pPr>
        <w:pStyle w:val="ListParagraph"/>
        <w:numPr>
          <w:ilvl w:val="0"/>
          <w:numId w:val="56"/>
        </w:numPr>
      </w:pPr>
      <w:r w:rsidRPr="00F94651">
        <w:t>Scorep2- player B’s score in two player mode</w:t>
      </w:r>
    </w:p>
    <w:p w:rsidR="00F94651" w:rsidRPr="00F94651" w:rsidRDefault="00F94651" w:rsidP="00192A2A">
      <w:pPr>
        <w:pStyle w:val="ListParagraph"/>
        <w:numPr>
          <w:ilvl w:val="0"/>
          <w:numId w:val="56"/>
        </w:numPr>
      </w:pPr>
      <w:r w:rsidRPr="00F94651">
        <w:t>User_id1 - player’s user id in one player mode</w:t>
      </w:r>
    </w:p>
    <w:p w:rsidR="00F94651" w:rsidRPr="00F94651" w:rsidRDefault="00F94651" w:rsidP="00192A2A">
      <w:pPr>
        <w:pStyle w:val="ListParagraph"/>
        <w:numPr>
          <w:ilvl w:val="0"/>
          <w:numId w:val="56"/>
        </w:numPr>
      </w:pPr>
      <w:r w:rsidRPr="00F94651">
        <w:t>User_idp1 – player A’s user id in two player mode</w:t>
      </w:r>
    </w:p>
    <w:p w:rsidR="00F94651" w:rsidRPr="00F94651" w:rsidRDefault="00F94651" w:rsidP="00192A2A">
      <w:pPr>
        <w:pStyle w:val="ListParagraph"/>
        <w:numPr>
          <w:ilvl w:val="0"/>
          <w:numId w:val="56"/>
        </w:numPr>
      </w:pPr>
      <w:r w:rsidRPr="00F94651">
        <w:t>User_idp2 – player B’s user id in two player mode</w:t>
      </w:r>
    </w:p>
    <w:p w:rsidR="00F94651" w:rsidRDefault="00F94651" w:rsidP="00F94651">
      <w:pPr>
        <w:pStyle w:val="ListParagraph"/>
      </w:pPr>
      <w:r>
        <w:t xml:space="preserve">Outputs: </w:t>
      </w:r>
    </w:p>
    <w:p w:rsidR="00F94651" w:rsidRDefault="00F94651" w:rsidP="00192A2A">
      <w:pPr>
        <w:pStyle w:val="ListParagraph"/>
        <w:numPr>
          <w:ilvl w:val="0"/>
          <w:numId w:val="57"/>
        </w:numPr>
      </w:pPr>
      <w:r>
        <w:lastRenderedPageBreak/>
        <w:t>rdwr- read/write  signal for the RAM_TOP module</w:t>
      </w:r>
    </w:p>
    <w:p w:rsidR="00F94651" w:rsidRDefault="00F94651" w:rsidP="00192A2A">
      <w:pPr>
        <w:pStyle w:val="ListParagraph"/>
        <w:numPr>
          <w:ilvl w:val="0"/>
          <w:numId w:val="57"/>
        </w:numPr>
      </w:pPr>
      <w:r>
        <w:t>Data_to_ram – data sent to write into RAM</w:t>
      </w:r>
    </w:p>
    <w:p w:rsidR="009E27DE" w:rsidRDefault="00F94651" w:rsidP="00192A2A">
      <w:pPr>
        <w:pStyle w:val="ListParagraph"/>
        <w:numPr>
          <w:ilvl w:val="0"/>
          <w:numId w:val="57"/>
        </w:numPr>
      </w:pPr>
      <w:r>
        <w:t>User_id – address sent to the RAM to read/ write</w:t>
      </w:r>
    </w:p>
    <w:p w:rsidR="000D1B21" w:rsidRDefault="000D1B21" w:rsidP="000D1B21"/>
    <w:p w:rsidR="000D1B21" w:rsidRDefault="000D1B21" w:rsidP="000D1B21">
      <w:r>
        <w:t>FSM DIAGRAM:</w:t>
      </w:r>
    </w:p>
    <w:p w:rsidR="000D1B21" w:rsidRDefault="000D1B21" w:rsidP="000D1B21"/>
    <w:p w:rsidR="000D1B21" w:rsidRDefault="00C34996" w:rsidP="00C34996">
      <w:pPr>
        <w:ind w:left="-426"/>
      </w:pPr>
      <w:r w:rsidRPr="00C34996">
        <w:rPr>
          <w:noProof/>
          <w:lang w:val="en-IN" w:eastAsia="en-IN"/>
        </w:rPr>
        <w:drawing>
          <wp:inline distT="0" distB="0" distL="0" distR="0" wp14:anchorId="538D7730" wp14:editId="23D069FE">
            <wp:extent cx="6826250" cy="431358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3023" cy="4317863"/>
                    </a:xfrm>
                    <a:prstGeom prst="rect">
                      <a:avLst/>
                    </a:prstGeom>
                  </pic:spPr>
                </pic:pic>
              </a:graphicData>
            </a:graphic>
          </wp:inline>
        </w:drawing>
      </w:r>
    </w:p>
    <w:p w:rsidR="000D1B21" w:rsidRDefault="000D1B21" w:rsidP="000D1B21"/>
    <w:p w:rsidR="000D1B21" w:rsidRDefault="000D1B21" w:rsidP="000D1B21">
      <w:r>
        <w:t>SYMBOL:</w:t>
      </w:r>
    </w:p>
    <w:p w:rsidR="000D1B21" w:rsidRDefault="00C8647F" w:rsidP="000D1B21">
      <w:r w:rsidRPr="00C8647F">
        <w:rPr>
          <w:noProof/>
          <w:lang w:val="en-IN" w:eastAsia="en-IN"/>
        </w:rPr>
        <w:drawing>
          <wp:inline distT="0" distB="0" distL="0" distR="0" wp14:anchorId="58411F6A" wp14:editId="1ADD915E">
            <wp:extent cx="4575036" cy="25046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4055" cy="2509599"/>
                    </a:xfrm>
                    <a:prstGeom prst="rect">
                      <a:avLst/>
                    </a:prstGeom>
                  </pic:spPr>
                </pic:pic>
              </a:graphicData>
            </a:graphic>
          </wp:inline>
        </w:drawing>
      </w:r>
    </w:p>
    <w:p w:rsidR="000B06AF" w:rsidRPr="00627612" w:rsidRDefault="00255682" w:rsidP="00627612">
      <w:pPr>
        <w:pStyle w:val="ListParagraph"/>
        <w:numPr>
          <w:ilvl w:val="0"/>
          <w:numId w:val="2"/>
        </w:numPr>
      </w:pPr>
      <w:r w:rsidRPr="00627612">
        <w:rPr>
          <w:b/>
          <w:lang w:val="en-IN"/>
        </w:rPr>
        <w:lastRenderedPageBreak/>
        <w:t>Top module</w:t>
      </w:r>
      <w:r w:rsidR="00D554E9" w:rsidRPr="00627612">
        <w:rPr>
          <w:b/>
          <w:lang w:val="en-IN"/>
        </w:rPr>
        <w:t>: Final_Project_DigitalFortress</w:t>
      </w:r>
      <w:r w:rsidR="00C5543A" w:rsidRPr="00627612">
        <w:rPr>
          <w:b/>
          <w:lang w:val="en-IN"/>
        </w:rPr>
        <w:t>.v</w:t>
      </w:r>
    </w:p>
    <w:p w:rsidR="00361D11" w:rsidRDefault="00D87CD8" w:rsidP="000B06AF">
      <w:pPr>
        <w:pStyle w:val="ListParagraph"/>
        <w:rPr>
          <w:lang w:val="en-IN"/>
        </w:rPr>
      </w:pPr>
      <w:r>
        <w:rPr>
          <w:lang w:val="en-IN"/>
        </w:rPr>
        <w:t xml:space="preserve">       </w:t>
      </w:r>
      <w:r w:rsidR="00C5543A">
        <w:rPr>
          <w:lang w:val="en-IN"/>
        </w:rPr>
        <w:t xml:space="preserve">This is the main module which defines the game. </w:t>
      </w:r>
    </w:p>
    <w:p w:rsidR="00C2603B" w:rsidRPr="00C2603B" w:rsidRDefault="00C2603B" w:rsidP="00C2603B">
      <w:pPr>
        <w:pStyle w:val="ListParagraph"/>
        <w:ind w:left="1440"/>
      </w:pPr>
      <w:r w:rsidRPr="00C2603B">
        <w:t>Inputs:</w:t>
      </w:r>
    </w:p>
    <w:p w:rsidR="00C2603B" w:rsidRDefault="00C2603B" w:rsidP="00192A2A">
      <w:pPr>
        <w:pStyle w:val="ListParagraph"/>
        <w:numPr>
          <w:ilvl w:val="0"/>
          <w:numId w:val="46"/>
        </w:numPr>
      </w:pPr>
      <w:r>
        <w:t>a_ip,b_ip: 7-bit input for player A and Player B respectively.</w:t>
      </w:r>
    </w:p>
    <w:p w:rsidR="00C2603B" w:rsidRDefault="00C2603B" w:rsidP="00192A2A">
      <w:pPr>
        <w:pStyle w:val="ListParagraph"/>
        <w:numPr>
          <w:ilvl w:val="0"/>
          <w:numId w:val="46"/>
        </w:numPr>
      </w:pPr>
      <w:r>
        <w:t>b_in_new_gm: push button input to restart the game</w:t>
      </w:r>
    </w:p>
    <w:p w:rsidR="00C2603B" w:rsidRDefault="00C2603B" w:rsidP="00192A2A">
      <w:pPr>
        <w:pStyle w:val="ListParagraph"/>
        <w:numPr>
          <w:ilvl w:val="0"/>
          <w:numId w:val="46"/>
        </w:numPr>
      </w:pPr>
      <w:r>
        <w:t>b_in_mode: push button input to select game mode (1-player mode/2-player mode)</w:t>
      </w:r>
    </w:p>
    <w:p w:rsidR="00C2603B" w:rsidRDefault="00C2603B" w:rsidP="00192A2A">
      <w:pPr>
        <w:pStyle w:val="ListParagraph"/>
        <w:numPr>
          <w:ilvl w:val="0"/>
          <w:numId w:val="46"/>
        </w:numPr>
      </w:pPr>
      <w:r>
        <w:t>clk,rst: clock and reset signals. reset signal to reset the device</w:t>
      </w:r>
    </w:p>
    <w:p w:rsidR="00C2603B" w:rsidRDefault="00C2603B" w:rsidP="00192A2A">
      <w:pPr>
        <w:pStyle w:val="ListParagraph"/>
        <w:numPr>
          <w:ilvl w:val="0"/>
          <w:numId w:val="46"/>
        </w:numPr>
      </w:pPr>
      <w:r>
        <w:t>load: push button input to load user input.</w:t>
      </w:r>
    </w:p>
    <w:p w:rsidR="00C2603B" w:rsidRDefault="00C2603B" w:rsidP="00192A2A">
      <w:pPr>
        <w:pStyle w:val="ListParagraph"/>
        <w:numPr>
          <w:ilvl w:val="0"/>
          <w:numId w:val="46"/>
        </w:numPr>
      </w:pPr>
      <w:r>
        <w:t>user_ip: 4-bit user input to enter User ID and Password (for both player A and player B)</w:t>
      </w:r>
    </w:p>
    <w:p w:rsidR="00C2603B" w:rsidRDefault="00C2603B" w:rsidP="00C2603B">
      <w:pPr>
        <w:ind w:left="720"/>
      </w:pPr>
    </w:p>
    <w:p w:rsidR="00C2603B" w:rsidRPr="00C2603B" w:rsidRDefault="00C2603B" w:rsidP="00C2603B">
      <w:pPr>
        <w:pStyle w:val="ListParagraph"/>
        <w:ind w:left="1440"/>
      </w:pPr>
      <w:r w:rsidRPr="00C2603B">
        <w:t>Outputs:</w:t>
      </w:r>
    </w:p>
    <w:p w:rsidR="00C2603B" w:rsidRDefault="00C2603B" w:rsidP="00192A2A">
      <w:pPr>
        <w:pStyle w:val="ListParagraph"/>
        <w:numPr>
          <w:ilvl w:val="0"/>
          <w:numId w:val="47"/>
        </w:numPr>
      </w:pPr>
      <w:r>
        <w:t>hex0_disp, hex1_disp, hex2_disp, hex3_disp, hex4_disp, hex5_disp, hex6_disp, hex7_disp:</w:t>
      </w:r>
      <w:r>
        <w:rPr>
          <w:rStyle w:val="tl8wme"/>
        </w:rPr>
        <w:t xml:space="preserve"> These are 7-bit output signals which are given to 7-segment displays HEX0 to HEX7 respectively.</w:t>
      </w:r>
    </w:p>
    <w:p w:rsidR="00C2603B" w:rsidRDefault="00C2603B" w:rsidP="00192A2A">
      <w:pPr>
        <w:pStyle w:val="ListParagraph"/>
        <w:numPr>
          <w:ilvl w:val="0"/>
          <w:numId w:val="47"/>
        </w:numPr>
      </w:pPr>
      <w:r>
        <w:t xml:space="preserve">lcd_rs_top: </w:t>
      </w:r>
      <w:r>
        <w:rPr>
          <w:rStyle w:val="tl8wme"/>
        </w:rPr>
        <w:t>This is one bit output signal given to LCD_RS pin of the LCD display. It performs LCD Command/Data Select, 0 = Command, 1 = Data</w:t>
      </w:r>
    </w:p>
    <w:p w:rsidR="00C2603B" w:rsidRDefault="00C2603B" w:rsidP="00192A2A">
      <w:pPr>
        <w:pStyle w:val="ListParagraph"/>
        <w:numPr>
          <w:ilvl w:val="0"/>
          <w:numId w:val="47"/>
        </w:numPr>
      </w:pPr>
      <w:r>
        <w:t xml:space="preserve">lcd_rw_top: </w:t>
      </w:r>
      <w:r>
        <w:rPr>
          <w:rStyle w:val="tl8wme"/>
        </w:rPr>
        <w:t>This is one bit output signal given to LCD_RW pin of the LCD display. It performs LCD Read/Write Select, 0 = Write, 1 = Read.</w:t>
      </w:r>
    </w:p>
    <w:p w:rsidR="00C2603B" w:rsidRDefault="00C2603B" w:rsidP="00192A2A">
      <w:pPr>
        <w:pStyle w:val="ListParagraph"/>
        <w:numPr>
          <w:ilvl w:val="0"/>
          <w:numId w:val="47"/>
        </w:numPr>
      </w:pPr>
      <w:r>
        <w:t xml:space="preserve">lcd_e_top: </w:t>
      </w:r>
      <w:r>
        <w:rPr>
          <w:rStyle w:val="tl8wme"/>
        </w:rPr>
        <w:t>This is one bit output signal given to LCD_EN pin of the LCD display. It enables the LCD when set to high.</w:t>
      </w:r>
    </w:p>
    <w:p w:rsidR="00C2603B" w:rsidRDefault="00C2603B" w:rsidP="00192A2A">
      <w:pPr>
        <w:pStyle w:val="ListParagraph"/>
        <w:numPr>
          <w:ilvl w:val="0"/>
          <w:numId w:val="47"/>
        </w:numPr>
      </w:pPr>
      <w:r>
        <w:t xml:space="preserve">lcd_4_top, lcd_5_top, lcd_6_top, lcd_7_top: </w:t>
      </w:r>
      <w:r>
        <w:rPr>
          <w:rStyle w:val="tl8wme"/>
        </w:rPr>
        <w:t>They are single bit data outputs given to LCD_DATA[4], LCD_DATA[5], LCD_DATA[6], LCD_DATA[7] of the LCD module.</w:t>
      </w:r>
    </w:p>
    <w:p w:rsidR="00C2603B" w:rsidRDefault="00C2603B" w:rsidP="00192A2A">
      <w:pPr>
        <w:pStyle w:val="ListParagraph"/>
        <w:numPr>
          <w:ilvl w:val="0"/>
          <w:numId w:val="47"/>
        </w:numPr>
      </w:pPr>
      <w:r>
        <w:t>en1: This is one bit output signal that drives a green LED. It will glow if the game user has selected   1-Player mode.</w:t>
      </w:r>
    </w:p>
    <w:p w:rsidR="00C2603B" w:rsidRDefault="00C2603B" w:rsidP="00192A2A">
      <w:pPr>
        <w:pStyle w:val="ListParagraph"/>
        <w:numPr>
          <w:ilvl w:val="0"/>
          <w:numId w:val="47"/>
        </w:numPr>
      </w:pPr>
      <w:r>
        <w:t>en2: This is one bit output signal that drives a green LED. It will glow if the game user has selected   2-Player mode.</w:t>
      </w:r>
    </w:p>
    <w:p w:rsidR="00C2603B" w:rsidRDefault="00C2603B" w:rsidP="00192A2A">
      <w:pPr>
        <w:pStyle w:val="ListParagraph"/>
        <w:numPr>
          <w:ilvl w:val="0"/>
          <w:numId w:val="47"/>
        </w:numPr>
      </w:pPr>
      <w:r>
        <w:t>a_rocks,b_rocks: These are two one bit output signals that are connected to a green LED. They will glow when Player A or Player B has won. a_rocks for Player A and b_rocks for Player B.</w:t>
      </w:r>
    </w:p>
    <w:p w:rsidR="00276DC1" w:rsidRPr="00E3331D" w:rsidRDefault="00C2603B" w:rsidP="00192A2A">
      <w:pPr>
        <w:pStyle w:val="ListParagraph"/>
        <w:numPr>
          <w:ilvl w:val="0"/>
          <w:numId w:val="47"/>
        </w:numPr>
      </w:pPr>
      <w:r>
        <w:t>end_gm_led: This is a one bit output signal that is connected to a Red LED. It will glow when the game ends.</w:t>
      </w:r>
    </w:p>
    <w:p w:rsidR="00C2603B" w:rsidRDefault="00C2603B" w:rsidP="00276DC1">
      <w:pPr>
        <w:rPr>
          <w:lang w:val="en-IN"/>
        </w:rPr>
      </w:pPr>
    </w:p>
    <w:p w:rsidR="00276DC1" w:rsidRDefault="00276DC1" w:rsidP="00276DC1">
      <w:pPr>
        <w:rPr>
          <w:lang w:val="en-IN"/>
        </w:rPr>
      </w:pPr>
      <w:r>
        <w:rPr>
          <w:lang w:val="en-IN"/>
        </w:rPr>
        <w:t xml:space="preserve">              SYMBOL:</w:t>
      </w:r>
    </w:p>
    <w:p w:rsidR="00276DC1" w:rsidRDefault="00276DC1" w:rsidP="00276DC1">
      <w:pPr>
        <w:rPr>
          <w:lang w:val="en-IN"/>
        </w:rPr>
      </w:pPr>
      <w:r>
        <w:rPr>
          <w:lang w:val="en-IN"/>
        </w:rPr>
        <w:t xml:space="preserve">              </w:t>
      </w:r>
    </w:p>
    <w:p w:rsidR="00424198" w:rsidRDefault="00212CC0" w:rsidP="004C79F4">
      <w:pPr>
        <w:ind w:hanging="709"/>
        <w:rPr>
          <w:lang w:val="en-IN"/>
        </w:rPr>
      </w:pPr>
      <w:r w:rsidRPr="00212CC0">
        <w:rPr>
          <w:noProof/>
          <w:lang w:val="en-IN" w:eastAsia="en-IN"/>
        </w:rPr>
        <w:lastRenderedPageBreak/>
        <w:drawing>
          <wp:inline distT="0" distB="0" distL="0" distR="0" wp14:anchorId="216C89F2" wp14:editId="5C1B7670">
            <wp:extent cx="3810000" cy="357808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5977" cy="3583700"/>
                    </a:xfrm>
                    <a:prstGeom prst="rect">
                      <a:avLst/>
                    </a:prstGeom>
                  </pic:spPr>
                </pic:pic>
              </a:graphicData>
            </a:graphic>
          </wp:inline>
        </w:drawing>
      </w:r>
    </w:p>
    <w:p w:rsidR="000437B9" w:rsidRDefault="000437B9" w:rsidP="00276DC1">
      <w:pPr>
        <w:rPr>
          <w:b/>
          <w:lang w:val="en-IN"/>
        </w:rPr>
      </w:pPr>
    </w:p>
    <w:p w:rsidR="00F63987" w:rsidRDefault="00F63987" w:rsidP="00276DC1">
      <w:pPr>
        <w:rPr>
          <w:b/>
          <w:lang w:val="en-IN"/>
        </w:rPr>
      </w:pPr>
    </w:p>
    <w:p w:rsidR="0079601C" w:rsidRDefault="00D542B4" w:rsidP="00C56701">
      <w:pPr>
        <w:pStyle w:val="ListParagraph"/>
        <w:numPr>
          <w:ilvl w:val="0"/>
          <w:numId w:val="3"/>
        </w:numPr>
        <w:rPr>
          <w:b/>
          <w:lang w:val="en-IN"/>
        </w:rPr>
      </w:pPr>
      <w:r>
        <w:rPr>
          <w:b/>
          <w:lang w:val="en-IN"/>
        </w:rPr>
        <w:t>Final Project</w:t>
      </w:r>
      <w:r w:rsidR="007B5066" w:rsidRPr="008C6052">
        <w:rPr>
          <w:b/>
          <w:lang w:val="en-IN"/>
        </w:rPr>
        <w:t xml:space="preserve"> Architecture:</w:t>
      </w:r>
    </w:p>
    <w:p w:rsidR="00212CC0" w:rsidRDefault="00212CC0" w:rsidP="00212CC0">
      <w:pPr>
        <w:pStyle w:val="ListParagraph"/>
        <w:ind w:left="1080"/>
        <w:rPr>
          <w:b/>
          <w:lang w:val="en-IN"/>
        </w:rPr>
      </w:pPr>
    </w:p>
    <w:p w:rsidR="00212CC0" w:rsidRDefault="00212CC0" w:rsidP="00192A2A">
      <w:pPr>
        <w:pStyle w:val="ListParagraph"/>
        <w:numPr>
          <w:ilvl w:val="0"/>
          <w:numId w:val="65"/>
        </w:numPr>
        <w:rPr>
          <w:b/>
          <w:lang w:val="en-IN"/>
        </w:rPr>
      </w:pPr>
      <w:r>
        <w:rPr>
          <w:b/>
          <w:lang w:val="en-IN"/>
        </w:rPr>
        <w:t>Top level architecture:</w:t>
      </w:r>
    </w:p>
    <w:p w:rsidR="00212CC0" w:rsidRDefault="00212CC0" w:rsidP="00212CC0">
      <w:pPr>
        <w:pStyle w:val="ListParagraph"/>
        <w:ind w:left="-851"/>
        <w:jc w:val="center"/>
        <w:rPr>
          <w:b/>
          <w:lang w:val="en-IN"/>
        </w:rPr>
      </w:pPr>
      <w:r w:rsidRPr="00212CC0">
        <w:rPr>
          <w:noProof/>
          <w:lang w:val="en-IN" w:eastAsia="en-IN"/>
        </w:rPr>
        <w:lastRenderedPageBreak/>
        <w:drawing>
          <wp:inline distT="0" distB="0" distL="0" distR="0" wp14:anchorId="79494393" wp14:editId="2FAFA8FC">
            <wp:extent cx="5309867" cy="4438142"/>
            <wp:effectExtent l="0" t="0" r="571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0540" cy="4447063"/>
                    </a:xfrm>
                    <a:prstGeom prst="rect">
                      <a:avLst/>
                    </a:prstGeom>
                  </pic:spPr>
                </pic:pic>
              </a:graphicData>
            </a:graphic>
          </wp:inline>
        </w:drawing>
      </w:r>
    </w:p>
    <w:p w:rsidR="00212CC0" w:rsidRDefault="00212CC0" w:rsidP="00212CC0">
      <w:pPr>
        <w:pStyle w:val="ListParagraph"/>
        <w:ind w:left="1800"/>
        <w:rPr>
          <w:b/>
          <w:lang w:val="en-IN"/>
        </w:rPr>
      </w:pPr>
    </w:p>
    <w:p w:rsidR="00212CC0" w:rsidRDefault="00212CC0" w:rsidP="00192A2A">
      <w:pPr>
        <w:pStyle w:val="ListParagraph"/>
        <w:numPr>
          <w:ilvl w:val="0"/>
          <w:numId w:val="65"/>
        </w:numPr>
        <w:rPr>
          <w:b/>
          <w:lang w:val="en-IN"/>
        </w:rPr>
      </w:pPr>
      <w:r>
        <w:rPr>
          <w:b/>
          <w:lang w:val="en-IN"/>
        </w:rPr>
        <w:t>Access control architecture:</w:t>
      </w:r>
    </w:p>
    <w:p w:rsidR="00212CC0" w:rsidRPr="00212CC0" w:rsidRDefault="00212CC0" w:rsidP="00212CC0">
      <w:pPr>
        <w:pStyle w:val="ListParagraph"/>
        <w:rPr>
          <w:b/>
          <w:lang w:val="en-IN"/>
        </w:rPr>
      </w:pPr>
    </w:p>
    <w:p w:rsidR="00212CC0" w:rsidRDefault="00212CC0" w:rsidP="00212CC0">
      <w:pPr>
        <w:pStyle w:val="ListParagraph"/>
        <w:ind w:left="-426"/>
        <w:rPr>
          <w:b/>
          <w:lang w:val="en-IN"/>
        </w:rPr>
      </w:pPr>
      <w:r w:rsidRPr="00212CC0">
        <w:rPr>
          <w:noProof/>
          <w:lang w:val="en-IN" w:eastAsia="en-IN"/>
        </w:rPr>
        <w:drawing>
          <wp:inline distT="0" distB="0" distL="0" distR="0" wp14:anchorId="46B8820A" wp14:editId="594236CE">
            <wp:extent cx="5118688" cy="3180522"/>
            <wp:effectExtent l="0" t="0" r="635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8707" cy="3199175"/>
                    </a:xfrm>
                    <a:prstGeom prst="rect">
                      <a:avLst/>
                    </a:prstGeom>
                  </pic:spPr>
                </pic:pic>
              </a:graphicData>
            </a:graphic>
          </wp:inline>
        </w:drawing>
      </w:r>
    </w:p>
    <w:p w:rsidR="00212CC0" w:rsidRDefault="00212CC0" w:rsidP="00192A2A">
      <w:pPr>
        <w:pStyle w:val="ListParagraph"/>
        <w:numPr>
          <w:ilvl w:val="0"/>
          <w:numId w:val="65"/>
        </w:numPr>
        <w:rPr>
          <w:b/>
          <w:lang w:val="en-IN"/>
        </w:rPr>
      </w:pPr>
      <w:r>
        <w:rPr>
          <w:b/>
          <w:lang w:val="en-IN"/>
        </w:rPr>
        <w:lastRenderedPageBreak/>
        <w:t>One player mode architecture:</w:t>
      </w:r>
    </w:p>
    <w:p w:rsidR="00212CC0" w:rsidRDefault="00212CC0" w:rsidP="00212CC0">
      <w:pPr>
        <w:pStyle w:val="ListParagraph"/>
        <w:ind w:left="1800"/>
        <w:rPr>
          <w:b/>
          <w:lang w:val="en-IN"/>
        </w:rPr>
      </w:pPr>
    </w:p>
    <w:p w:rsidR="003C3B62" w:rsidRDefault="003C3B62" w:rsidP="003C3B62">
      <w:pPr>
        <w:pStyle w:val="ListParagraph"/>
        <w:ind w:left="-567"/>
        <w:rPr>
          <w:b/>
          <w:lang w:val="en-IN"/>
        </w:rPr>
      </w:pPr>
      <w:r w:rsidRPr="003C3B62">
        <w:rPr>
          <w:noProof/>
          <w:lang w:val="en-IN" w:eastAsia="en-IN"/>
        </w:rPr>
        <w:drawing>
          <wp:inline distT="0" distB="0" distL="0" distR="0" wp14:anchorId="52ADE69C" wp14:editId="181AD2FE">
            <wp:extent cx="6302375" cy="5506279"/>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10211" cy="5513125"/>
                    </a:xfrm>
                    <a:prstGeom prst="rect">
                      <a:avLst/>
                    </a:prstGeom>
                  </pic:spPr>
                </pic:pic>
              </a:graphicData>
            </a:graphic>
          </wp:inline>
        </w:drawing>
      </w: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E3331D" w:rsidRDefault="00E3331D" w:rsidP="003C3B62">
      <w:pPr>
        <w:pStyle w:val="ListParagraph"/>
        <w:ind w:left="-567"/>
        <w:rPr>
          <w:b/>
          <w:lang w:val="en-IN"/>
        </w:rPr>
      </w:pPr>
    </w:p>
    <w:p w:rsidR="00212CC0" w:rsidRDefault="00212CC0" w:rsidP="00212CC0">
      <w:pPr>
        <w:pStyle w:val="ListParagraph"/>
        <w:ind w:left="1800"/>
        <w:rPr>
          <w:b/>
          <w:lang w:val="en-IN"/>
        </w:rPr>
      </w:pPr>
    </w:p>
    <w:p w:rsidR="00212CC0" w:rsidRDefault="00212CC0" w:rsidP="00192A2A">
      <w:pPr>
        <w:pStyle w:val="ListParagraph"/>
        <w:numPr>
          <w:ilvl w:val="0"/>
          <w:numId w:val="65"/>
        </w:numPr>
        <w:rPr>
          <w:b/>
          <w:lang w:val="en-IN"/>
        </w:rPr>
      </w:pPr>
      <w:r>
        <w:rPr>
          <w:b/>
          <w:lang w:val="en-IN"/>
        </w:rPr>
        <w:lastRenderedPageBreak/>
        <w:t>Two player mode architecture:</w:t>
      </w:r>
    </w:p>
    <w:p w:rsidR="00C56701" w:rsidRPr="00C56701" w:rsidRDefault="00C56701" w:rsidP="00C56701">
      <w:pPr>
        <w:pStyle w:val="ListParagraph"/>
        <w:ind w:left="1080"/>
        <w:rPr>
          <w:b/>
          <w:lang w:val="en-IN"/>
        </w:rPr>
      </w:pPr>
    </w:p>
    <w:p w:rsidR="00F63987" w:rsidRDefault="00F63987" w:rsidP="001044AC">
      <w:pPr>
        <w:rPr>
          <w:lang w:val="en-IN"/>
        </w:rPr>
      </w:pPr>
    </w:p>
    <w:p w:rsidR="00F63987" w:rsidRDefault="003C3B62" w:rsidP="001044AC">
      <w:pPr>
        <w:rPr>
          <w:lang w:val="en-IN"/>
        </w:rPr>
      </w:pPr>
      <w:r w:rsidRPr="003C3B62">
        <w:rPr>
          <w:noProof/>
          <w:lang w:val="en-IN" w:eastAsia="en-IN"/>
        </w:rPr>
        <w:drawing>
          <wp:inline distT="0" distB="0" distL="0" distR="0" wp14:anchorId="20F71A04" wp14:editId="010F7075">
            <wp:extent cx="6384966" cy="4932299"/>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1842" cy="4937610"/>
                    </a:xfrm>
                    <a:prstGeom prst="rect">
                      <a:avLst/>
                    </a:prstGeom>
                  </pic:spPr>
                </pic:pic>
              </a:graphicData>
            </a:graphic>
          </wp:inline>
        </w:drawing>
      </w:r>
    </w:p>
    <w:p w:rsidR="00F63987" w:rsidRPr="00276DC1" w:rsidRDefault="00F63987" w:rsidP="001044AC">
      <w:pPr>
        <w:rPr>
          <w:lang w:val="en-IN"/>
        </w:rPr>
      </w:pPr>
    </w:p>
    <w:p w:rsidR="008A6C16" w:rsidRPr="008C6052" w:rsidRDefault="008A6C16" w:rsidP="00C56701">
      <w:pPr>
        <w:pStyle w:val="ListParagraph"/>
        <w:numPr>
          <w:ilvl w:val="0"/>
          <w:numId w:val="3"/>
        </w:numPr>
        <w:rPr>
          <w:b/>
          <w:lang w:val="en-IN"/>
        </w:rPr>
      </w:pPr>
      <w:r w:rsidRPr="008C6052">
        <w:rPr>
          <w:b/>
          <w:lang w:val="en-IN"/>
        </w:rPr>
        <w:t>Screen captures of simulation:</w:t>
      </w:r>
    </w:p>
    <w:p w:rsidR="00F027C9" w:rsidRDefault="00F027C9" w:rsidP="00F027C9">
      <w:pPr>
        <w:pStyle w:val="ListParagraph"/>
        <w:tabs>
          <w:tab w:val="left" w:pos="4253"/>
        </w:tabs>
        <w:ind w:left="1080"/>
        <w:rPr>
          <w:lang w:val="en-IN"/>
        </w:rPr>
      </w:pPr>
    </w:p>
    <w:p w:rsidR="00593AAD" w:rsidRDefault="00593AAD" w:rsidP="00192A2A">
      <w:pPr>
        <w:pStyle w:val="ListParagraph"/>
        <w:numPr>
          <w:ilvl w:val="0"/>
          <w:numId w:val="66"/>
        </w:numPr>
        <w:tabs>
          <w:tab w:val="left" w:pos="4253"/>
        </w:tabs>
        <w:rPr>
          <w:lang w:val="en-IN"/>
        </w:rPr>
      </w:pPr>
      <w:r>
        <w:rPr>
          <w:lang w:val="en-IN"/>
        </w:rPr>
        <w:t>Access control simulation output:</w:t>
      </w:r>
    </w:p>
    <w:p w:rsidR="00DF2BC1" w:rsidRDefault="00DF2BC1" w:rsidP="00DF2BC1">
      <w:pPr>
        <w:pStyle w:val="ListParagraph"/>
        <w:tabs>
          <w:tab w:val="left" w:pos="4253"/>
        </w:tabs>
        <w:ind w:left="1440"/>
        <w:rPr>
          <w:lang w:val="en-IN"/>
        </w:rPr>
      </w:pPr>
      <w:r>
        <w:rPr>
          <w:lang w:val="en-IN"/>
        </w:rPr>
        <w:t>We can see that allow signal is generated after the credentials are verified.</w:t>
      </w:r>
    </w:p>
    <w:p w:rsidR="00593AAD" w:rsidRDefault="00593AAD" w:rsidP="00593AAD">
      <w:pPr>
        <w:pStyle w:val="ListParagraph"/>
        <w:tabs>
          <w:tab w:val="left" w:pos="4253"/>
        </w:tabs>
        <w:ind w:left="-567"/>
        <w:rPr>
          <w:lang w:val="en-IN"/>
        </w:rPr>
      </w:pPr>
      <w:r>
        <w:rPr>
          <w:noProof/>
          <w:lang w:val="en-IN" w:eastAsia="en-IN"/>
        </w:rPr>
        <w:lastRenderedPageBreak/>
        <w:drawing>
          <wp:inline distT="0" distB="0" distL="0" distR="0" wp14:anchorId="0BCF8CC6" wp14:editId="3458485E">
            <wp:extent cx="6826311" cy="3839210"/>
            <wp:effectExtent l="0" t="0" r="0" b="8890"/>
            <wp:docPr id="81" name="Picture 81" descr="C:\Users\navee\AppData\Local\Microsoft\Windows\INetCache\Content.Word\AC_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AppData\Local\Microsoft\Windows\INetCache\Content.Word\AC_TB.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33513" cy="3843261"/>
                    </a:xfrm>
                    <a:prstGeom prst="rect">
                      <a:avLst/>
                    </a:prstGeom>
                    <a:noFill/>
                    <a:ln>
                      <a:noFill/>
                    </a:ln>
                  </pic:spPr>
                </pic:pic>
              </a:graphicData>
            </a:graphic>
          </wp:inline>
        </w:drawing>
      </w:r>
    </w:p>
    <w:p w:rsidR="00457DC2" w:rsidRPr="00457DC2" w:rsidRDefault="00457DC2" w:rsidP="0038128B">
      <w:pPr>
        <w:pStyle w:val="ListParagraph"/>
        <w:ind w:left="0" w:hanging="567"/>
        <w:rPr>
          <w:lang w:val="en-IN"/>
        </w:rPr>
      </w:pPr>
    </w:p>
    <w:p w:rsidR="001E26AF" w:rsidRDefault="001E26AF" w:rsidP="008B774B">
      <w:pPr>
        <w:ind w:hanging="567"/>
        <w:rPr>
          <w:lang w:val="en-IN"/>
        </w:rPr>
      </w:pPr>
    </w:p>
    <w:p w:rsidR="009A3CA9" w:rsidRPr="00043ECF" w:rsidRDefault="00043ECF" w:rsidP="00C56701">
      <w:pPr>
        <w:pStyle w:val="ListParagraph"/>
        <w:numPr>
          <w:ilvl w:val="0"/>
          <w:numId w:val="3"/>
        </w:numPr>
        <w:rPr>
          <w:lang w:val="en-IN"/>
        </w:rPr>
      </w:pPr>
      <w:r>
        <w:rPr>
          <w:b/>
          <w:lang w:val="en-IN"/>
        </w:rPr>
        <w:t>Board Images:</w:t>
      </w:r>
    </w:p>
    <w:p w:rsidR="004D46C7" w:rsidRDefault="00043ECF" w:rsidP="00192A2A">
      <w:pPr>
        <w:pStyle w:val="ListParagraph"/>
        <w:numPr>
          <w:ilvl w:val="0"/>
          <w:numId w:val="18"/>
        </w:numPr>
        <w:ind w:left="-426"/>
        <w:rPr>
          <w:lang w:val="en-IN"/>
        </w:rPr>
      </w:pPr>
      <w:r w:rsidRPr="004D46C7">
        <w:rPr>
          <w:lang w:val="en-IN"/>
        </w:rPr>
        <w:lastRenderedPageBreak/>
        <w:t>Below image explains all th</w:t>
      </w:r>
      <w:r w:rsidR="00F63987" w:rsidRPr="004D46C7">
        <w:rPr>
          <w:lang w:val="en-IN"/>
        </w:rPr>
        <w:t>e outputs assigned on the board</w:t>
      </w:r>
      <w:r w:rsidR="004D46C7" w:rsidRPr="004D46C7">
        <w:rPr>
          <w:lang w:val="en-IN"/>
        </w:rPr>
        <w:t xml:space="preserve"> </w:t>
      </w:r>
      <w:r w:rsidR="00001FFA" w:rsidRPr="00001FFA">
        <w:rPr>
          <w:noProof/>
          <w:lang w:val="en-IN" w:eastAsia="en-IN"/>
        </w:rPr>
        <w:drawing>
          <wp:inline distT="0" distB="0" distL="0" distR="0" wp14:anchorId="4C3EA0A8" wp14:editId="53E4B055">
            <wp:extent cx="6664694" cy="4134679"/>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14304" cy="4165456"/>
                    </a:xfrm>
                    <a:prstGeom prst="rect">
                      <a:avLst/>
                    </a:prstGeom>
                  </pic:spPr>
                </pic:pic>
              </a:graphicData>
            </a:graphic>
          </wp:inline>
        </w:drawing>
      </w:r>
    </w:p>
    <w:p w:rsidR="004D46C7" w:rsidRDefault="004D46C7" w:rsidP="004D46C7">
      <w:pPr>
        <w:ind w:left="-426"/>
        <w:rPr>
          <w:lang w:val="en-IN"/>
        </w:rPr>
      </w:pPr>
      <w:r w:rsidRPr="004D46C7">
        <w:rPr>
          <w:noProof/>
          <w:lang w:val="en-IN" w:eastAsia="en-IN"/>
        </w:rPr>
        <w:lastRenderedPageBreak/>
        <w:drawing>
          <wp:inline distT="0" distB="0" distL="0" distR="0" wp14:anchorId="1FD9BCBB" wp14:editId="38E9803D">
            <wp:extent cx="6521547" cy="49413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26922" cy="4945428"/>
                    </a:xfrm>
                    <a:prstGeom prst="rect">
                      <a:avLst/>
                    </a:prstGeom>
                  </pic:spPr>
                </pic:pic>
              </a:graphicData>
            </a:graphic>
          </wp:inline>
        </w:drawing>
      </w:r>
    </w:p>
    <w:p w:rsidR="004D46C7" w:rsidRDefault="004D46C7" w:rsidP="004D46C7">
      <w:pPr>
        <w:ind w:left="-426"/>
        <w:rPr>
          <w:lang w:val="en-IN"/>
        </w:rPr>
      </w:pPr>
    </w:p>
    <w:p w:rsidR="004D46C7" w:rsidRPr="004D46C7" w:rsidRDefault="004D46C7" w:rsidP="004D46C7">
      <w:pPr>
        <w:rPr>
          <w:lang w:val="en-IN"/>
        </w:rPr>
      </w:pPr>
    </w:p>
    <w:p w:rsidR="004D46C7" w:rsidRDefault="004D46C7" w:rsidP="004D46C7">
      <w:pPr>
        <w:pStyle w:val="ListParagraph"/>
        <w:ind w:left="-426"/>
        <w:rPr>
          <w:lang w:val="en-IN"/>
        </w:rPr>
      </w:pPr>
      <w:r w:rsidRPr="004D46C7">
        <w:rPr>
          <w:noProof/>
          <w:lang w:val="en-IN" w:eastAsia="en-IN"/>
        </w:rPr>
        <w:lastRenderedPageBreak/>
        <w:drawing>
          <wp:inline distT="0" distB="0" distL="0" distR="0" wp14:anchorId="38316C4C" wp14:editId="3BD9CCC8">
            <wp:extent cx="6826885" cy="57880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6885" cy="5788025"/>
                    </a:xfrm>
                    <a:prstGeom prst="rect">
                      <a:avLst/>
                    </a:prstGeom>
                  </pic:spPr>
                </pic:pic>
              </a:graphicData>
            </a:graphic>
          </wp:inline>
        </w:drawing>
      </w:r>
    </w:p>
    <w:p w:rsidR="004D46C7" w:rsidRDefault="004D46C7" w:rsidP="004D46C7">
      <w:pPr>
        <w:pStyle w:val="ListParagraph"/>
        <w:ind w:left="-426"/>
        <w:rPr>
          <w:lang w:val="en-IN"/>
        </w:rPr>
      </w:pPr>
      <w:r w:rsidRPr="004D46C7">
        <w:rPr>
          <w:noProof/>
          <w:lang w:val="en-IN" w:eastAsia="en-IN"/>
        </w:rPr>
        <w:lastRenderedPageBreak/>
        <w:drawing>
          <wp:inline distT="0" distB="0" distL="0" distR="0" wp14:anchorId="39DC6EE2" wp14:editId="3460DEC3">
            <wp:extent cx="6826885" cy="4686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26885" cy="4686300"/>
                    </a:xfrm>
                    <a:prstGeom prst="rect">
                      <a:avLst/>
                    </a:prstGeom>
                  </pic:spPr>
                </pic:pic>
              </a:graphicData>
            </a:graphic>
          </wp:inline>
        </w:drawing>
      </w:r>
    </w:p>
    <w:p w:rsidR="004D46C7" w:rsidRDefault="004D46C7" w:rsidP="004D46C7">
      <w:pPr>
        <w:pStyle w:val="ListParagraph"/>
        <w:ind w:left="-426"/>
        <w:rPr>
          <w:lang w:val="en-IN"/>
        </w:rPr>
      </w:pPr>
    </w:p>
    <w:p w:rsidR="004D46C7" w:rsidRDefault="004D46C7" w:rsidP="004D46C7">
      <w:pPr>
        <w:pStyle w:val="ListParagraph"/>
        <w:ind w:left="-426"/>
        <w:rPr>
          <w:lang w:val="en-IN"/>
        </w:rPr>
      </w:pPr>
      <w:r w:rsidRPr="004D46C7">
        <w:rPr>
          <w:noProof/>
          <w:lang w:val="en-IN" w:eastAsia="en-IN"/>
        </w:rPr>
        <w:lastRenderedPageBreak/>
        <w:drawing>
          <wp:inline distT="0" distB="0" distL="0" distR="0" wp14:anchorId="4073EAB9" wp14:editId="60310EC5">
            <wp:extent cx="6826885" cy="4458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26885" cy="4458335"/>
                    </a:xfrm>
                    <a:prstGeom prst="rect">
                      <a:avLst/>
                    </a:prstGeom>
                  </pic:spPr>
                </pic:pic>
              </a:graphicData>
            </a:graphic>
          </wp:inline>
        </w:drawing>
      </w:r>
    </w:p>
    <w:p w:rsidR="004D46C7" w:rsidRPr="001C10DB" w:rsidRDefault="004D46C7" w:rsidP="004D46C7">
      <w:pPr>
        <w:pStyle w:val="ListParagraph"/>
        <w:ind w:left="-426"/>
        <w:rPr>
          <w:lang w:val="en-IN"/>
        </w:rPr>
      </w:pPr>
    </w:p>
    <w:p w:rsidR="004D46C7" w:rsidRDefault="004D46C7" w:rsidP="004D46C7">
      <w:pPr>
        <w:pStyle w:val="ListParagraph"/>
        <w:numPr>
          <w:ilvl w:val="0"/>
          <w:numId w:val="3"/>
        </w:numPr>
        <w:rPr>
          <w:b/>
          <w:lang w:val="en-IN"/>
        </w:rPr>
      </w:pPr>
      <w:r w:rsidRPr="004D46C7">
        <w:rPr>
          <w:b/>
          <w:lang w:val="en-IN"/>
        </w:rPr>
        <w:t>Inference</w:t>
      </w:r>
    </w:p>
    <w:p w:rsidR="004D46C7" w:rsidRDefault="004D46C7" w:rsidP="004D46C7">
      <w:pPr>
        <w:pStyle w:val="ListParagraph"/>
        <w:ind w:left="1080"/>
        <w:rPr>
          <w:b/>
          <w:lang w:val="en-IN"/>
        </w:rPr>
      </w:pPr>
    </w:p>
    <w:p w:rsidR="004D46C7" w:rsidRDefault="004D46C7" w:rsidP="004D46C7">
      <w:pPr>
        <w:rPr>
          <w:lang w:val="en-IN"/>
        </w:rPr>
      </w:pPr>
      <w:r>
        <w:rPr>
          <w:lang w:val="en-IN"/>
        </w:rPr>
        <w:t xml:space="preserve">In our final project we have successfully designed a pattern matching game with the features including the applications of RAM, ROM and LCD to mention a few. </w:t>
      </w:r>
    </w:p>
    <w:p w:rsidR="004D46C7" w:rsidRDefault="004D46C7" w:rsidP="004D46C7">
      <w:pPr>
        <w:rPr>
          <w:lang w:val="en-IN"/>
        </w:rPr>
      </w:pPr>
    </w:p>
    <w:p w:rsidR="004D46C7" w:rsidRDefault="004D46C7" w:rsidP="004D46C7">
      <w:pPr>
        <w:rPr>
          <w:lang w:val="en-IN"/>
        </w:rPr>
      </w:pPr>
      <w:r>
        <w:rPr>
          <w:lang w:val="en-IN"/>
        </w:rPr>
        <w:t>As a future advancement we would like to improve the user interface by providing instructions over the LCD display.</w:t>
      </w:r>
    </w:p>
    <w:p w:rsidR="004D46C7" w:rsidRPr="004D46C7" w:rsidRDefault="004D46C7" w:rsidP="004D46C7">
      <w:pPr>
        <w:rPr>
          <w:lang w:val="en-IN"/>
        </w:rPr>
      </w:pPr>
    </w:p>
    <w:p w:rsidR="004D46C7" w:rsidRDefault="004D46C7" w:rsidP="004D46C7">
      <w:pPr>
        <w:pStyle w:val="ListParagraph"/>
        <w:numPr>
          <w:ilvl w:val="0"/>
          <w:numId w:val="3"/>
        </w:numPr>
        <w:rPr>
          <w:b/>
          <w:lang w:val="en-IN"/>
        </w:rPr>
      </w:pPr>
      <w:r>
        <w:rPr>
          <w:b/>
          <w:lang w:val="en-IN"/>
        </w:rPr>
        <w:t>Code Listing</w:t>
      </w:r>
    </w:p>
    <w:p w:rsidR="00DB5E59" w:rsidRDefault="00DB5E59" w:rsidP="00192A2A">
      <w:pPr>
        <w:pStyle w:val="ListParagraph"/>
        <w:numPr>
          <w:ilvl w:val="0"/>
          <w:numId w:val="68"/>
        </w:numPr>
        <w:spacing w:line="259" w:lineRule="auto"/>
      </w:pPr>
      <w:r w:rsidRPr="004B0953">
        <w:rPr>
          <w:b/>
          <w:lang w:val="en-IN"/>
        </w:rPr>
        <w:t>Button shaper:</w:t>
      </w:r>
    </w:p>
    <w:p w:rsidR="00DB5E59" w:rsidRDefault="00DB5E59" w:rsidP="00DB5E59">
      <w:r>
        <w:t>// ECE6370</w:t>
      </w:r>
    </w:p>
    <w:p w:rsidR="00DB5E59" w:rsidRDefault="00DB5E59" w:rsidP="00DB5E59">
      <w:r>
        <w:t>// Team: Digital fortress</w:t>
      </w:r>
    </w:p>
    <w:p w:rsidR="00DB5E59" w:rsidRDefault="00DB5E59" w:rsidP="00DB5E59">
      <w:r>
        <w:t>//verilog module</w:t>
      </w:r>
    </w:p>
    <w:p w:rsidR="00DB5E59" w:rsidRDefault="00DB5E59" w:rsidP="00DB5E59">
      <w:r>
        <w:t>//b_in is the input from the button pressed, pulse is the single cycle pulse created</w:t>
      </w:r>
    </w:p>
    <w:p w:rsidR="00DB5E59" w:rsidRDefault="00DB5E59" w:rsidP="00DB5E59">
      <w:r>
        <w:t>module button_shaper (b_in, pulse, clk, reset);</w:t>
      </w:r>
    </w:p>
    <w:p w:rsidR="00DB5E59" w:rsidRDefault="00DB5E59" w:rsidP="00DB5E59"/>
    <w:p w:rsidR="00DB5E59" w:rsidRDefault="00DB5E59" w:rsidP="00DB5E59">
      <w:r>
        <w:t>//Declare inputs,outputs and internal variables</w:t>
      </w:r>
    </w:p>
    <w:p w:rsidR="00DB5E59" w:rsidRDefault="00DB5E59" w:rsidP="00DB5E59">
      <w:r>
        <w:t xml:space="preserve">  input b_in, clk, reset;</w:t>
      </w:r>
    </w:p>
    <w:p w:rsidR="00DB5E59" w:rsidRDefault="00DB5E59" w:rsidP="00DB5E59">
      <w:r>
        <w:t xml:space="preserve">  output pulse;</w:t>
      </w:r>
    </w:p>
    <w:p w:rsidR="00DB5E59" w:rsidRDefault="00DB5E59" w:rsidP="00DB5E59">
      <w:r>
        <w:t xml:space="preserve">  reg pulse;</w:t>
      </w:r>
    </w:p>
    <w:p w:rsidR="00DB5E59" w:rsidRDefault="00DB5E59" w:rsidP="00DB5E59">
      <w:r>
        <w:t xml:space="preserve">  reg [1:0] state;</w:t>
      </w:r>
    </w:p>
    <w:p w:rsidR="00DB5E59" w:rsidRDefault="00DB5E59" w:rsidP="00DB5E59">
      <w:r>
        <w:t xml:space="preserve">  </w:t>
      </w:r>
    </w:p>
    <w:p w:rsidR="00DB5E59" w:rsidRDefault="00DB5E59" w:rsidP="00DB5E59">
      <w:r>
        <w:lastRenderedPageBreak/>
        <w:t>//Define state parameters</w:t>
      </w:r>
    </w:p>
    <w:p w:rsidR="00DB5E59" w:rsidRDefault="00DB5E59" w:rsidP="00DB5E59">
      <w:r>
        <w:t xml:space="preserve">  parameter S0= 2'd0, S1=2'd1;</w:t>
      </w:r>
    </w:p>
    <w:p w:rsidR="00DB5E59" w:rsidRDefault="00DB5E59" w:rsidP="00DB5E59"/>
    <w:p w:rsidR="00DB5E59" w:rsidRDefault="00DB5E59" w:rsidP="00DB5E59">
      <w:r>
        <w:t>//Procedure description to generate a single cycle pulse</w:t>
      </w:r>
    </w:p>
    <w:p w:rsidR="00DB5E59" w:rsidRDefault="00DB5E59" w:rsidP="00DB5E59">
      <w:r>
        <w:t xml:space="preserve">  always @ (posedge clk) begin</w:t>
      </w:r>
    </w:p>
    <w:p w:rsidR="00DB5E59" w:rsidRDefault="00DB5E59" w:rsidP="00DB5E59">
      <w:r>
        <w:t xml:space="preserve">    if (reset==0) begin</w:t>
      </w:r>
    </w:p>
    <w:p w:rsidR="00DB5E59" w:rsidRDefault="00DB5E59" w:rsidP="00DB5E59">
      <w:r>
        <w:t xml:space="preserve">      state=3'd0;</w:t>
      </w:r>
    </w:p>
    <w:p w:rsidR="00DB5E59" w:rsidRDefault="00DB5E59" w:rsidP="00DB5E59">
      <w:r>
        <w:t xml:space="preserve">    end</w:t>
      </w:r>
    </w:p>
    <w:p w:rsidR="00DB5E59" w:rsidRDefault="00DB5E59" w:rsidP="00DB5E59">
      <w:r>
        <w:t xml:space="preserve">    case(state) </w:t>
      </w:r>
    </w:p>
    <w:p w:rsidR="00DB5E59" w:rsidRDefault="00DB5E59" w:rsidP="00DB5E59">
      <w:r>
        <w:t xml:space="preserve">    S0:begin</w:t>
      </w:r>
    </w:p>
    <w:p w:rsidR="00DB5E59" w:rsidRDefault="00DB5E59" w:rsidP="00DB5E59">
      <w:r>
        <w:t xml:space="preserve">           pulse&lt;=0;</w:t>
      </w:r>
    </w:p>
    <w:p w:rsidR="00DB5E59" w:rsidRDefault="00DB5E59" w:rsidP="00DB5E59">
      <w:r>
        <w:t xml:space="preserve">           if (b_in==0) begin pulse&lt;=1;</w:t>
      </w:r>
    </w:p>
    <w:p w:rsidR="00DB5E59" w:rsidRDefault="00DB5E59" w:rsidP="00DB5E59">
      <w:r>
        <w:t xml:space="preserve">             state&lt;=2'd1;</w:t>
      </w:r>
    </w:p>
    <w:p w:rsidR="00DB5E59" w:rsidRDefault="00DB5E59" w:rsidP="00DB5E59">
      <w:r>
        <w:t xml:space="preserve">           end</w:t>
      </w:r>
    </w:p>
    <w:p w:rsidR="00DB5E59" w:rsidRDefault="00DB5E59" w:rsidP="00DB5E59">
      <w:r>
        <w:t xml:space="preserve">           else begin</w:t>
      </w:r>
    </w:p>
    <w:p w:rsidR="00DB5E59" w:rsidRDefault="00DB5E59" w:rsidP="00DB5E59">
      <w:r>
        <w:t xml:space="preserve">             state&lt;= 2'd0;</w:t>
      </w:r>
    </w:p>
    <w:p w:rsidR="00DB5E59" w:rsidRDefault="00DB5E59" w:rsidP="00DB5E59">
      <w:r>
        <w:t xml:space="preserve">           end</w:t>
      </w:r>
    </w:p>
    <w:p w:rsidR="00DB5E59" w:rsidRDefault="00DB5E59" w:rsidP="00DB5E59">
      <w:r>
        <w:tab/>
        <w:t xml:space="preserve"> end  </w:t>
      </w:r>
    </w:p>
    <w:p w:rsidR="00DB5E59" w:rsidRDefault="00DB5E59" w:rsidP="00DB5E59">
      <w:r>
        <w:t xml:space="preserve">    S1:begin</w:t>
      </w:r>
    </w:p>
    <w:p w:rsidR="00DB5E59" w:rsidRDefault="00DB5E59" w:rsidP="00DB5E59">
      <w:r>
        <w:t xml:space="preserve">           pulse&lt;=0;</w:t>
      </w:r>
    </w:p>
    <w:p w:rsidR="00DB5E59" w:rsidRDefault="00DB5E59" w:rsidP="00DB5E59">
      <w:r>
        <w:t xml:space="preserve">           if (b_in==0) begin       </w:t>
      </w:r>
    </w:p>
    <w:p w:rsidR="00DB5E59" w:rsidRDefault="00DB5E59" w:rsidP="00DB5E59">
      <w:r>
        <w:t xml:space="preserve">             state&lt;=2'd1;</w:t>
      </w:r>
    </w:p>
    <w:p w:rsidR="00DB5E59" w:rsidRDefault="00DB5E59" w:rsidP="00DB5E59">
      <w:r>
        <w:t xml:space="preserve">           end</w:t>
      </w:r>
    </w:p>
    <w:p w:rsidR="00DB5E59" w:rsidRDefault="00DB5E59" w:rsidP="00DB5E59">
      <w:r>
        <w:t xml:space="preserve">           else begin</w:t>
      </w:r>
    </w:p>
    <w:p w:rsidR="00DB5E59" w:rsidRDefault="00DB5E59" w:rsidP="00DB5E59">
      <w:r>
        <w:t xml:space="preserve">             state&lt;= 2'd0;</w:t>
      </w:r>
    </w:p>
    <w:p w:rsidR="00DB5E59" w:rsidRDefault="00DB5E59" w:rsidP="00DB5E59">
      <w:r>
        <w:t xml:space="preserve">           end</w:t>
      </w:r>
    </w:p>
    <w:p w:rsidR="00DB5E59" w:rsidRDefault="00DB5E59" w:rsidP="00DB5E59">
      <w:r>
        <w:t xml:space="preserve">         end</w:t>
      </w:r>
    </w:p>
    <w:p w:rsidR="00DB5E59" w:rsidRDefault="00DB5E59" w:rsidP="00DB5E59">
      <w:r>
        <w:t xml:space="preserve">    default: state&lt;=2'd0;</w:t>
      </w:r>
    </w:p>
    <w:p w:rsidR="00DB5E59" w:rsidRDefault="00DB5E59" w:rsidP="00DB5E59">
      <w:r>
        <w:t xml:space="preserve">    endcase</w:t>
      </w:r>
    </w:p>
    <w:p w:rsidR="00DB5E59" w:rsidRDefault="00DB5E59" w:rsidP="00DB5E59">
      <w:r>
        <w:t xml:space="preserve">  end</w:t>
      </w:r>
    </w:p>
    <w:p w:rsidR="00DB5E59" w:rsidRDefault="00DB5E59" w:rsidP="00DB5E59">
      <w:r>
        <w:t>endmodule</w:t>
      </w:r>
    </w:p>
    <w:p w:rsidR="00DB5E59" w:rsidRDefault="00DB5E59" w:rsidP="00DB5E59"/>
    <w:p w:rsidR="00DB5E59" w:rsidRDefault="00DB5E59" w:rsidP="00192A2A">
      <w:pPr>
        <w:pStyle w:val="ListParagraph"/>
        <w:numPr>
          <w:ilvl w:val="0"/>
          <w:numId w:val="68"/>
        </w:numPr>
        <w:rPr>
          <w:b/>
          <w:lang w:val="en-IN"/>
        </w:rPr>
      </w:pPr>
      <w:r w:rsidRPr="00920B51">
        <w:rPr>
          <w:b/>
          <w:lang w:val="en-IN"/>
        </w:rPr>
        <w:t>Mode select: mode_select.v</w:t>
      </w:r>
    </w:p>
    <w:p w:rsidR="00DB5E59" w:rsidRPr="00920B51" w:rsidRDefault="00DB5E59" w:rsidP="00DB5E59">
      <w:pPr>
        <w:rPr>
          <w:lang w:val="en-IN"/>
        </w:rPr>
      </w:pPr>
      <w:r w:rsidRPr="00920B51">
        <w:rPr>
          <w:lang w:val="en-IN"/>
        </w:rPr>
        <w:t>//ECE 6370 Advanced Digital Design</w:t>
      </w:r>
    </w:p>
    <w:p w:rsidR="00DB5E59" w:rsidRPr="00920B51" w:rsidRDefault="00DB5E59" w:rsidP="00DB5E59">
      <w:pPr>
        <w:rPr>
          <w:lang w:val="en-IN"/>
        </w:rPr>
      </w:pPr>
      <w:r w:rsidRPr="00920B51">
        <w:rPr>
          <w:lang w:val="en-IN"/>
        </w:rPr>
        <w:t>//Team: Digital Fortress</w:t>
      </w:r>
    </w:p>
    <w:p w:rsidR="00DB5E59" w:rsidRDefault="00DB5E59" w:rsidP="00DB5E59">
      <w:pPr>
        <w:rPr>
          <w:lang w:val="en-IN"/>
        </w:rPr>
      </w:pPr>
      <w:r>
        <w:rPr>
          <w:lang w:val="en-IN"/>
        </w:rPr>
        <w:t xml:space="preserve">// en1 and en2 are the output enable signals for one player and two player modes respectively. </w:t>
      </w:r>
    </w:p>
    <w:p w:rsidR="00DB5E59" w:rsidRPr="00920B51" w:rsidRDefault="00DB5E59" w:rsidP="00DB5E59">
      <w:pPr>
        <w:rPr>
          <w:lang w:val="en-IN"/>
        </w:rPr>
      </w:pPr>
      <w:r>
        <w:rPr>
          <w:lang w:val="en-IN"/>
        </w:rPr>
        <w:t>// b_in is the button shaper input to be pressed once for one player and twice for two player.</w:t>
      </w:r>
    </w:p>
    <w:p w:rsidR="00DB5E59" w:rsidRPr="00920B51" w:rsidRDefault="00DB5E59" w:rsidP="00DB5E59">
      <w:pPr>
        <w:rPr>
          <w:lang w:val="en-IN"/>
        </w:rPr>
      </w:pPr>
      <w:r w:rsidRPr="00920B51">
        <w:rPr>
          <w:lang w:val="en-IN"/>
        </w:rPr>
        <w:t>module mode_select(b_in,clk,rst,en1, en2);</w:t>
      </w:r>
    </w:p>
    <w:p w:rsidR="00DB5E59" w:rsidRPr="00920B51" w:rsidRDefault="00DB5E59" w:rsidP="00DB5E59">
      <w:pPr>
        <w:rPr>
          <w:lang w:val="en-IN"/>
        </w:rPr>
      </w:pPr>
    </w:p>
    <w:p w:rsidR="00DB5E59" w:rsidRPr="00920B51" w:rsidRDefault="00DB5E59" w:rsidP="00DB5E59">
      <w:pPr>
        <w:rPr>
          <w:lang w:val="en-IN"/>
        </w:rPr>
      </w:pPr>
      <w:r w:rsidRPr="00920B51">
        <w:rPr>
          <w:lang w:val="en-IN"/>
        </w:rPr>
        <w:t xml:space="preserve">  input b_in,clk,rst;</w:t>
      </w:r>
    </w:p>
    <w:p w:rsidR="00DB5E59" w:rsidRPr="00920B51" w:rsidRDefault="00DB5E59" w:rsidP="00DB5E59">
      <w:pPr>
        <w:rPr>
          <w:lang w:val="en-IN"/>
        </w:rPr>
      </w:pPr>
      <w:r w:rsidRPr="00920B51">
        <w:rPr>
          <w:lang w:val="en-IN"/>
        </w:rPr>
        <w:t xml:space="preserve">  output en1, en2;</w:t>
      </w:r>
    </w:p>
    <w:p w:rsidR="00DB5E59" w:rsidRPr="00920B51" w:rsidRDefault="00DB5E59" w:rsidP="00DB5E59">
      <w:pPr>
        <w:rPr>
          <w:lang w:val="en-IN"/>
        </w:rPr>
      </w:pPr>
      <w:r w:rsidRPr="00920B51">
        <w:rPr>
          <w:lang w:val="en-IN"/>
        </w:rPr>
        <w:t xml:space="preserve">  reg en1, en2;</w:t>
      </w:r>
    </w:p>
    <w:p w:rsidR="00DB5E59" w:rsidRPr="00920B51" w:rsidRDefault="00DB5E59" w:rsidP="00DB5E59">
      <w:pPr>
        <w:rPr>
          <w:lang w:val="en-IN"/>
        </w:rPr>
      </w:pPr>
      <w:r w:rsidRPr="00920B51">
        <w:rPr>
          <w:lang w:val="en-IN"/>
        </w:rPr>
        <w:t xml:space="preserve">  reg [1:0] state;</w:t>
      </w:r>
    </w:p>
    <w:p w:rsidR="00DB5E59" w:rsidRPr="00920B51" w:rsidRDefault="00DB5E59" w:rsidP="00DB5E59">
      <w:pPr>
        <w:rPr>
          <w:lang w:val="en-IN"/>
        </w:rPr>
      </w:pPr>
    </w:p>
    <w:p w:rsidR="00DB5E59" w:rsidRPr="00920B51" w:rsidRDefault="00DB5E59" w:rsidP="00DB5E59">
      <w:pPr>
        <w:rPr>
          <w:lang w:val="en-IN"/>
        </w:rPr>
      </w:pPr>
      <w:r w:rsidRPr="00920B51">
        <w:rPr>
          <w:lang w:val="en-IN"/>
        </w:rPr>
        <w:t xml:space="preserve">  always@(posedge clk)</w:t>
      </w:r>
    </w:p>
    <w:p w:rsidR="00DB5E59" w:rsidRPr="00920B51" w:rsidRDefault="00DB5E59" w:rsidP="00DB5E59">
      <w:pPr>
        <w:rPr>
          <w:lang w:val="en-IN"/>
        </w:rPr>
      </w:pPr>
      <w:r w:rsidRPr="00920B51">
        <w:rPr>
          <w:lang w:val="en-IN"/>
        </w:rPr>
        <w:t xml:space="preserve">    begin</w:t>
      </w:r>
    </w:p>
    <w:p w:rsidR="00DB5E59" w:rsidRPr="00920B51" w:rsidRDefault="00DB5E59" w:rsidP="00DB5E59">
      <w:pPr>
        <w:rPr>
          <w:lang w:val="en-IN"/>
        </w:rPr>
      </w:pPr>
      <w:r w:rsidRPr="00920B51">
        <w:rPr>
          <w:lang w:val="en-IN"/>
        </w:rPr>
        <w:t xml:space="preserve">    if(rst==1'b0)</w:t>
      </w:r>
    </w:p>
    <w:p w:rsidR="00DB5E59" w:rsidRPr="00920B51" w:rsidRDefault="00DB5E59" w:rsidP="00DB5E59">
      <w:pPr>
        <w:rPr>
          <w:lang w:val="en-IN"/>
        </w:rPr>
      </w:pPr>
      <w:r w:rsidRPr="00920B51">
        <w:rPr>
          <w:lang w:val="en-IN"/>
        </w:rPr>
        <w:t xml:space="preserve">    begin</w:t>
      </w:r>
    </w:p>
    <w:p w:rsidR="00DB5E59" w:rsidRPr="00920B51" w:rsidRDefault="00DB5E59" w:rsidP="00DB5E59">
      <w:pPr>
        <w:rPr>
          <w:lang w:val="en-IN"/>
        </w:rPr>
      </w:pPr>
      <w:r w:rsidRPr="00920B51">
        <w:rPr>
          <w:lang w:val="en-IN"/>
        </w:rPr>
        <w:lastRenderedPageBreak/>
        <w:t xml:space="preserve">      en1&lt;=1'b0;</w:t>
      </w:r>
    </w:p>
    <w:p w:rsidR="00DB5E59" w:rsidRPr="00920B51" w:rsidRDefault="00DB5E59" w:rsidP="00DB5E59">
      <w:pPr>
        <w:rPr>
          <w:lang w:val="en-IN"/>
        </w:rPr>
      </w:pPr>
      <w:r w:rsidRPr="00920B51">
        <w:rPr>
          <w:lang w:val="en-IN"/>
        </w:rPr>
        <w:t xml:space="preserve">      en2&lt;=1'b0;</w:t>
      </w:r>
    </w:p>
    <w:p w:rsidR="00DB5E59" w:rsidRPr="00920B51" w:rsidRDefault="00DB5E59" w:rsidP="00DB5E59">
      <w:pPr>
        <w:rPr>
          <w:lang w:val="en-IN"/>
        </w:rPr>
      </w:pPr>
      <w:r w:rsidRPr="00920B51">
        <w:rPr>
          <w:lang w:val="en-IN"/>
        </w:rPr>
        <w:t xml:space="preserve">      state&lt;=2'd0;</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else</w:t>
      </w:r>
    </w:p>
    <w:p w:rsidR="00DB5E59" w:rsidRPr="00920B51" w:rsidRDefault="00DB5E59" w:rsidP="00DB5E59">
      <w:pPr>
        <w:rPr>
          <w:lang w:val="en-IN"/>
        </w:rPr>
      </w:pPr>
      <w:r w:rsidRPr="00920B51">
        <w:rPr>
          <w:lang w:val="en-IN"/>
        </w:rPr>
        <w:t xml:space="preserve">    begin</w:t>
      </w:r>
    </w:p>
    <w:p w:rsidR="00DB5E59" w:rsidRPr="00920B51" w:rsidRDefault="00DB5E59" w:rsidP="00DB5E59">
      <w:pPr>
        <w:rPr>
          <w:lang w:val="en-IN"/>
        </w:rPr>
      </w:pPr>
      <w:r w:rsidRPr="00920B51">
        <w:rPr>
          <w:lang w:val="en-IN"/>
        </w:rPr>
        <w:t xml:space="preserve">    case(state)</w:t>
      </w:r>
    </w:p>
    <w:p w:rsidR="00DB5E59" w:rsidRPr="00920B51" w:rsidRDefault="00DB5E59" w:rsidP="00DB5E59">
      <w:pPr>
        <w:rPr>
          <w:lang w:val="en-IN"/>
        </w:rPr>
      </w:pPr>
      <w:r w:rsidRPr="00920B51">
        <w:rPr>
          <w:lang w:val="en-IN"/>
        </w:rPr>
        <w:t xml:space="preserve">    2'd0:begin</w:t>
      </w:r>
    </w:p>
    <w:p w:rsidR="00DB5E59" w:rsidRPr="00920B51" w:rsidRDefault="00DB5E59" w:rsidP="00DB5E59">
      <w:pPr>
        <w:rPr>
          <w:lang w:val="en-IN"/>
        </w:rPr>
      </w:pPr>
      <w:r w:rsidRPr="00920B51">
        <w:rPr>
          <w:lang w:val="en-IN"/>
        </w:rPr>
        <w:t xml:space="preserve">           if(b_in==0) begin</w:t>
      </w:r>
    </w:p>
    <w:p w:rsidR="00DB5E59" w:rsidRPr="00920B51" w:rsidRDefault="00DB5E59" w:rsidP="00DB5E59">
      <w:pPr>
        <w:rPr>
          <w:lang w:val="en-IN"/>
        </w:rPr>
      </w:pPr>
      <w:r w:rsidRPr="00920B51">
        <w:rPr>
          <w:lang w:val="en-IN"/>
        </w:rPr>
        <w:t xml:space="preserve">              en1&lt;=1'b1;</w:t>
      </w:r>
    </w:p>
    <w:p w:rsidR="00DB5E59" w:rsidRPr="00920B51" w:rsidRDefault="00DB5E59" w:rsidP="00DB5E59">
      <w:pPr>
        <w:rPr>
          <w:lang w:val="en-IN"/>
        </w:rPr>
      </w:pPr>
      <w:r w:rsidRPr="00920B51">
        <w:rPr>
          <w:lang w:val="en-IN"/>
        </w:rPr>
        <w:t xml:space="preserve">              en2&lt;=1'b0;</w:t>
      </w:r>
    </w:p>
    <w:p w:rsidR="00DB5E59" w:rsidRPr="00920B51" w:rsidRDefault="00DB5E59" w:rsidP="00DB5E59">
      <w:pPr>
        <w:rPr>
          <w:lang w:val="en-IN"/>
        </w:rPr>
      </w:pPr>
      <w:r w:rsidRPr="00920B51">
        <w:rPr>
          <w:lang w:val="en-IN"/>
        </w:rPr>
        <w:t xml:space="preserve">              state&lt;=2'd1;</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else begin</w:t>
      </w:r>
    </w:p>
    <w:p w:rsidR="00DB5E59" w:rsidRPr="00920B51" w:rsidRDefault="00DB5E59" w:rsidP="00DB5E59">
      <w:pPr>
        <w:rPr>
          <w:lang w:val="en-IN"/>
        </w:rPr>
      </w:pPr>
      <w:r w:rsidRPr="00920B51">
        <w:rPr>
          <w:lang w:val="en-IN"/>
        </w:rPr>
        <w:t xml:space="preserve">             state&lt;=2'd0;</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2'd0:begin</w:t>
      </w:r>
    </w:p>
    <w:p w:rsidR="00DB5E59" w:rsidRPr="00920B51" w:rsidRDefault="00DB5E59" w:rsidP="00DB5E59">
      <w:pPr>
        <w:rPr>
          <w:lang w:val="en-IN"/>
        </w:rPr>
      </w:pPr>
      <w:r w:rsidRPr="00920B51">
        <w:rPr>
          <w:lang w:val="en-IN"/>
        </w:rPr>
        <w:t xml:space="preserve">           if(b_in==0) begin</w:t>
      </w:r>
    </w:p>
    <w:p w:rsidR="00DB5E59" w:rsidRPr="00920B51" w:rsidRDefault="00DB5E59" w:rsidP="00DB5E59">
      <w:pPr>
        <w:rPr>
          <w:lang w:val="en-IN"/>
        </w:rPr>
      </w:pPr>
      <w:r w:rsidRPr="00920B51">
        <w:rPr>
          <w:lang w:val="en-IN"/>
        </w:rPr>
        <w:t xml:space="preserve">              en1&lt;=1'b0;</w:t>
      </w:r>
    </w:p>
    <w:p w:rsidR="00DB5E59" w:rsidRPr="00920B51" w:rsidRDefault="00DB5E59" w:rsidP="00DB5E59">
      <w:pPr>
        <w:rPr>
          <w:lang w:val="en-IN"/>
        </w:rPr>
      </w:pPr>
      <w:r w:rsidRPr="00920B51">
        <w:rPr>
          <w:lang w:val="en-IN"/>
        </w:rPr>
        <w:t xml:space="preserve">              en2&lt;=1'b1;</w:t>
      </w:r>
    </w:p>
    <w:p w:rsidR="00DB5E59" w:rsidRPr="00920B51" w:rsidRDefault="00DB5E59" w:rsidP="00DB5E59">
      <w:pPr>
        <w:rPr>
          <w:lang w:val="en-IN"/>
        </w:rPr>
      </w:pPr>
      <w:r w:rsidRPr="00920B51">
        <w:rPr>
          <w:lang w:val="en-IN"/>
        </w:rPr>
        <w:t xml:space="preserve">              state&lt;=2'd0;</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else begin</w:t>
      </w:r>
    </w:p>
    <w:p w:rsidR="00DB5E59" w:rsidRPr="00920B51" w:rsidRDefault="00DB5E59" w:rsidP="00DB5E59">
      <w:pPr>
        <w:rPr>
          <w:lang w:val="en-IN"/>
        </w:rPr>
      </w:pPr>
      <w:r w:rsidRPr="00920B51">
        <w:rPr>
          <w:lang w:val="en-IN"/>
        </w:rPr>
        <w:t xml:space="preserve">             state&lt;=2'd1;</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default: begin</w:t>
      </w:r>
    </w:p>
    <w:p w:rsidR="00DB5E59" w:rsidRPr="00920B51" w:rsidRDefault="00DB5E59" w:rsidP="00DB5E59">
      <w:pPr>
        <w:rPr>
          <w:lang w:val="en-IN"/>
        </w:rPr>
      </w:pPr>
      <w:r w:rsidRPr="00920B51">
        <w:rPr>
          <w:lang w:val="en-IN"/>
        </w:rPr>
        <w:t xml:space="preserve">              en1&lt;=1'b0;</w:t>
      </w:r>
    </w:p>
    <w:p w:rsidR="00DB5E59" w:rsidRPr="00920B51" w:rsidRDefault="00DB5E59" w:rsidP="00DB5E59">
      <w:pPr>
        <w:rPr>
          <w:lang w:val="en-IN"/>
        </w:rPr>
      </w:pPr>
      <w:r w:rsidRPr="00920B51">
        <w:rPr>
          <w:lang w:val="en-IN"/>
        </w:rPr>
        <w:t xml:space="preserve">              en2&lt;=1'b0;</w:t>
      </w:r>
    </w:p>
    <w:p w:rsidR="00DB5E59" w:rsidRPr="00920B51" w:rsidRDefault="00DB5E59" w:rsidP="00DB5E59">
      <w:pPr>
        <w:rPr>
          <w:lang w:val="en-IN"/>
        </w:rPr>
      </w:pPr>
      <w:r w:rsidRPr="00920B51">
        <w:rPr>
          <w:lang w:val="en-IN"/>
        </w:rPr>
        <w:t xml:space="preserve">              state&lt;=2'd0;</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endcase</w:t>
      </w:r>
    </w:p>
    <w:p w:rsidR="00DB5E59" w:rsidRPr="00920B51" w:rsidRDefault="00DB5E59" w:rsidP="00DB5E59">
      <w:pPr>
        <w:rPr>
          <w:lang w:val="en-IN"/>
        </w:rPr>
      </w:pPr>
      <w:r w:rsidRPr="00920B51">
        <w:rPr>
          <w:lang w:val="en-IN"/>
        </w:rPr>
        <w:t xml:space="preserve">    end</w:t>
      </w:r>
    </w:p>
    <w:p w:rsidR="00DB5E59" w:rsidRPr="00920B51" w:rsidRDefault="00DB5E59" w:rsidP="00DB5E59">
      <w:pPr>
        <w:rPr>
          <w:lang w:val="en-IN"/>
        </w:rPr>
      </w:pPr>
      <w:r w:rsidRPr="00920B51">
        <w:rPr>
          <w:lang w:val="en-IN"/>
        </w:rPr>
        <w:t xml:space="preserve">  end</w:t>
      </w:r>
    </w:p>
    <w:p w:rsidR="00DB5E59" w:rsidRDefault="00DB5E59" w:rsidP="00DB5E59">
      <w:pPr>
        <w:rPr>
          <w:lang w:val="en-IN"/>
        </w:rPr>
      </w:pPr>
      <w:r w:rsidRPr="006E77B3">
        <w:rPr>
          <w:lang w:val="en-IN"/>
        </w:rPr>
        <w:t>endmodule</w:t>
      </w:r>
    </w:p>
    <w:p w:rsidR="00DB5E59" w:rsidRPr="006E77B3" w:rsidRDefault="00DB5E59" w:rsidP="00DB5E59">
      <w:pPr>
        <w:rPr>
          <w:lang w:val="en-IN"/>
        </w:rPr>
      </w:pPr>
    </w:p>
    <w:p w:rsidR="00DB5E59" w:rsidRDefault="00DB5E59" w:rsidP="00192A2A">
      <w:pPr>
        <w:pStyle w:val="ListParagraph"/>
        <w:numPr>
          <w:ilvl w:val="0"/>
          <w:numId w:val="68"/>
        </w:numPr>
        <w:rPr>
          <w:lang w:val="en-IN"/>
        </w:rPr>
      </w:pPr>
      <w:r w:rsidRPr="00C95EAE">
        <w:rPr>
          <w:lang w:val="en-IN"/>
        </w:rPr>
        <w:t>Access control: ROM_2AC.v</w:t>
      </w:r>
    </w:p>
    <w:p w:rsidR="00DB5E59" w:rsidRPr="00C95EAE" w:rsidRDefault="00DB5E59" w:rsidP="00DB5E59">
      <w:pPr>
        <w:pStyle w:val="ListParagraph"/>
        <w:rPr>
          <w:lang w:val="en-IN"/>
        </w:rPr>
      </w:pPr>
    </w:p>
    <w:p w:rsidR="00DB5E59" w:rsidRDefault="00DB5E59" w:rsidP="00192A2A">
      <w:pPr>
        <w:pStyle w:val="ListParagraph"/>
        <w:numPr>
          <w:ilvl w:val="0"/>
          <w:numId w:val="22"/>
        </w:numPr>
        <w:rPr>
          <w:lang w:val="en-IN"/>
        </w:rPr>
      </w:pPr>
      <w:r>
        <w:rPr>
          <w:lang w:val="en-IN"/>
        </w:rPr>
        <w:t>Single Access control: ROM_AC.v</w:t>
      </w:r>
    </w:p>
    <w:p w:rsidR="00DB5E59" w:rsidRPr="00C95EAE" w:rsidRDefault="00DB5E59" w:rsidP="00DB5E59">
      <w:pPr>
        <w:pStyle w:val="ListParagraph"/>
        <w:ind w:left="1080"/>
        <w:rPr>
          <w:lang w:val="en-IN"/>
        </w:rPr>
      </w:pPr>
      <w:r w:rsidRPr="00C95EAE">
        <w:rPr>
          <w:lang w:val="en-IN"/>
        </w:rPr>
        <w:t>//ECE 6370 Advanced Digital Design</w:t>
      </w:r>
    </w:p>
    <w:p w:rsidR="00DB5E59" w:rsidRPr="00C95EAE" w:rsidRDefault="00DB5E59" w:rsidP="00DB5E59">
      <w:pPr>
        <w:pStyle w:val="ListParagraph"/>
        <w:ind w:left="1080"/>
        <w:rPr>
          <w:lang w:val="en-IN"/>
        </w:rPr>
      </w:pPr>
      <w:r w:rsidRPr="00C95EAE">
        <w:rPr>
          <w:lang w:val="en-IN"/>
        </w:rPr>
        <w:t>//Team: Digital Fortress</w:t>
      </w:r>
    </w:p>
    <w:p w:rsidR="00DB5E59" w:rsidRDefault="00DB5E59" w:rsidP="00DB5E59">
      <w:pPr>
        <w:pStyle w:val="ListParagraph"/>
        <w:ind w:left="1080"/>
        <w:rPr>
          <w:lang w:val="en-IN"/>
        </w:rPr>
      </w:pPr>
      <w:r>
        <w:rPr>
          <w:lang w:val="en-IN"/>
        </w:rPr>
        <w:t>//This module uses user_ip for user id and password input and gives an allow signal when the input password matches the corresponding user id’s  passoword.</w:t>
      </w:r>
    </w:p>
    <w:p w:rsidR="00DB5E59" w:rsidRPr="00C95EAE" w:rsidRDefault="00DB5E59" w:rsidP="00DB5E59">
      <w:pPr>
        <w:pStyle w:val="ListParagraph"/>
        <w:ind w:left="1080"/>
        <w:rPr>
          <w:lang w:val="en-IN"/>
        </w:rPr>
      </w:pPr>
      <w:r w:rsidRPr="00C95EAE">
        <w:rPr>
          <w:lang w:val="en-IN"/>
        </w:rPr>
        <w:t>module ROM_AC(clk,rst,user_ip,allow_in,load,user_id_out,allow);</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input clk,rst,load, allow_in;</w:t>
      </w:r>
    </w:p>
    <w:p w:rsidR="00DB5E59" w:rsidRPr="00C95EAE" w:rsidRDefault="00DB5E59" w:rsidP="00DB5E59">
      <w:pPr>
        <w:pStyle w:val="ListParagraph"/>
        <w:ind w:left="1080"/>
        <w:rPr>
          <w:lang w:val="en-IN"/>
        </w:rPr>
      </w:pPr>
      <w:r w:rsidRPr="00C95EAE">
        <w:rPr>
          <w:lang w:val="en-IN"/>
        </w:rPr>
        <w:t>input [3:0]user_ip;</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wire found,fail,enable_out;</w:t>
      </w:r>
    </w:p>
    <w:p w:rsidR="00DB5E59" w:rsidRPr="00C95EAE" w:rsidRDefault="00DB5E59" w:rsidP="00DB5E59">
      <w:pPr>
        <w:pStyle w:val="ListParagraph"/>
        <w:ind w:left="1080"/>
        <w:rPr>
          <w:lang w:val="en-IN"/>
        </w:rPr>
      </w:pPr>
      <w:r w:rsidRPr="00C95EAE">
        <w:rPr>
          <w:lang w:val="en-IN"/>
        </w:rPr>
        <w:t>wire [5:0]pwd_address;</w:t>
      </w:r>
    </w:p>
    <w:p w:rsidR="00DB5E59" w:rsidRPr="00C95EAE" w:rsidRDefault="00DB5E59" w:rsidP="00DB5E59">
      <w:pPr>
        <w:pStyle w:val="ListParagraph"/>
        <w:ind w:left="1080"/>
        <w:rPr>
          <w:lang w:val="en-IN"/>
        </w:rPr>
      </w:pPr>
      <w:r w:rsidRPr="00C95EAE">
        <w:rPr>
          <w:lang w:val="en-IN"/>
        </w:rPr>
        <w:t>wire [31:0]rom_outi;</w:t>
      </w:r>
    </w:p>
    <w:p w:rsidR="00DB5E59" w:rsidRPr="00C95EAE" w:rsidRDefault="00DB5E59" w:rsidP="00DB5E59">
      <w:pPr>
        <w:pStyle w:val="ListParagraph"/>
        <w:ind w:left="1080"/>
        <w:rPr>
          <w:lang w:val="en-IN"/>
        </w:rPr>
      </w:pPr>
      <w:r w:rsidRPr="00C95EAE">
        <w:rPr>
          <w:lang w:val="en-IN"/>
        </w:rPr>
        <w:t>wire [7:0]rom_outp;</w:t>
      </w:r>
    </w:p>
    <w:p w:rsidR="00DB5E59" w:rsidRPr="00C95EAE" w:rsidRDefault="00DB5E59" w:rsidP="00DB5E59">
      <w:pPr>
        <w:pStyle w:val="ListParagraph"/>
        <w:ind w:left="1080"/>
        <w:rPr>
          <w:lang w:val="en-IN"/>
        </w:rPr>
      </w:pPr>
      <w:r w:rsidRPr="00C95EAE">
        <w:rPr>
          <w:lang w:val="en-IN"/>
        </w:rPr>
        <w:t>wire load_out;</w:t>
      </w:r>
    </w:p>
    <w:p w:rsidR="00DB5E59" w:rsidRPr="00C95EAE" w:rsidRDefault="00DB5E59" w:rsidP="00DB5E59">
      <w:pPr>
        <w:pStyle w:val="ListParagraph"/>
        <w:ind w:left="1080"/>
        <w:rPr>
          <w:lang w:val="en-IN"/>
        </w:rPr>
      </w:pPr>
      <w:r w:rsidRPr="00C95EAE">
        <w:rPr>
          <w:lang w:val="en-IN"/>
        </w:rPr>
        <w:t>output [2:0]user_id_out;</w:t>
      </w:r>
    </w:p>
    <w:p w:rsidR="00DB5E59" w:rsidRPr="00C95EAE" w:rsidRDefault="00DB5E59" w:rsidP="00DB5E59">
      <w:pPr>
        <w:pStyle w:val="ListParagraph"/>
        <w:ind w:left="1080"/>
        <w:rPr>
          <w:lang w:val="en-IN"/>
        </w:rPr>
      </w:pPr>
      <w:r w:rsidRPr="00C95EAE">
        <w:rPr>
          <w:lang w:val="en-IN"/>
        </w:rPr>
        <w:t>output allow;</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ButtonShaper bs1(load, rst, load_out, clk);</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ROM_ID_TOP id_top(enable_out, clk, rst, rom_outi,pwd_address[4:0],fail);</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ROM2 pwd_top(found,clk,rst,pwd_address,rom_outp);</w:t>
      </w:r>
    </w:p>
    <w:p w:rsidR="00DB5E59" w:rsidRPr="00C95EAE" w:rsidRDefault="00DB5E59" w:rsidP="00DB5E59">
      <w:pPr>
        <w:pStyle w:val="ListParagraph"/>
        <w:ind w:left="1080"/>
        <w:rPr>
          <w:lang w:val="en-IN"/>
        </w:rPr>
      </w:pPr>
    </w:p>
    <w:p w:rsidR="00DB5E59" w:rsidRPr="00C95EAE" w:rsidRDefault="00DB5E59" w:rsidP="00DB5E59">
      <w:pPr>
        <w:pStyle w:val="ListParagraph"/>
        <w:ind w:left="1080"/>
        <w:rPr>
          <w:lang w:val="en-IN"/>
        </w:rPr>
      </w:pPr>
      <w:r w:rsidRPr="00C95EAE">
        <w:rPr>
          <w:lang w:val="en-IN"/>
        </w:rPr>
        <w:t>AC_ROM_USER ac2(fail,user_ip,allow_in,rom_outp,rom_outi,load_out,enable_out,</w:t>
      </w:r>
    </w:p>
    <w:p w:rsidR="00DB5E59" w:rsidRPr="00C95EAE" w:rsidRDefault="00DB5E59" w:rsidP="00DB5E59">
      <w:pPr>
        <w:pStyle w:val="ListParagraph"/>
        <w:ind w:left="1080"/>
        <w:rPr>
          <w:lang w:val="en-IN"/>
        </w:rPr>
      </w:pPr>
      <w:r w:rsidRPr="00C95EAE">
        <w:rPr>
          <w:lang w:val="en-IN"/>
        </w:rPr>
        <w:t>rst,clk,allow,user_id_out,pwd_address,found);</w:t>
      </w:r>
    </w:p>
    <w:p w:rsidR="00DB5E59" w:rsidRPr="00C95EAE" w:rsidRDefault="00DB5E59" w:rsidP="00DB5E59">
      <w:pPr>
        <w:pStyle w:val="ListParagraph"/>
        <w:ind w:left="1080"/>
        <w:rPr>
          <w:lang w:val="en-IN"/>
        </w:rPr>
      </w:pPr>
    </w:p>
    <w:p w:rsidR="00DB5E59" w:rsidRDefault="00DB5E59" w:rsidP="00DB5E59">
      <w:pPr>
        <w:pStyle w:val="ListParagraph"/>
        <w:ind w:left="1080"/>
        <w:rPr>
          <w:lang w:val="en-IN"/>
        </w:rPr>
      </w:pPr>
      <w:r w:rsidRPr="00C95EAE">
        <w:rPr>
          <w:lang w:val="en-IN"/>
        </w:rPr>
        <w:t>endmodule</w:t>
      </w:r>
    </w:p>
    <w:p w:rsidR="00DB5E59" w:rsidRDefault="00DB5E59" w:rsidP="00192A2A">
      <w:pPr>
        <w:pStyle w:val="ListParagraph"/>
        <w:numPr>
          <w:ilvl w:val="0"/>
          <w:numId w:val="23"/>
        </w:numPr>
        <w:rPr>
          <w:lang w:val="en-IN"/>
        </w:rPr>
      </w:pPr>
      <w:r>
        <w:rPr>
          <w:lang w:val="en-IN"/>
        </w:rPr>
        <w:t>User ID ROM: ROM_ID_TOP.v</w:t>
      </w:r>
    </w:p>
    <w:p w:rsidR="00DB5E59" w:rsidRPr="00C95EAE" w:rsidRDefault="00DB5E59" w:rsidP="00DB5E59">
      <w:pPr>
        <w:pStyle w:val="ListParagraph"/>
        <w:ind w:left="1800"/>
        <w:rPr>
          <w:lang w:val="en-IN"/>
        </w:rPr>
      </w:pPr>
      <w:r w:rsidRPr="00C95EAE">
        <w:rPr>
          <w:lang w:val="en-IN"/>
        </w:rPr>
        <w:t>//ECE 6370 Advanced Digital Design</w:t>
      </w:r>
    </w:p>
    <w:p w:rsidR="00DB5E59" w:rsidRPr="00C95EAE" w:rsidRDefault="00DB5E59" w:rsidP="00DB5E59">
      <w:pPr>
        <w:pStyle w:val="ListParagraph"/>
        <w:ind w:left="1800"/>
        <w:rPr>
          <w:lang w:val="en-IN"/>
        </w:rPr>
      </w:pPr>
      <w:r w:rsidRPr="00C95EAE">
        <w:rPr>
          <w:lang w:val="en-IN"/>
        </w:rPr>
        <w:t>//Team: Digital Fortress</w:t>
      </w:r>
    </w:p>
    <w:p w:rsidR="00DB5E59" w:rsidRDefault="00DB5E59" w:rsidP="00DB5E59">
      <w:pPr>
        <w:pStyle w:val="ListParagraph"/>
        <w:ind w:left="1800"/>
        <w:rPr>
          <w:lang w:val="en-IN"/>
        </w:rPr>
      </w:pPr>
      <w:r>
        <w:rPr>
          <w:lang w:val="en-IN"/>
        </w:rPr>
        <w:t>//This module takes in the address_in as 0 and starts doing exhaustive search and //whenever it matches with the ID sends the data_out which contains the userID //and the internal ID of the player.</w:t>
      </w:r>
    </w:p>
    <w:p w:rsidR="00DB5E59" w:rsidRPr="0025487A" w:rsidRDefault="00DB5E59" w:rsidP="00DB5E59">
      <w:pPr>
        <w:pStyle w:val="ListParagraph"/>
        <w:ind w:left="1800"/>
        <w:rPr>
          <w:lang w:val="en-IN"/>
        </w:rPr>
      </w:pPr>
      <w:r w:rsidRPr="0025487A">
        <w:rPr>
          <w:lang w:val="en-IN"/>
        </w:rPr>
        <w:t>module ROM_ID_TOP(en, clk, rst, data_out,address_in,fail);</w:t>
      </w:r>
    </w:p>
    <w:p w:rsidR="00DB5E59" w:rsidRPr="0025487A" w:rsidRDefault="00DB5E59" w:rsidP="00DB5E59">
      <w:pPr>
        <w:pStyle w:val="ListParagraph"/>
        <w:ind w:left="1800"/>
        <w:rPr>
          <w:lang w:val="en-IN"/>
        </w:rPr>
      </w:pPr>
      <w:r w:rsidRPr="0025487A">
        <w:rPr>
          <w:lang w:val="en-IN"/>
        </w:rPr>
        <w:t>input en,clk,rst;</w:t>
      </w:r>
    </w:p>
    <w:p w:rsidR="00DB5E59" w:rsidRPr="0025487A" w:rsidRDefault="00DB5E59" w:rsidP="00DB5E59">
      <w:pPr>
        <w:pStyle w:val="ListParagraph"/>
        <w:ind w:left="1800"/>
        <w:rPr>
          <w:lang w:val="en-IN"/>
        </w:rPr>
      </w:pPr>
      <w:r w:rsidRPr="0025487A">
        <w:rPr>
          <w:lang w:val="en-IN"/>
        </w:rPr>
        <w:t>input [4:0]address_in;</w:t>
      </w:r>
    </w:p>
    <w:p w:rsidR="00DB5E59" w:rsidRPr="0025487A" w:rsidRDefault="00DB5E59" w:rsidP="00DB5E59">
      <w:pPr>
        <w:pStyle w:val="ListParagraph"/>
        <w:ind w:left="1800"/>
        <w:rPr>
          <w:lang w:val="en-IN"/>
        </w:rPr>
      </w:pPr>
      <w:r w:rsidRPr="0025487A">
        <w:rPr>
          <w:lang w:val="en-IN"/>
        </w:rPr>
        <w:t>wire [31:0]data_in;</w:t>
      </w:r>
    </w:p>
    <w:p w:rsidR="00DB5E59" w:rsidRPr="0025487A" w:rsidRDefault="00DB5E59" w:rsidP="00DB5E59">
      <w:pPr>
        <w:pStyle w:val="ListParagraph"/>
        <w:ind w:left="1800"/>
        <w:rPr>
          <w:lang w:val="en-IN"/>
        </w:rPr>
      </w:pPr>
      <w:r w:rsidRPr="0025487A">
        <w:rPr>
          <w:lang w:val="en-IN"/>
        </w:rPr>
        <w:t>wire [4:0]address_out;</w:t>
      </w:r>
    </w:p>
    <w:p w:rsidR="00DB5E59" w:rsidRPr="0025487A" w:rsidRDefault="00DB5E59" w:rsidP="00DB5E59">
      <w:pPr>
        <w:pStyle w:val="ListParagraph"/>
        <w:ind w:left="1800"/>
        <w:rPr>
          <w:lang w:val="en-IN"/>
        </w:rPr>
      </w:pPr>
      <w:r w:rsidRPr="0025487A">
        <w:rPr>
          <w:lang w:val="en-IN"/>
        </w:rPr>
        <w:t>output [31:0]data_out;</w:t>
      </w:r>
    </w:p>
    <w:p w:rsidR="00DB5E59" w:rsidRPr="0025487A" w:rsidRDefault="00DB5E59" w:rsidP="00DB5E59">
      <w:pPr>
        <w:pStyle w:val="ListParagraph"/>
        <w:ind w:left="1800"/>
        <w:rPr>
          <w:lang w:val="en-IN"/>
        </w:rPr>
      </w:pPr>
      <w:r w:rsidRPr="0025487A">
        <w:rPr>
          <w:lang w:val="en-IN"/>
        </w:rPr>
        <w:t>output fail;</w:t>
      </w:r>
    </w:p>
    <w:p w:rsidR="00DB5E59" w:rsidRPr="0025487A" w:rsidRDefault="00DB5E59" w:rsidP="00DB5E59">
      <w:pPr>
        <w:pStyle w:val="ListParagraph"/>
        <w:ind w:left="1800"/>
        <w:rPr>
          <w:lang w:val="en-IN"/>
        </w:rPr>
      </w:pPr>
    </w:p>
    <w:p w:rsidR="00DB5E59" w:rsidRPr="0025487A" w:rsidRDefault="00DB5E59" w:rsidP="00DB5E59">
      <w:pPr>
        <w:pStyle w:val="ListParagraph"/>
        <w:ind w:left="1800"/>
        <w:rPr>
          <w:lang w:val="en-IN"/>
        </w:rPr>
      </w:pPr>
    </w:p>
    <w:p w:rsidR="00DB5E59" w:rsidRPr="0025487A" w:rsidRDefault="00DB5E59" w:rsidP="00DB5E59">
      <w:pPr>
        <w:pStyle w:val="ListParagraph"/>
        <w:ind w:left="1800"/>
        <w:rPr>
          <w:lang w:val="en-IN"/>
        </w:rPr>
      </w:pPr>
      <w:r w:rsidRPr="0025487A">
        <w:rPr>
          <w:lang w:val="en-IN"/>
        </w:rPr>
        <w:t>ROM_Controller_ID rom_control(en,clk,rst,address_in,data_in,data_out,address_out,fail);</w:t>
      </w:r>
    </w:p>
    <w:p w:rsidR="00DB5E59" w:rsidRPr="0025487A" w:rsidRDefault="00DB5E59" w:rsidP="00DB5E59">
      <w:pPr>
        <w:pStyle w:val="ListParagraph"/>
        <w:ind w:left="1800"/>
        <w:rPr>
          <w:lang w:val="en-IN"/>
        </w:rPr>
      </w:pPr>
    </w:p>
    <w:p w:rsidR="00DB5E59" w:rsidRPr="0025487A" w:rsidRDefault="00DB5E59" w:rsidP="00DB5E59">
      <w:pPr>
        <w:pStyle w:val="ListParagraph"/>
        <w:ind w:left="1800"/>
        <w:rPr>
          <w:lang w:val="en-IN"/>
        </w:rPr>
      </w:pPr>
      <w:r w:rsidRPr="0025487A">
        <w:rPr>
          <w:lang w:val="en-IN"/>
        </w:rPr>
        <w:t>ROM_KP rom_data(address_out,clk,data_in);</w:t>
      </w:r>
    </w:p>
    <w:p w:rsidR="00DB5E59" w:rsidRPr="0025487A" w:rsidRDefault="00DB5E59" w:rsidP="00DB5E59">
      <w:pPr>
        <w:pStyle w:val="ListParagraph"/>
        <w:ind w:left="1800"/>
        <w:rPr>
          <w:lang w:val="en-IN"/>
        </w:rPr>
      </w:pPr>
    </w:p>
    <w:p w:rsidR="00DB5E59" w:rsidRPr="0025487A" w:rsidRDefault="00DB5E59" w:rsidP="00DB5E59">
      <w:pPr>
        <w:pStyle w:val="ListParagraph"/>
        <w:ind w:left="1800"/>
        <w:rPr>
          <w:lang w:val="en-IN"/>
        </w:rPr>
      </w:pPr>
      <w:r w:rsidRPr="0025487A">
        <w:rPr>
          <w:lang w:val="en-IN"/>
        </w:rPr>
        <w:t>//AC_ROM_USER ac_top(fail,user_ip,allow_in,rom_outp,rom_outi,load,enable_out,rst,clk,allow,</w:t>
      </w:r>
    </w:p>
    <w:p w:rsidR="00DB5E59" w:rsidRPr="0025487A" w:rsidRDefault="00DB5E59" w:rsidP="00DB5E59">
      <w:pPr>
        <w:pStyle w:val="ListParagraph"/>
        <w:ind w:left="1800"/>
        <w:rPr>
          <w:lang w:val="en-IN"/>
        </w:rPr>
      </w:pPr>
      <w:r w:rsidRPr="0025487A">
        <w:rPr>
          <w:lang w:val="en-IN"/>
        </w:rPr>
        <w:t>//user_id_out,pwd_address,found);</w:t>
      </w:r>
    </w:p>
    <w:p w:rsidR="00DB5E59" w:rsidRPr="0025487A" w:rsidRDefault="00DB5E59" w:rsidP="00DB5E59">
      <w:pPr>
        <w:pStyle w:val="ListParagraph"/>
        <w:ind w:left="1800"/>
        <w:rPr>
          <w:lang w:val="en-IN"/>
        </w:rPr>
      </w:pPr>
      <w:r w:rsidRPr="0025487A">
        <w:rPr>
          <w:lang w:val="en-IN"/>
        </w:rPr>
        <w:tab/>
      </w:r>
    </w:p>
    <w:p w:rsidR="00DB5E59" w:rsidRDefault="00DB5E59" w:rsidP="00DB5E59">
      <w:pPr>
        <w:pStyle w:val="ListParagraph"/>
        <w:ind w:left="1800"/>
        <w:rPr>
          <w:lang w:val="en-IN"/>
        </w:rPr>
      </w:pPr>
      <w:r w:rsidRPr="0025487A">
        <w:rPr>
          <w:lang w:val="en-IN"/>
        </w:rPr>
        <w:t>endmodule</w:t>
      </w:r>
    </w:p>
    <w:p w:rsidR="00DB5E59" w:rsidRDefault="00DB5E59" w:rsidP="00192A2A">
      <w:pPr>
        <w:pStyle w:val="ListParagraph"/>
        <w:numPr>
          <w:ilvl w:val="0"/>
          <w:numId w:val="23"/>
        </w:numPr>
        <w:rPr>
          <w:lang w:val="en-IN"/>
        </w:rPr>
      </w:pPr>
      <w:r>
        <w:rPr>
          <w:lang w:val="en-IN"/>
        </w:rPr>
        <w:t>Password ROM: ROM2.v</w:t>
      </w:r>
    </w:p>
    <w:p w:rsidR="00DB5E59" w:rsidRPr="00C95EAE" w:rsidRDefault="00DB5E59" w:rsidP="00DB5E59">
      <w:pPr>
        <w:pStyle w:val="ListParagraph"/>
        <w:ind w:left="1800"/>
        <w:rPr>
          <w:lang w:val="en-IN"/>
        </w:rPr>
      </w:pPr>
      <w:r w:rsidRPr="00C95EAE">
        <w:rPr>
          <w:lang w:val="en-IN"/>
        </w:rPr>
        <w:t>//ECE 6370 Advanced Digital Design</w:t>
      </w:r>
    </w:p>
    <w:p w:rsidR="00DB5E59" w:rsidRPr="00C95EAE" w:rsidRDefault="00DB5E59" w:rsidP="00DB5E59">
      <w:pPr>
        <w:pStyle w:val="ListParagraph"/>
        <w:ind w:left="1800"/>
        <w:rPr>
          <w:lang w:val="en-IN"/>
        </w:rPr>
      </w:pPr>
      <w:r w:rsidRPr="00C95EAE">
        <w:rPr>
          <w:lang w:val="en-IN"/>
        </w:rPr>
        <w:t>//Team: Digital Fortress</w:t>
      </w:r>
    </w:p>
    <w:p w:rsidR="00DB5E59" w:rsidRDefault="00DB5E59" w:rsidP="00DB5E59">
      <w:pPr>
        <w:pStyle w:val="ListParagraph"/>
        <w:ind w:left="1800"/>
        <w:rPr>
          <w:lang w:val="en-IN"/>
        </w:rPr>
      </w:pPr>
      <w:r>
        <w:rPr>
          <w:lang w:val="en-IN"/>
        </w:rPr>
        <w:t xml:space="preserve">//This module is the top module for the ROM password </w:t>
      </w:r>
    </w:p>
    <w:p w:rsidR="00DB5E59" w:rsidRPr="00B47195" w:rsidRDefault="00DB5E59" w:rsidP="00DB5E59">
      <w:pPr>
        <w:pStyle w:val="ListParagraph"/>
        <w:ind w:left="1800"/>
        <w:rPr>
          <w:lang w:val="en-IN"/>
        </w:rPr>
      </w:pPr>
      <w:r w:rsidRPr="00B47195">
        <w:rPr>
          <w:lang w:val="en-IN"/>
        </w:rPr>
        <w:t>module ROM2(en,clk,rst,address_in,d_out);</w:t>
      </w:r>
    </w:p>
    <w:p w:rsidR="00DB5E59" w:rsidRPr="00B47195" w:rsidRDefault="00DB5E59" w:rsidP="00DB5E59">
      <w:pPr>
        <w:pStyle w:val="ListParagraph"/>
        <w:ind w:left="1800"/>
        <w:rPr>
          <w:lang w:val="en-IN"/>
        </w:rPr>
      </w:pPr>
      <w:r w:rsidRPr="00B47195">
        <w:rPr>
          <w:lang w:val="en-IN"/>
        </w:rPr>
        <w:t>input en,clk,rst;</w:t>
      </w:r>
    </w:p>
    <w:p w:rsidR="00DB5E59" w:rsidRPr="00B47195" w:rsidRDefault="00DB5E59" w:rsidP="00DB5E59">
      <w:pPr>
        <w:pStyle w:val="ListParagraph"/>
        <w:ind w:left="1800"/>
        <w:rPr>
          <w:lang w:val="en-IN"/>
        </w:rPr>
      </w:pPr>
      <w:r w:rsidRPr="00B47195">
        <w:rPr>
          <w:lang w:val="en-IN"/>
        </w:rPr>
        <w:lastRenderedPageBreak/>
        <w:t>input [5:0]address_in;</w:t>
      </w:r>
    </w:p>
    <w:p w:rsidR="00DB5E59" w:rsidRPr="00B47195" w:rsidRDefault="00DB5E59" w:rsidP="00DB5E59">
      <w:pPr>
        <w:pStyle w:val="ListParagraph"/>
        <w:ind w:left="1800"/>
        <w:rPr>
          <w:lang w:val="en-IN"/>
        </w:rPr>
      </w:pPr>
      <w:r w:rsidRPr="00B47195">
        <w:rPr>
          <w:lang w:val="en-IN"/>
        </w:rPr>
        <w:t>output [7:0]d_out;</w:t>
      </w:r>
    </w:p>
    <w:p w:rsidR="00DB5E59" w:rsidRPr="00B47195" w:rsidRDefault="00DB5E59" w:rsidP="00DB5E59">
      <w:pPr>
        <w:pStyle w:val="ListParagraph"/>
        <w:ind w:left="1800"/>
        <w:rPr>
          <w:lang w:val="en-IN"/>
        </w:rPr>
      </w:pPr>
    </w:p>
    <w:p w:rsidR="00DB5E59" w:rsidRPr="00B47195" w:rsidRDefault="00DB5E59" w:rsidP="00DB5E59">
      <w:pPr>
        <w:pStyle w:val="ListParagraph"/>
        <w:ind w:left="1800"/>
        <w:rPr>
          <w:lang w:val="en-IN"/>
        </w:rPr>
      </w:pPr>
      <w:r w:rsidRPr="00B47195">
        <w:rPr>
          <w:lang w:val="en-IN"/>
        </w:rPr>
        <w:t>wire [7:0]d_rom;</w:t>
      </w:r>
    </w:p>
    <w:p w:rsidR="00DB5E59" w:rsidRPr="00B47195" w:rsidRDefault="00DB5E59" w:rsidP="00DB5E59">
      <w:pPr>
        <w:pStyle w:val="ListParagraph"/>
        <w:ind w:left="1800"/>
        <w:rPr>
          <w:lang w:val="en-IN"/>
        </w:rPr>
      </w:pPr>
      <w:r w:rsidRPr="00B47195">
        <w:rPr>
          <w:lang w:val="en-IN"/>
        </w:rPr>
        <w:t>wire [5:0]address_out;</w:t>
      </w:r>
    </w:p>
    <w:p w:rsidR="00DB5E59" w:rsidRPr="00B47195" w:rsidRDefault="00DB5E59" w:rsidP="00DB5E59">
      <w:pPr>
        <w:pStyle w:val="ListParagraph"/>
        <w:ind w:left="1800"/>
        <w:rPr>
          <w:lang w:val="en-IN"/>
        </w:rPr>
      </w:pPr>
    </w:p>
    <w:p w:rsidR="00DB5E59" w:rsidRPr="00B47195" w:rsidRDefault="00DB5E59" w:rsidP="00DB5E59">
      <w:pPr>
        <w:pStyle w:val="ListParagraph"/>
        <w:ind w:left="1800"/>
        <w:rPr>
          <w:lang w:val="en-IN"/>
        </w:rPr>
      </w:pPr>
      <w:r w:rsidRPr="00B47195">
        <w:rPr>
          <w:lang w:val="en-IN"/>
        </w:rPr>
        <w:t>RomController R1(en,clk,rst,d_rom,address_in,address_out,d_out);</w:t>
      </w:r>
    </w:p>
    <w:p w:rsidR="00DB5E59" w:rsidRPr="00B47195" w:rsidRDefault="00DB5E59" w:rsidP="00DB5E59">
      <w:pPr>
        <w:pStyle w:val="ListParagraph"/>
        <w:ind w:left="1800"/>
        <w:rPr>
          <w:lang w:val="en-IN"/>
        </w:rPr>
      </w:pPr>
      <w:r w:rsidRPr="00B47195">
        <w:rPr>
          <w:lang w:val="en-IN"/>
        </w:rPr>
        <w:t>Rom_initialization_file R2(address_out,clk,d_rom);</w:t>
      </w:r>
    </w:p>
    <w:p w:rsidR="00DB5E59" w:rsidRPr="00B47195" w:rsidRDefault="00DB5E59" w:rsidP="00DB5E59">
      <w:pPr>
        <w:pStyle w:val="ListParagraph"/>
        <w:ind w:left="1800"/>
        <w:rPr>
          <w:lang w:val="en-IN"/>
        </w:rPr>
      </w:pPr>
    </w:p>
    <w:p w:rsidR="00DB5E59" w:rsidRDefault="00DB5E59" w:rsidP="00DB5E59">
      <w:pPr>
        <w:pStyle w:val="ListParagraph"/>
        <w:ind w:left="1800"/>
        <w:rPr>
          <w:lang w:val="en-IN"/>
        </w:rPr>
      </w:pPr>
      <w:r w:rsidRPr="00B47195">
        <w:rPr>
          <w:lang w:val="en-IN"/>
        </w:rPr>
        <w:t>endmodule</w:t>
      </w:r>
    </w:p>
    <w:p w:rsidR="00DB5E59" w:rsidRDefault="00DB5E59" w:rsidP="00192A2A">
      <w:pPr>
        <w:pStyle w:val="ListParagraph"/>
        <w:numPr>
          <w:ilvl w:val="0"/>
          <w:numId w:val="23"/>
        </w:numPr>
        <w:rPr>
          <w:lang w:val="en-IN"/>
        </w:rPr>
      </w:pPr>
      <w:r>
        <w:rPr>
          <w:lang w:val="en-IN"/>
        </w:rPr>
        <w:t>Credential check: AC_ROM_USER.v</w:t>
      </w:r>
    </w:p>
    <w:p w:rsidR="00DB5E59" w:rsidRPr="00C95EAE" w:rsidRDefault="00DB5E59" w:rsidP="00DB5E59">
      <w:pPr>
        <w:pStyle w:val="ListParagraph"/>
        <w:ind w:left="1800"/>
        <w:rPr>
          <w:lang w:val="en-IN"/>
        </w:rPr>
      </w:pPr>
      <w:r w:rsidRPr="00C95EAE">
        <w:rPr>
          <w:lang w:val="en-IN"/>
        </w:rPr>
        <w:t>//ECE 6370 Advanced Digital Design</w:t>
      </w:r>
    </w:p>
    <w:p w:rsidR="00DB5E59" w:rsidRPr="00C95EAE" w:rsidRDefault="00DB5E59" w:rsidP="00DB5E59">
      <w:pPr>
        <w:pStyle w:val="ListParagraph"/>
        <w:ind w:left="1800"/>
        <w:rPr>
          <w:lang w:val="en-IN"/>
        </w:rPr>
      </w:pPr>
      <w:r w:rsidRPr="00C95EAE">
        <w:rPr>
          <w:lang w:val="en-IN"/>
        </w:rPr>
        <w:t>//Team: Digital Fortress</w:t>
      </w:r>
    </w:p>
    <w:p w:rsidR="00DB5E59" w:rsidRDefault="00DB5E59" w:rsidP="00DB5E59">
      <w:pPr>
        <w:pStyle w:val="ListParagraph"/>
        <w:ind w:left="1800"/>
        <w:rPr>
          <w:lang w:val="en-IN"/>
        </w:rPr>
      </w:pPr>
      <w:r>
        <w:rPr>
          <w:lang w:val="en-IN"/>
        </w:rPr>
        <w:t>//This module checks the user id and the password of the player entered with that of the values stored in ROM.</w:t>
      </w:r>
    </w:p>
    <w:p w:rsidR="00DB5E59" w:rsidRPr="00294D52" w:rsidRDefault="00DB5E59" w:rsidP="00DB5E59">
      <w:pPr>
        <w:pStyle w:val="ListParagraph"/>
        <w:ind w:left="1800"/>
        <w:rPr>
          <w:lang w:val="en-IN"/>
        </w:rPr>
      </w:pPr>
      <w:r w:rsidRPr="00294D52">
        <w:rPr>
          <w:lang w:val="en-IN"/>
        </w:rPr>
        <w:t>module AC_ROM_USER(fail,user_ip,allow_in,rom_outp,rom_outi,load,enable_out,rst,clk,allow,</w:t>
      </w:r>
    </w:p>
    <w:p w:rsidR="00DB5E59" w:rsidRPr="00294D52" w:rsidRDefault="00DB5E59" w:rsidP="00DB5E59">
      <w:pPr>
        <w:pStyle w:val="ListParagraph"/>
        <w:ind w:left="1800"/>
        <w:rPr>
          <w:lang w:val="en-IN"/>
        </w:rPr>
      </w:pPr>
      <w:r w:rsidRPr="00294D52">
        <w:rPr>
          <w:lang w:val="en-IN"/>
        </w:rPr>
        <w:t>user_id_out,pwd_address,found);</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input [3:0]user_ip;</w:t>
      </w:r>
    </w:p>
    <w:p w:rsidR="00DB5E59" w:rsidRPr="00294D52" w:rsidRDefault="00DB5E59" w:rsidP="00DB5E59">
      <w:pPr>
        <w:pStyle w:val="ListParagraph"/>
        <w:ind w:left="1800"/>
        <w:rPr>
          <w:lang w:val="en-IN"/>
        </w:rPr>
      </w:pPr>
      <w:r w:rsidRPr="00294D52">
        <w:rPr>
          <w:lang w:val="en-IN"/>
        </w:rPr>
        <w:t>input [7:0]rom_outp;</w:t>
      </w:r>
    </w:p>
    <w:p w:rsidR="00DB5E59" w:rsidRPr="00294D52" w:rsidRDefault="00DB5E59" w:rsidP="00DB5E59">
      <w:pPr>
        <w:pStyle w:val="ListParagraph"/>
        <w:ind w:left="1800"/>
        <w:rPr>
          <w:lang w:val="en-IN"/>
        </w:rPr>
      </w:pPr>
      <w:r w:rsidRPr="00294D52">
        <w:rPr>
          <w:lang w:val="en-IN"/>
        </w:rPr>
        <w:t>input [31:0]rom_outi;</w:t>
      </w:r>
    </w:p>
    <w:p w:rsidR="00DB5E59" w:rsidRPr="00294D52" w:rsidRDefault="00DB5E59" w:rsidP="00DB5E59">
      <w:pPr>
        <w:pStyle w:val="ListParagraph"/>
        <w:ind w:left="1800"/>
        <w:rPr>
          <w:lang w:val="en-IN"/>
        </w:rPr>
      </w:pPr>
      <w:r w:rsidRPr="00294D52">
        <w:rPr>
          <w:lang w:val="en-IN"/>
        </w:rPr>
        <w:t>input load,rst,clk,allow_in,fail;</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output reg allow, enable_out;</w:t>
      </w:r>
    </w:p>
    <w:p w:rsidR="00DB5E59" w:rsidRPr="00294D52" w:rsidRDefault="00DB5E59" w:rsidP="00DB5E59">
      <w:pPr>
        <w:pStyle w:val="ListParagraph"/>
        <w:ind w:left="1800"/>
        <w:rPr>
          <w:lang w:val="en-IN"/>
        </w:rPr>
      </w:pPr>
      <w:r w:rsidRPr="00294D52">
        <w:rPr>
          <w:lang w:val="en-IN"/>
        </w:rPr>
        <w:t xml:space="preserve">output reg [2:0]user_id_out; </w:t>
      </w:r>
    </w:p>
    <w:p w:rsidR="00DB5E59" w:rsidRPr="00294D52" w:rsidRDefault="00DB5E59" w:rsidP="00DB5E59">
      <w:pPr>
        <w:pStyle w:val="ListParagraph"/>
        <w:ind w:left="1800"/>
        <w:rPr>
          <w:lang w:val="en-IN"/>
        </w:rPr>
      </w:pPr>
      <w:r w:rsidRPr="00294D52">
        <w:rPr>
          <w:lang w:val="en-IN"/>
        </w:rPr>
        <w:t>output reg [5:0]pwd_address;</w:t>
      </w:r>
    </w:p>
    <w:p w:rsidR="00DB5E59" w:rsidRPr="00294D52" w:rsidRDefault="00DB5E59" w:rsidP="00DB5E59">
      <w:pPr>
        <w:pStyle w:val="ListParagraph"/>
        <w:ind w:left="1800"/>
        <w:rPr>
          <w:lang w:val="en-IN"/>
        </w:rPr>
      </w:pPr>
      <w:r w:rsidRPr="00294D52">
        <w:rPr>
          <w:lang w:val="en-IN"/>
        </w:rPr>
        <w:t>output reg found;</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reg [15:0]user_fullid;</w:t>
      </w:r>
    </w:p>
    <w:p w:rsidR="00DB5E59" w:rsidRPr="00294D52" w:rsidRDefault="00DB5E59" w:rsidP="00DB5E59">
      <w:pPr>
        <w:pStyle w:val="ListParagraph"/>
        <w:ind w:left="1800"/>
        <w:rPr>
          <w:lang w:val="en-IN"/>
        </w:rPr>
      </w:pPr>
      <w:r w:rsidRPr="00294D52">
        <w:rPr>
          <w:lang w:val="en-IN"/>
        </w:rPr>
        <w:t>reg [4:0]State;</w:t>
      </w:r>
    </w:p>
    <w:p w:rsidR="00DB5E59" w:rsidRPr="00294D52" w:rsidRDefault="00DB5E59" w:rsidP="00DB5E59">
      <w:pPr>
        <w:pStyle w:val="ListParagraph"/>
        <w:ind w:left="1800"/>
        <w:rPr>
          <w:lang w:val="en-IN"/>
        </w:rPr>
      </w:pPr>
      <w:r w:rsidRPr="00294D52">
        <w:rPr>
          <w:lang w:val="en-IN"/>
        </w:rPr>
        <w:t>reg [2:0] chance,cycle ;</w:t>
      </w:r>
    </w:p>
    <w:p w:rsidR="00DB5E59" w:rsidRPr="00294D52" w:rsidRDefault="00DB5E59" w:rsidP="00DB5E59">
      <w:pPr>
        <w:pStyle w:val="ListParagraph"/>
        <w:ind w:left="1800"/>
        <w:rPr>
          <w:lang w:val="en-IN"/>
        </w:rPr>
      </w:pPr>
      <w:r w:rsidRPr="00294D52">
        <w:rPr>
          <w:lang w:val="en-IN"/>
        </w:rPr>
        <w:t>reg [27:0] dint,full_pwd;</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parameter INIT=5'd0,ST1=5'd1,ST2=5'd2,ST3=5'd3,ST4=5'd4,ST5=5'd5,ST6=5'd6,ST7=5'd7,ST8=5'd8,ST9=5'd9,ST10=5'd10,ST11=5'd11,ST12=5'd12,ST13=5'd13,ST14=5'd14,ST15=5'd15,ST16=5'd16,ST17=5'd17,ST18=5'd18,ST19=5'd19,ST20=5'd20,ST21=5'd21,END=5'd22;</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always@(posedge clk)</w:t>
      </w:r>
    </w:p>
    <w:p w:rsidR="00DB5E59" w:rsidRPr="00294D52" w:rsidRDefault="00DB5E59" w:rsidP="00DB5E59">
      <w:pPr>
        <w:pStyle w:val="ListParagraph"/>
        <w:ind w:left="1800"/>
        <w:rPr>
          <w:lang w:val="en-IN"/>
        </w:rPr>
      </w:pPr>
      <w:r w:rsidRPr="00294D52">
        <w:rPr>
          <w:lang w:val="en-IN"/>
        </w:rPr>
        <w:t>begin</w:t>
      </w:r>
    </w:p>
    <w:p w:rsidR="00DB5E59" w:rsidRPr="00294D52" w:rsidRDefault="00DB5E59" w:rsidP="00DB5E59">
      <w:pPr>
        <w:pStyle w:val="ListParagraph"/>
        <w:ind w:left="1800"/>
        <w:rPr>
          <w:lang w:val="en-IN"/>
        </w:rPr>
      </w:pPr>
      <w:r w:rsidRPr="00294D52">
        <w:rPr>
          <w:lang w:val="en-IN"/>
        </w:rPr>
        <w:t xml:space="preserve">     if(rst==0) begin</w:t>
      </w:r>
    </w:p>
    <w:p w:rsidR="00DB5E59" w:rsidRPr="00294D52" w:rsidRDefault="00DB5E59" w:rsidP="00DB5E59">
      <w:pPr>
        <w:pStyle w:val="ListParagraph"/>
        <w:ind w:left="1800"/>
        <w:rPr>
          <w:lang w:val="en-IN"/>
        </w:rPr>
      </w:pPr>
      <w:r w:rsidRPr="00294D52">
        <w:rPr>
          <w:lang w:val="en-IN"/>
        </w:rPr>
        <w:tab/>
        <w:t>allow=0;</w:t>
      </w:r>
    </w:p>
    <w:p w:rsidR="00DB5E59" w:rsidRPr="00294D52" w:rsidRDefault="00DB5E59" w:rsidP="00DB5E59">
      <w:pPr>
        <w:pStyle w:val="ListParagraph"/>
        <w:ind w:left="1800"/>
        <w:rPr>
          <w:lang w:val="en-IN"/>
        </w:rPr>
      </w:pPr>
      <w:r w:rsidRPr="00294D52">
        <w:rPr>
          <w:lang w:val="en-IN"/>
        </w:rPr>
        <w:tab/>
        <w:t>user_id_out=3'd0;</w:t>
      </w:r>
    </w:p>
    <w:p w:rsidR="00DB5E59" w:rsidRPr="00294D52" w:rsidRDefault="00DB5E59" w:rsidP="00DB5E59">
      <w:pPr>
        <w:pStyle w:val="ListParagraph"/>
        <w:ind w:left="1800"/>
        <w:rPr>
          <w:lang w:val="en-IN"/>
        </w:rPr>
      </w:pPr>
      <w:r w:rsidRPr="00294D52">
        <w:rPr>
          <w:lang w:val="en-IN"/>
        </w:rPr>
        <w:t xml:space="preserve">        enable_out&lt;=0;</w:t>
      </w:r>
    </w:p>
    <w:p w:rsidR="00DB5E59" w:rsidRPr="00294D52" w:rsidRDefault="00DB5E59" w:rsidP="00DB5E59">
      <w:pPr>
        <w:pStyle w:val="ListParagraph"/>
        <w:ind w:left="1800"/>
        <w:rPr>
          <w:lang w:val="en-IN"/>
        </w:rPr>
      </w:pPr>
      <w:r w:rsidRPr="00294D52">
        <w:rPr>
          <w:lang w:val="en-IN"/>
        </w:rPr>
        <w:t xml:space="preserve"> </w:t>
      </w:r>
      <w:r w:rsidRPr="00294D52">
        <w:rPr>
          <w:lang w:val="en-IN"/>
        </w:rPr>
        <w:tab/>
        <w:t>State= INIT;</w:t>
      </w:r>
    </w:p>
    <w:p w:rsidR="00DB5E59" w:rsidRPr="00294D52" w:rsidRDefault="00DB5E59" w:rsidP="00DB5E59">
      <w:pPr>
        <w:pStyle w:val="ListParagraph"/>
        <w:ind w:left="1800"/>
        <w:rPr>
          <w:lang w:val="en-IN"/>
        </w:rPr>
      </w:pPr>
      <w:r w:rsidRPr="00294D52">
        <w:rPr>
          <w:lang w:val="en-IN"/>
        </w:rPr>
        <w:tab/>
        <w:t>pwd_address&lt;=6'd0;</w:t>
      </w:r>
    </w:p>
    <w:p w:rsidR="00DB5E59" w:rsidRPr="00294D52" w:rsidRDefault="00DB5E59" w:rsidP="00DB5E59">
      <w:pPr>
        <w:pStyle w:val="ListParagraph"/>
        <w:ind w:left="1800"/>
        <w:rPr>
          <w:lang w:val="en-IN"/>
        </w:rPr>
      </w:pPr>
      <w:r w:rsidRPr="00294D52">
        <w:rPr>
          <w:lang w:val="en-IN"/>
        </w:rPr>
        <w:tab/>
        <w:t>cycle&lt;=3'd0;</w:t>
      </w:r>
    </w:p>
    <w:p w:rsidR="00DB5E59" w:rsidRPr="00294D52" w:rsidRDefault="00DB5E59" w:rsidP="00DB5E59">
      <w:pPr>
        <w:pStyle w:val="ListParagraph"/>
        <w:ind w:left="1800"/>
        <w:rPr>
          <w:lang w:val="en-IN"/>
        </w:rPr>
      </w:pPr>
      <w:r w:rsidRPr="00294D52">
        <w:rPr>
          <w:lang w:val="en-IN"/>
        </w:rPr>
        <w:tab/>
        <w:t>chance&lt;=2'd0;</w:t>
      </w:r>
    </w:p>
    <w:p w:rsidR="00DB5E59" w:rsidRPr="00294D52" w:rsidRDefault="00DB5E59" w:rsidP="00DB5E59">
      <w:pPr>
        <w:pStyle w:val="ListParagraph"/>
        <w:ind w:left="1800"/>
        <w:rPr>
          <w:lang w:val="en-IN"/>
        </w:rPr>
      </w:pPr>
      <w:r w:rsidRPr="00294D52">
        <w:rPr>
          <w:lang w:val="en-IN"/>
        </w:rPr>
        <w:lastRenderedPageBreak/>
        <w:t xml:space="preserve">       end</w:t>
      </w:r>
    </w:p>
    <w:p w:rsidR="00DB5E59" w:rsidRPr="00294D52" w:rsidRDefault="00DB5E59" w:rsidP="00DB5E59">
      <w:pPr>
        <w:pStyle w:val="ListParagraph"/>
        <w:ind w:left="1800"/>
        <w:rPr>
          <w:lang w:val="en-IN"/>
        </w:rPr>
      </w:pPr>
      <w:r w:rsidRPr="00294D52">
        <w:rPr>
          <w:lang w:val="en-IN"/>
        </w:rPr>
        <w:t xml:space="preserve">     else begin</w:t>
      </w:r>
    </w:p>
    <w:p w:rsidR="00DB5E59" w:rsidRPr="00294D52" w:rsidRDefault="00DB5E59" w:rsidP="00DB5E59">
      <w:pPr>
        <w:pStyle w:val="ListParagraph"/>
        <w:ind w:left="1800"/>
        <w:rPr>
          <w:lang w:val="en-IN"/>
        </w:rPr>
      </w:pPr>
      <w:r w:rsidRPr="00294D52">
        <w:rPr>
          <w:lang w:val="en-IN"/>
        </w:rPr>
        <w:tab/>
        <w:t>if(allow_in== 1) begin</w:t>
      </w:r>
    </w:p>
    <w:p w:rsidR="00DB5E59" w:rsidRPr="00294D52" w:rsidRDefault="00DB5E59" w:rsidP="00DB5E59">
      <w:pPr>
        <w:pStyle w:val="ListParagraph"/>
        <w:ind w:left="1800"/>
        <w:rPr>
          <w:lang w:val="en-IN"/>
        </w:rPr>
      </w:pPr>
      <w:r w:rsidRPr="00294D52">
        <w:rPr>
          <w:lang w:val="en-IN"/>
        </w:rPr>
        <w:tab/>
        <w:t>case(State)</w:t>
      </w:r>
    </w:p>
    <w:p w:rsidR="00DB5E59" w:rsidRPr="00294D52" w:rsidRDefault="00DB5E59" w:rsidP="00DB5E59">
      <w:pPr>
        <w:pStyle w:val="ListParagraph"/>
        <w:ind w:left="1800"/>
        <w:rPr>
          <w:lang w:val="en-IN"/>
        </w:rPr>
      </w:pPr>
      <w:r w:rsidRPr="00294D52">
        <w:rPr>
          <w:lang w:val="en-IN"/>
        </w:rPr>
        <w:tab/>
      </w:r>
      <w:r w:rsidRPr="00294D52">
        <w:rPr>
          <w:lang w:val="en-IN"/>
        </w:rPr>
        <w:tab/>
        <w:t>INIT: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if(load==1)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user_fullid[15:12]&lt;=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enable_out&lt;=0;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INIT;</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r w:rsidRPr="00294D52">
        <w:rPr>
          <w:lang w:val="en-IN"/>
        </w:rPr>
        <w:tab/>
      </w:r>
      <w:r w:rsidRPr="00294D52">
        <w:rPr>
          <w:lang w:val="en-IN"/>
        </w:rPr>
        <w:tab/>
      </w:r>
      <w:r w:rsidRPr="00294D52">
        <w:rPr>
          <w:lang w:val="en-IN"/>
        </w:rPr>
        <w:tab/>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ST2: begin</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user_fullid[11:8]&lt;=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ST3: begin</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user_fullid[7:4]&lt;=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ST4: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if(load==1)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user_fullid[3:0]&lt;=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ST5;</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ST5: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State&lt;= ST6;</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lastRenderedPageBreak/>
        <w:tab/>
      </w:r>
      <w:r w:rsidRPr="00294D52">
        <w:rPr>
          <w:lang w:val="en-IN"/>
        </w:rPr>
        <w:tab/>
        <w:t>ST6: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if(user_fullid == rom_outi[15:0])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user_id_out&lt;= rom_outi[30:28];</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pwd_address[5:3]&lt;= rom_outi[30:28];</w:t>
      </w:r>
      <w:r w:rsidRPr="00294D52">
        <w:rPr>
          <w:lang w:val="en-IN"/>
        </w:rPr>
        <w:tab/>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pwd_address[2:0]&lt;= 3'b000;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found&lt;=1;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enable_out&lt;=0;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State&lt;= ST7;</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if(fail==1)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enable_out&lt;=0;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allow&lt;=1;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found&lt;=0;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State&lt;= ST6;</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 xml:space="preserve"> </w:t>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ST14: begin     //password 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full_pwd[27:24]&lt;=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ST15;</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r w:rsidRPr="00294D52">
        <w:rPr>
          <w:lang w:val="en-IN"/>
        </w:rPr>
        <w:tab/>
      </w:r>
    </w:p>
    <w:p w:rsidR="00DB5E59" w:rsidRPr="00294D52" w:rsidRDefault="00DB5E59" w:rsidP="00DB5E59">
      <w:pPr>
        <w:pStyle w:val="ListParagraph"/>
        <w:ind w:left="1800"/>
        <w:rPr>
          <w:lang w:val="en-IN"/>
        </w:rPr>
      </w:pPr>
      <w:r w:rsidRPr="00294D52">
        <w:rPr>
          <w:lang w:val="en-IN"/>
        </w:rPr>
        <w:tab/>
      </w:r>
      <w:r w:rsidRPr="00294D52">
        <w:rPr>
          <w:lang w:val="en-IN"/>
        </w:rPr>
        <w:tab/>
        <w:t>ST15: begin   //password 1</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full_pwd[23:20]&lt;=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ST16;</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ST15;</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ST16: begin   //password 2</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full_pwd[19:16]&lt;=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ST17;</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lastRenderedPageBreak/>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ST16;</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ST17: begin   //password 3</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full_pwd[15:12]&lt;=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ST18;</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ST17;</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ST18: begin   //password 4</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full_pwd[11:8]&lt;=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ST19;</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ST18;</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ST19: begin   //password 5</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full_pwd[7:4]&lt;=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ST20;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ST19;</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ST20: begin   //password 6</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if(load==1 )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full_pwd[3:0]&lt;= user_ip;</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 ST21;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//enable_pwd&lt;=0;</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 ST20;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ST7: begin  //password bit 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lastRenderedPageBreak/>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ST7;</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dint[27:24]=rom_outp[3:0];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State&lt;=ST8;</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ST8: begin  //password bit 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ST8;</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dint[23:20]=rom_outp[3:0];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State&lt;=ST9;</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ST9: begin  //password bit 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ST9;</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dint[19:16]=rom_outp[3:0];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State&lt;=ST10;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ST10: begin  //password bit 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ST10;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dint[15:12]=rom_outp[3:0];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State&lt;=ST11;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ST11: begin  //password bit 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lastRenderedPageBreak/>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ST11;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dint[11:8]=rom_outp[3:0];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State&lt;=ST12;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ST12: begin  //password bit 5</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ST12;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dint[7:4]=rom_outp[3:0];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State&lt;=ST13;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ST13: begin  //password bit 5 </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enable_out&lt;=1;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if(cycle&lt; 3'd5 )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cycle&lt;=cycle+1;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 ST13;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dint[3:0]=rom_outp[3:0];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r>
      <w:r w:rsidRPr="00294D52">
        <w:rPr>
          <w:lang w:val="en-IN"/>
        </w:rPr>
        <w:tab/>
        <w:t>State&lt;=ST14;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 xml:space="preserve">               ST21: begin //password check begin1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if(dint==full_pwd)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begin    //begin2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allow&lt;=1;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State&lt;=END;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     //end2</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else</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begin    //begin3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if(chance==3)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begin   //begin 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allow&lt;=1;</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State&lt;=END;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   //end4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else</w:t>
      </w:r>
    </w:p>
    <w:p w:rsidR="00DB5E59" w:rsidRPr="00294D52" w:rsidRDefault="00DB5E59" w:rsidP="00DB5E59">
      <w:pPr>
        <w:pStyle w:val="ListParagraph"/>
        <w:ind w:left="1800"/>
        <w:rPr>
          <w:lang w:val="en-IN"/>
        </w:rPr>
      </w:pPr>
      <w:r w:rsidRPr="00294D52">
        <w:rPr>
          <w:lang w:val="en-IN"/>
        </w:rPr>
        <w:t xml:space="preserve">   </w:t>
      </w:r>
      <w:r w:rsidRPr="00294D52">
        <w:rPr>
          <w:lang w:val="en-IN"/>
        </w:rPr>
        <w:tab/>
      </w:r>
      <w:r w:rsidRPr="00294D52">
        <w:rPr>
          <w:lang w:val="en-IN"/>
        </w:rPr>
        <w:tab/>
      </w:r>
      <w:r w:rsidRPr="00294D52">
        <w:rPr>
          <w:lang w:val="en-IN"/>
        </w:rPr>
        <w:tab/>
        <w:t xml:space="preserve">     begin //b5</w:t>
      </w:r>
    </w:p>
    <w:p w:rsidR="00DB5E59" w:rsidRPr="00294D52" w:rsidRDefault="00DB5E59" w:rsidP="00DB5E59">
      <w:pPr>
        <w:pStyle w:val="ListParagraph"/>
        <w:ind w:left="1800"/>
        <w:rPr>
          <w:lang w:val="en-IN"/>
        </w:rPr>
      </w:pPr>
      <w:r w:rsidRPr="00294D52">
        <w:rPr>
          <w:lang w:val="en-IN"/>
        </w:rPr>
        <w:lastRenderedPageBreak/>
        <w:tab/>
      </w:r>
      <w:r w:rsidRPr="00294D52">
        <w:rPr>
          <w:lang w:val="en-IN"/>
        </w:rPr>
        <w:tab/>
      </w:r>
      <w:r w:rsidRPr="00294D52">
        <w:rPr>
          <w:lang w:val="en-IN"/>
        </w:rPr>
        <w:tab/>
        <w:t xml:space="preserve">       allow&lt;=0;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chance&lt;=chance+1;</w:t>
      </w:r>
    </w:p>
    <w:p w:rsidR="00DB5E59" w:rsidRPr="00294D52" w:rsidRDefault="00DB5E59" w:rsidP="00DB5E59">
      <w:pPr>
        <w:pStyle w:val="ListParagraph"/>
        <w:ind w:left="1800"/>
        <w:rPr>
          <w:lang w:val="en-IN"/>
        </w:rPr>
      </w:pPr>
      <w:r w:rsidRPr="00294D52">
        <w:rPr>
          <w:lang w:val="en-IN"/>
        </w:rPr>
        <w:t xml:space="preserve">                               State&lt;=ST14;</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 //e5</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 //e3</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 xml:space="preserve"> end //e1</w:t>
      </w:r>
    </w:p>
    <w:p w:rsidR="00DB5E59" w:rsidRPr="00294D52" w:rsidRDefault="00DB5E59" w:rsidP="00DB5E59">
      <w:pPr>
        <w:pStyle w:val="ListParagraph"/>
        <w:ind w:left="1800"/>
        <w:rPr>
          <w:lang w:val="en-IN"/>
        </w:rPr>
      </w:pPr>
    </w:p>
    <w:p w:rsidR="00DB5E59" w:rsidRPr="00294D52" w:rsidRDefault="00DB5E59" w:rsidP="00DB5E59">
      <w:pPr>
        <w:pStyle w:val="ListParagraph"/>
        <w:ind w:left="1800"/>
        <w:rPr>
          <w:lang w:val="en-IN"/>
        </w:rPr>
      </w:pPr>
      <w:r w:rsidRPr="00294D52">
        <w:rPr>
          <w:lang w:val="en-IN"/>
        </w:rPr>
        <w:tab/>
      </w:r>
      <w:r w:rsidRPr="00294D52">
        <w:rPr>
          <w:lang w:val="en-IN"/>
        </w:rPr>
        <w:tab/>
        <w:t>END: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State&lt;=END;</w:t>
      </w:r>
    </w:p>
    <w:p w:rsidR="00DB5E59" w:rsidRPr="00294D52" w:rsidRDefault="00DB5E59" w:rsidP="00DB5E59">
      <w:pPr>
        <w:pStyle w:val="ListParagraph"/>
        <w:ind w:left="1800"/>
        <w:rPr>
          <w:lang w:val="en-IN"/>
        </w:rPr>
      </w:pPr>
      <w:r w:rsidRPr="00294D52">
        <w:rPr>
          <w:lang w:val="en-IN"/>
        </w:rPr>
        <w:tab/>
      </w: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r>
      <w:r w:rsidRPr="00294D52">
        <w:rPr>
          <w:lang w:val="en-IN"/>
        </w:rPr>
        <w:tab/>
        <w:t>default: begin</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State&lt;=INIT;</w:t>
      </w:r>
    </w:p>
    <w:p w:rsidR="00DB5E59" w:rsidRPr="00294D52" w:rsidRDefault="00DB5E59" w:rsidP="00DB5E59">
      <w:pPr>
        <w:pStyle w:val="ListParagraph"/>
        <w:ind w:left="1800"/>
        <w:rPr>
          <w:lang w:val="en-IN"/>
        </w:rPr>
      </w:pPr>
      <w:r w:rsidRPr="00294D52">
        <w:rPr>
          <w:lang w:val="en-IN"/>
        </w:rPr>
        <w:t xml:space="preserve">                                                       allow&lt;=0;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user_id_out=3'd0;</w:t>
      </w:r>
    </w:p>
    <w:p w:rsidR="00DB5E59" w:rsidRPr="00294D52" w:rsidRDefault="00DB5E59" w:rsidP="00DB5E59">
      <w:pPr>
        <w:pStyle w:val="ListParagraph"/>
        <w:ind w:left="1800"/>
        <w:rPr>
          <w:lang w:val="en-IN"/>
        </w:rPr>
      </w:pPr>
      <w:r w:rsidRPr="00294D52">
        <w:rPr>
          <w:lang w:val="en-IN"/>
        </w:rPr>
        <w:t xml:space="preserve">        </w:t>
      </w:r>
      <w:r w:rsidRPr="00294D52">
        <w:rPr>
          <w:lang w:val="en-IN"/>
        </w:rPr>
        <w:tab/>
      </w:r>
      <w:r w:rsidRPr="00294D52">
        <w:rPr>
          <w:lang w:val="en-IN"/>
        </w:rPr>
        <w:tab/>
      </w:r>
      <w:r w:rsidRPr="00294D52">
        <w:rPr>
          <w:lang w:val="en-IN"/>
        </w:rPr>
        <w:tab/>
        <w:t>enable_out&lt;=0;</w:t>
      </w:r>
    </w:p>
    <w:p w:rsidR="00DB5E59" w:rsidRPr="00294D52" w:rsidRDefault="00DB5E59" w:rsidP="00DB5E59">
      <w:pPr>
        <w:pStyle w:val="ListParagraph"/>
        <w:ind w:left="1800"/>
        <w:rPr>
          <w:lang w:val="en-IN"/>
        </w:rPr>
      </w:pPr>
      <w:r w:rsidRPr="00294D52">
        <w:rPr>
          <w:lang w:val="en-IN"/>
        </w:rPr>
        <w:t xml:space="preserve"> </w:t>
      </w:r>
      <w:r w:rsidRPr="00294D52">
        <w:rPr>
          <w:lang w:val="en-IN"/>
        </w:rPr>
        <w:tab/>
      </w:r>
      <w:r w:rsidRPr="00294D52">
        <w:rPr>
          <w:lang w:val="en-IN"/>
        </w:rPr>
        <w:tab/>
      </w:r>
      <w:r w:rsidRPr="00294D52">
        <w:rPr>
          <w:lang w:val="en-IN"/>
        </w:rPr>
        <w:tab/>
        <w:t>pwd_address&lt;=6'd0;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cycle&lt;=3'd0;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chance&lt;=2'd0;</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r>
      <w:r w:rsidRPr="00294D52">
        <w:rPr>
          <w:lang w:val="en-IN"/>
        </w:rPr>
        <w:tab/>
      </w:r>
      <w:r w:rsidRPr="00294D52">
        <w:rPr>
          <w:lang w:val="en-IN"/>
        </w:rPr>
        <w:tab/>
        <w:t>endcase</w:t>
      </w:r>
    </w:p>
    <w:p w:rsidR="00DB5E59" w:rsidRPr="00294D52" w:rsidRDefault="00DB5E59" w:rsidP="00DB5E59">
      <w:pPr>
        <w:pStyle w:val="ListParagraph"/>
        <w:ind w:left="1800"/>
        <w:rPr>
          <w:lang w:val="en-IN"/>
        </w:rPr>
      </w:pPr>
      <w:r w:rsidRPr="00294D52">
        <w:rPr>
          <w:lang w:val="en-IN"/>
        </w:rPr>
        <w:tab/>
      </w:r>
      <w:r w:rsidRPr="00294D52">
        <w:rPr>
          <w:lang w:val="en-IN"/>
        </w:rPr>
        <w:tab/>
        <w:t>end</w:t>
      </w:r>
    </w:p>
    <w:p w:rsidR="00DB5E59" w:rsidRPr="00294D52" w:rsidRDefault="00DB5E59" w:rsidP="00DB5E59">
      <w:pPr>
        <w:pStyle w:val="ListParagraph"/>
        <w:ind w:left="1800"/>
        <w:rPr>
          <w:lang w:val="en-IN"/>
        </w:rPr>
      </w:pPr>
      <w:r w:rsidRPr="00294D52">
        <w:rPr>
          <w:lang w:val="en-IN"/>
        </w:rPr>
        <w:tab/>
        <w:t xml:space="preserve">          end</w:t>
      </w:r>
    </w:p>
    <w:p w:rsidR="00DB5E59" w:rsidRPr="00294D52" w:rsidRDefault="00DB5E59" w:rsidP="00DB5E59">
      <w:pPr>
        <w:pStyle w:val="ListParagraph"/>
        <w:ind w:left="1800"/>
        <w:rPr>
          <w:lang w:val="en-IN"/>
        </w:rPr>
      </w:pPr>
      <w:r w:rsidRPr="00294D52">
        <w:rPr>
          <w:lang w:val="en-IN"/>
        </w:rPr>
        <w:tab/>
        <w:t>end</w:t>
      </w:r>
    </w:p>
    <w:p w:rsidR="00DB5E59" w:rsidRPr="00294D52" w:rsidRDefault="00DB5E59" w:rsidP="00DB5E59">
      <w:pPr>
        <w:pStyle w:val="ListParagraph"/>
        <w:ind w:left="1800"/>
        <w:rPr>
          <w:lang w:val="en-IN"/>
        </w:rPr>
      </w:pPr>
      <w:r w:rsidRPr="00294D52">
        <w:rPr>
          <w:lang w:val="en-IN"/>
        </w:rPr>
        <w:t>endmodule</w:t>
      </w:r>
    </w:p>
    <w:p w:rsidR="00DB5E59" w:rsidRPr="00DB5F0B" w:rsidRDefault="00DB5E59" w:rsidP="00DB5E59">
      <w:pPr>
        <w:rPr>
          <w:lang w:val="en-IN"/>
        </w:rPr>
      </w:pPr>
    </w:p>
    <w:p w:rsidR="00DB5E59" w:rsidRDefault="00DB5E59" w:rsidP="00192A2A">
      <w:pPr>
        <w:pStyle w:val="ListParagraph"/>
        <w:numPr>
          <w:ilvl w:val="0"/>
          <w:numId w:val="68"/>
        </w:numPr>
        <w:rPr>
          <w:lang w:val="en-IN"/>
        </w:rPr>
      </w:pPr>
      <w:r>
        <w:rPr>
          <w:lang w:val="en-IN"/>
        </w:rPr>
        <w:t xml:space="preserve">Output select: </w:t>
      </w:r>
      <w:r w:rsidRPr="004441AC">
        <w:rPr>
          <w:lang w:val="en-IN"/>
        </w:rPr>
        <w:t>op_select</w:t>
      </w:r>
      <w:r>
        <w:rPr>
          <w:lang w:val="en-IN"/>
        </w:rPr>
        <w:t>.v</w:t>
      </w:r>
    </w:p>
    <w:p w:rsidR="00DB5E59" w:rsidRPr="00C95EAE" w:rsidRDefault="00DB5E59" w:rsidP="00DB5E59">
      <w:pPr>
        <w:pStyle w:val="ListParagraph"/>
        <w:rPr>
          <w:lang w:val="en-IN"/>
        </w:rPr>
      </w:pPr>
      <w:r w:rsidRPr="00C95EAE">
        <w:rPr>
          <w:lang w:val="en-IN"/>
        </w:rPr>
        <w:t>//ECE 6370 Advanced Digital Design</w:t>
      </w:r>
    </w:p>
    <w:p w:rsidR="00DB5E59" w:rsidRPr="0009089D" w:rsidRDefault="00DB5E59" w:rsidP="00DB5E59">
      <w:pPr>
        <w:pStyle w:val="ListParagraph"/>
        <w:rPr>
          <w:lang w:val="en-IN"/>
        </w:rPr>
      </w:pPr>
      <w:r w:rsidRPr="0009089D">
        <w:rPr>
          <w:lang w:val="en-IN"/>
        </w:rPr>
        <w:t>// Team: Digital Fortress</w:t>
      </w:r>
    </w:p>
    <w:p w:rsidR="00DB5E59" w:rsidRPr="0009089D" w:rsidRDefault="00DB5E59" w:rsidP="00DB5E59">
      <w:pPr>
        <w:pStyle w:val="ListParagraph"/>
        <w:rPr>
          <w:lang w:val="en-IN"/>
        </w:rPr>
      </w:pPr>
      <w:r w:rsidRPr="0009089D">
        <w:rPr>
          <w:lang w:val="en-IN"/>
        </w:rPr>
        <w:t>//verilog module</w:t>
      </w:r>
    </w:p>
    <w:p w:rsidR="00DB5E59" w:rsidRPr="0009089D" w:rsidRDefault="00DB5E59" w:rsidP="00DB5E59">
      <w:pPr>
        <w:pStyle w:val="ListParagraph"/>
        <w:rPr>
          <w:lang w:val="en-IN"/>
        </w:rPr>
      </w:pPr>
      <w:r w:rsidRPr="0009089D">
        <w:rPr>
          <w:lang w:val="en-IN"/>
        </w:rPr>
        <w:t>//disp is the output which is selected to display</w:t>
      </w:r>
    </w:p>
    <w:p w:rsidR="00DB5E59" w:rsidRPr="0009089D" w:rsidRDefault="00DB5E59" w:rsidP="00DB5E59">
      <w:pPr>
        <w:pStyle w:val="ListParagraph"/>
        <w:rPr>
          <w:lang w:val="en-IN"/>
        </w:rPr>
      </w:pPr>
      <w:r w:rsidRPr="0009089D">
        <w:rPr>
          <w:lang w:val="en-IN"/>
        </w:rPr>
        <w:t>module op_select (hex0_disp, hex1_disp, hex2_disp, hex3_disp, hex4_disp, hex5_disp, hex6_disp, hex7_disp, lcd_rs_top, lcd_rw_top, lcd_e_top, lcd_4_top, lcd_5_top, lcd_6_top, lcd_7_top, en1, en2, hex0_pl1, hex1_pl1, hex2_pl1, hex3_pl1, hex4_pl1, hex5_pl1, hex6_pl1, RN1_pl1, lcd_rs_pl1, lcd_rw_pl1, lcd_e_pl1, lcd_4_pl1, lcd_5_pl1, lcd_6_pl1, lcd_7_pl1, lcd_rs, lcd_rw, lcd_e, lcd_4, lcd_5, lcd_6, lcd_7, hex0, hex1, hex2, RN2, hex4, hex5, hex6, RN1, clk, reset);</w:t>
      </w:r>
    </w:p>
    <w:p w:rsidR="00DB5E59" w:rsidRPr="0009089D" w:rsidRDefault="00DB5E59" w:rsidP="00DB5E59">
      <w:pPr>
        <w:pStyle w:val="ListParagraph"/>
        <w:rPr>
          <w:lang w:val="en-IN"/>
        </w:rPr>
      </w:pPr>
    </w:p>
    <w:p w:rsidR="00DB5E59" w:rsidRPr="0009089D" w:rsidRDefault="00DB5E59" w:rsidP="00DB5E59">
      <w:pPr>
        <w:pStyle w:val="ListParagraph"/>
        <w:rPr>
          <w:lang w:val="en-IN"/>
        </w:rPr>
      </w:pPr>
      <w:r w:rsidRPr="0009089D">
        <w:rPr>
          <w:lang w:val="en-IN"/>
        </w:rPr>
        <w:t>//Declare inputs,outputs and internal variables</w:t>
      </w:r>
    </w:p>
    <w:p w:rsidR="00DB5E59" w:rsidRPr="0009089D" w:rsidRDefault="00DB5E59" w:rsidP="00DB5E59">
      <w:pPr>
        <w:pStyle w:val="ListParagraph"/>
        <w:rPr>
          <w:lang w:val="en-IN"/>
        </w:rPr>
      </w:pPr>
      <w:r w:rsidRPr="0009089D">
        <w:rPr>
          <w:lang w:val="en-IN"/>
        </w:rPr>
        <w:t xml:space="preserve">  input [6:0] hex0_pl1, hex1_pl1, hex2_pl1, hex3_pl1, hex4_pl1, hex5_pl1, hex6_pl1, RN1_pl1;</w:t>
      </w:r>
    </w:p>
    <w:p w:rsidR="00DB5E59" w:rsidRPr="0009089D" w:rsidRDefault="00DB5E59" w:rsidP="00DB5E59">
      <w:pPr>
        <w:pStyle w:val="ListParagraph"/>
        <w:rPr>
          <w:lang w:val="en-IN"/>
        </w:rPr>
      </w:pPr>
      <w:r w:rsidRPr="0009089D">
        <w:rPr>
          <w:lang w:val="en-IN"/>
        </w:rPr>
        <w:t xml:space="preserve">  input [6:0]  hex0, hex1, hex2, RN2, hex4, hex5, hex6, RN1;</w:t>
      </w:r>
    </w:p>
    <w:p w:rsidR="00DB5E59" w:rsidRPr="0009089D" w:rsidRDefault="00DB5E59" w:rsidP="00DB5E59">
      <w:pPr>
        <w:pStyle w:val="ListParagraph"/>
        <w:rPr>
          <w:lang w:val="en-IN"/>
        </w:rPr>
      </w:pPr>
      <w:r w:rsidRPr="0009089D">
        <w:rPr>
          <w:lang w:val="en-IN"/>
        </w:rPr>
        <w:t xml:space="preserve">  input lcd_rs_pl1, lcd_rw_pl1, lcd_e_pl1, lcd_4_pl1, lcd_5_pl1, lcd_6_pl1, lcd_7_pl1;</w:t>
      </w:r>
    </w:p>
    <w:p w:rsidR="00DB5E59" w:rsidRPr="0009089D" w:rsidRDefault="00DB5E59" w:rsidP="00DB5E59">
      <w:pPr>
        <w:pStyle w:val="ListParagraph"/>
        <w:rPr>
          <w:lang w:val="en-IN"/>
        </w:rPr>
      </w:pPr>
      <w:r w:rsidRPr="0009089D">
        <w:rPr>
          <w:lang w:val="en-IN"/>
        </w:rPr>
        <w:t xml:space="preserve">  input lcd_rs, lcd_rw, lcd_e, lcd_4, lcd_5, lcd_6, lcd_7;</w:t>
      </w:r>
    </w:p>
    <w:p w:rsidR="00DB5E59" w:rsidRPr="0009089D" w:rsidRDefault="00DB5E59" w:rsidP="00DB5E59">
      <w:pPr>
        <w:pStyle w:val="ListParagraph"/>
        <w:rPr>
          <w:lang w:val="en-IN"/>
        </w:rPr>
      </w:pPr>
      <w:r w:rsidRPr="0009089D">
        <w:rPr>
          <w:lang w:val="en-IN"/>
        </w:rPr>
        <w:t xml:space="preserve">  input clk, reset, en1, en2;</w:t>
      </w:r>
    </w:p>
    <w:p w:rsidR="00DB5E59" w:rsidRPr="0009089D" w:rsidRDefault="00DB5E59" w:rsidP="00DB5E59">
      <w:pPr>
        <w:pStyle w:val="ListParagraph"/>
        <w:rPr>
          <w:lang w:val="en-IN"/>
        </w:rPr>
      </w:pPr>
      <w:r w:rsidRPr="0009089D">
        <w:rPr>
          <w:lang w:val="en-IN"/>
        </w:rPr>
        <w:t xml:space="preserve">  output [6:0] hex0_disp, hex1_disp, hex2_disp, hex3_disp, hex4_disp, hex5_disp, hex6_disp, hex7_disp;</w:t>
      </w:r>
    </w:p>
    <w:p w:rsidR="00DB5E59" w:rsidRPr="0009089D" w:rsidRDefault="00DB5E59" w:rsidP="00DB5E59">
      <w:pPr>
        <w:pStyle w:val="ListParagraph"/>
        <w:rPr>
          <w:lang w:val="en-IN"/>
        </w:rPr>
      </w:pPr>
      <w:r w:rsidRPr="0009089D">
        <w:rPr>
          <w:lang w:val="en-IN"/>
        </w:rPr>
        <w:t xml:space="preserve">  output lcd_rs_top, lcd_rw_top, lcd_e_top, lcd_4_top, lcd_5_top, lcd_6_top, lcd_7_top;</w:t>
      </w:r>
    </w:p>
    <w:p w:rsidR="00DB5E59" w:rsidRPr="0009089D" w:rsidRDefault="00DB5E59" w:rsidP="00DB5E59">
      <w:pPr>
        <w:pStyle w:val="ListParagraph"/>
        <w:rPr>
          <w:lang w:val="en-IN"/>
        </w:rPr>
      </w:pPr>
      <w:r w:rsidRPr="0009089D">
        <w:rPr>
          <w:lang w:val="en-IN"/>
        </w:rPr>
        <w:t xml:space="preserve">  reg [6:0] hex0_disp, hex1_disp, hex2_disp, hex3_disp, hex4_disp, hex5_disp, hex6_disp, hex7_disp;</w:t>
      </w:r>
    </w:p>
    <w:p w:rsidR="00DB5E59" w:rsidRPr="0009089D" w:rsidRDefault="00DB5E59" w:rsidP="00DB5E59">
      <w:pPr>
        <w:pStyle w:val="ListParagraph"/>
        <w:rPr>
          <w:lang w:val="en-IN"/>
        </w:rPr>
      </w:pPr>
      <w:r w:rsidRPr="0009089D">
        <w:rPr>
          <w:lang w:val="en-IN"/>
        </w:rPr>
        <w:t xml:space="preserve">  reg lcd_rs_top, lcd_rw_top, lcd_e_top, lcd_4_top, lcd_5_top, lcd_6_top, lcd_7_top;</w:t>
      </w:r>
    </w:p>
    <w:p w:rsidR="00DB5E59" w:rsidRPr="0009089D" w:rsidRDefault="00DB5E59" w:rsidP="00DB5E59">
      <w:pPr>
        <w:pStyle w:val="ListParagraph"/>
        <w:rPr>
          <w:lang w:val="en-IN"/>
        </w:rPr>
      </w:pPr>
      <w:r w:rsidRPr="0009089D">
        <w:rPr>
          <w:lang w:val="en-IN"/>
        </w:rPr>
        <w:t xml:space="preserve"> </w:t>
      </w:r>
    </w:p>
    <w:p w:rsidR="00DB5E59" w:rsidRPr="0009089D" w:rsidRDefault="00DB5E59" w:rsidP="00DB5E59">
      <w:pPr>
        <w:pStyle w:val="ListParagraph"/>
        <w:rPr>
          <w:lang w:val="en-IN"/>
        </w:rPr>
      </w:pPr>
      <w:r w:rsidRPr="0009089D">
        <w:rPr>
          <w:lang w:val="en-IN"/>
        </w:rPr>
        <w:t>//Procedure description to display score in BCD at the end of game</w:t>
      </w:r>
    </w:p>
    <w:p w:rsidR="00DB5E59" w:rsidRPr="0009089D" w:rsidRDefault="00DB5E59" w:rsidP="00DB5E59">
      <w:pPr>
        <w:pStyle w:val="ListParagraph"/>
        <w:rPr>
          <w:lang w:val="en-IN"/>
        </w:rPr>
      </w:pPr>
      <w:r w:rsidRPr="0009089D">
        <w:rPr>
          <w:lang w:val="en-IN"/>
        </w:rPr>
        <w:lastRenderedPageBreak/>
        <w:t xml:space="preserve">  always @ (posedge clk) begin</w:t>
      </w:r>
    </w:p>
    <w:p w:rsidR="00DB5E59" w:rsidRPr="0009089D" w:rsidRDefault="00DB5E59" w:rsidP="00DB5E59">
      <w:pPr>
        <w:pStyle w:val="ListParagraph"/>
        <w:rPr>
          <w:lang w:val="en-IN"/>
        </w:rPr>
      </w:pPr>
      <w:r w:rsidRPr="0009089D">
        <w:rPr>
          <w:lang w:val="en-IN"/>
        </w:rPr>
        <w:t xml:space="preserve">    if (reset==0) begin</w:t>
      </w:r>
    </w:p>
    <w:p w:rsidR="00DB5E59" w:rsidRPr="0009089D" w:rsidRDefault="00DB5E59" w:rsidP="00DB5E59">
      <w:pPr>
        <w:pStyle w:val="ListParagraph"/>
        <w:rPr>
          <w:lang w:val="en-IN"/>
        </w:rPr>
      </w:pPr>
      <w:r w:rsidRPr="0009089D">
        <w:rPr>
          <w:lang w:val="en-IN"/>
        </w:rPr>
        <w:t xml:space="preserve">        hex0_disp&lt;= 7'd127;</w:t>
      </w:r>
    </w:p>
    <w:p w:rsidR="00DB5E59" w:rsidRPr="0009089D" w:rsidRDefault="00DB5E59" w:rsidP="00DB5E59">
      <w:pPr>
        <w:pStyle w:val="ListParagraph"/>
        <w:rPr>
          <w:lang w:val="en-IN"/>
        </w:rPr>
      </w:pPr>
      <w:r w:rsidRPr="0009089D">
        <w:rPr>
          <w:lang w:val="en-IN"/>
        </w:rPr>
        <w:t xml:space="preserve">        hex1_disp&lt;= 7'd127;</w:t>
      </w:r>
    </w:p>
    <w:p w:rsidR="00DB5E59" w:rsidRPr="0009089D" w:rsidRDefault="00DB5E59" w:rsidP="00DB5E59">
      <w:pPr>
        <w:pStyle w:val="ListParagraph"/>
        <w:rPr>
          <w:lang w:val="en-IN"/>
        </w:rPr>
      </w:pPr>
      <w:r w:rsidRPr="0009089D">
        <w:rPr>
          <w:lang w:val="en-IN"/>
        </w:rPr>
        <w:t xml:space="preserve">        hex2_disp&lt;= 7'd127;</w:t>
      </w:r>
    </w:p>
    <w:p w:rsidR="00DB5E59" w:rsidRPr="0009089D" w:rsidRDefault="00DB5E59" w:rsidP="00DB5E59">
      <w:pPr>
        <w:pStyle w:val="ListParagraph"/>
        <w:rPr>
          <w:lang w:val="en-IN"/>
        </w:rPr>
      </w:pPr>
      <w:r w:rsidRPr="0009089D">
        <w:rPr>
          <w:lang w:val="en-IN"/>
        </w:rPr>
        <w:t xml:space="preserve">        hex3_disp&lt;= 7'd127;</w:t>
      </w:r>
    </w:p>
    <w:p w:rsidR="00DB5E59" w:rsidRPr="0009089D" w:rsidRDefault="00DB5E59" w:rsidP="00DB5E59">
      <w:pPr>
        <w:pStyle w:val="ListParagraph"/>
        <w:rPr>
          <w:lang w:val="en-IN"/>
        </w:rPr>
      </w:pPr>
      <w:r w:rsidRPr="0009089D">
        <w:rPr>
          <w:lang w:val="en-IN"/>
        </w:rPr>
        <w:t xml:space="preserve">        hex4_disp&lt;= 7'd127;</w:t>
      </w:r>
    </w:p>
    <w:p w:rsidR="00DB5E59" w:rsidRPr="0009089D" w:rsidRDefault="00DB5E59" w:rsidP="00DB5E59">
      <w:pPr>
        <w:pStyle w:val="ListParagraph"/>
        <w:rPr>
          <w:lang w:val="en-IN"/>
        </w:rPr>
      </w:pPr>
      <w:r w:rsidRPr="0009089D">
        <w:rPr>
          <w:lang w:val="en-IN"/>
        </w:rPr>
        <w:t xml:space="preserve">        hex5_disp&lt;= 7'd127;</w:t>
      </w:r>
    </w:p>
    <w:p w:rsidR="00DB5E59" w:rsidRPr="0009089D" w:rsidRDefault="00DB5E59" w:rsidP="00DB5E59">
      <w:pPr>
        <w:pStyle w:val="ListParagraph"/>
        <w:rPr>
          <w:lang w:val="en-IN"/>
        </w:rPr>
      </w:pPr>
      <w:r w:rsidRPr="0009089D">
        <w:rPr>
          <w:lang w:val="en-IN"/>
        </w:rPr>
        <w:t xml:space="preserve">        hex6_disp&lt;= 7'd127;</w:t>
      </w:r>
    </w:p>
    <w:p w:rsidR="00DB5E59" w:rsidRPr="0009089D" w:rsidRDefault="00DB5E59" w:rsidP="00DB5E59">
      <w:pPr>
        <w:pStyle w:val="ListParagraph"/>
        <w:rPr>
          <w:lang w:val="en-IN"/>
        </w:rPr>
      </w:pPr>
      <w:r w:rsidRPr="0009089D">
        <w:rPr>
          <w:lang w:val="en-IN"/>
        </w:rPr>
        <w:t xml:space="preserve">        hex7_disp&lt;= 7'd127;</w:t>
      </w:r>
    </w:p>
    <w:p w:rsidR="00DB5E59" w:rsidRPr="0009089D" w:rsidRDefault="00DB5E59" w:rsidP="00DB5E59">
      <w:pPr>
        <w:pStyle w:val="ListParagraph"/>
        <w:rPr>
          <w:lang w:val="en-IN"/>
        </w:rPr>
      </w:pPr>
      <w:r w:rsidRPr="0009089D">
        <w:rPr>
          <w:lang w:val="en-IN"/>
        </w:rPr>
        <w:t xml:space="preserve">        lcd_rs_top&lt;= lcd_rs_pl1;</w:t>
      </w:r>
    </w:p>
    <w:p w:rsidR="00DB5E59" w:rsidRPr="0009089D" w:rsidRDefault="00DB5E59" w:rsidP="00DB5E59">
      <w:pPr>
        <w:pStyle w:val="ListParagraph"/>
        <w:rPr>
          <w:lang w:val="en-IN"/>
        </w:rPr>
      </w:pPr>
      <w:r w:rsidRPr="0009089D">
        <w:rPr>
          <w:lang w:val="en-IN"/>
        </w:rPr>
        <w:t xml:space="preserve">        lcd_rw_top&lt;= lcd_rw_pl1;</w:t>
      </w:r>
    </w:p>
    <w:p w:rsidR="00DB5E59" w:rsidRPr="0009089D" w:rsidRDefault="00DB5E59" w:rsidP="00DB5E59">
      <w:pPr>
        <w:pStyle w:val="ListParagraph"/>
        <w:rPr>
          <w:lang w:val="en-IN"/>
        </w:rPr>
      </w:pPr>
      <w:r w:rsidRPr="0009089D">
        <w:rPr>
          <w:lang w:val="en-IN"/>
        </w:rPr>
        <w:t xml:space="preserve">        lcd_e_top&lt;= lcd_e_pl1;</w:t>
      </w:r>
    </w:p>
    <w:p w:rsidR="00DB5E59" w:rsidRPr="0009089D" w:rsidRDefault="00DB5E59" w:rsidP="00DB5E59">
      <w:pPr>
        <w:pStyle w:val="ListParagraph"/>
        <w:rPr>
          <w:lang w:val="en-IN"/>
        </w:rPr>
      </w:pPr>
      <w:r w:rsidRPr="0009089D">
        <w:rPr>
          <w:lang w:val="en-IN"/>
        </w:rPr>
        <w:t xml:space="preserve">        lcd_4_top&lt;= lcd_4_pl1;</w:t>
      </w:r>
    </w:p>
    <w:p w:rsidR="00DB5E59" w:rsidRPr="0009089D" w:rsidRDefault="00DB5E59" w:rsidP="00DB5E59">
      <w:pPr>
        <w:pStyle w:val="ListParagraph"/>
        <w:rPr>
          <w:lang w:val="en-IN"/>
        </w:rPr>
      </w:pPr>
      <w:r w:rsidRPr="0009089D">
        <w:rPr>
          <w:lang w:val="en-IN"/>
        </w:rPr>
        <w:t xml:space="preserve">        lcd_5_top&lt;= lcd_5_pl1;</w:t>
      </w:r>
    </w:p>
    <w:p w:rsidR="00DB5E59" w:rsidRPr="0009089D" w:rsidRDefault="00DB5E59" w:rsidP="00DB5E59">
      <w:pPr>
        <w:pStyle w:val="ListParagraph"/>
        <w:rPr>
          <w:lang w:val="en-IN"/>
        </w:rPr>
      </w:pPr>
      <w:r w:rsidRPr="0009089D">
        <w:rPr>
          <w:lang w:val="en-IN"/>
        </w:rPr>
        <w:t xml:space="preserve">        lcd_6_top&lt;= lcd_6_pl1;</w:t>
      </w:r>
    </w:p>
    <w:p w:rsidR="00DB5E59" w:rsidRPr="0009089D" w:rsidRDefault="00DB5E59" w:rsidP="00DB5E59">
      <w:pPr>
        <w:pStyle w:val="ListParagraph"/>
        <w:rPr>
          <w:lang w:val="en-IN"/>
        </w:rPr>
      </w:pPr>
      <w:r w:rsidRPr="0009089D">
        <w:rPr>
          <w:lang w:val="en-IN"/>
        </w:rPr>
        <w:t xml:space="preserve">        lcd_7_top&lt;= lcd_7_pl1;</w:t>
      </w:r>
    </w:p>
    <w:p w:rsidR="00DB5E59" w:rsidRPr="0009089D" w:rsidRDefault="00DB5E59" w:rsidP="00DB5E59">
      <w:pPr>
        <w:pStyle w:val="ListParagraph"/>
        <w:rPr>
          <w:lang w:val="en-IN"/>
        </w:rPr>
      </w:pPr>
      <w:r w:rsidRPr="0009089D">
        <w:rPr>
          <w:lang w:val="en-IN"/>
        </w:rPr>
        <w:t xml:space="preserve">    end</w:t>
      </w:r>
    </w:p>
    <w:p w:rsidR="00DB5E59" w:rsidRPr="0009089D" w:rsidRDefault="00DB5E59" w:rsidP="00DB5E59">
      <w:pPr>
        <w:pStyle w:val="ListParagraph"/>
        <w:rPr>
          <w:lang w:val="en-IN"/>
        </w:rPr>
      </w:pPr>
      <w:r w:rsidRPr="0009089D">
        <w:rPr>
          <w:lang w:val="en-IN"/>
        </w:rPr>
        <w:t xml:space="preserve">    else begin</w:t>
      </w:r>
    </w:p>
    <w:p w:rsidR="00DB5E59" w:rsidRPr="0009089D" w:rsidRDefault="00DB5E59" w:rsidP="00DB5E59">
      <w:pPr>
        <w:pStyle w:val="ListParagraph"/>
        <w:rPr>
          <w:lang w:val="en-IN"/>
        </w:rPr>
      </w:pPr>
      <w:r w:rsidRPr="0009089D">
        <w:rPr>
          <w:lang w:val="en-IN"/>
        </w:rPr>
        <w:t xml:space="preserve">      if (en1==1'b1 &amp;&amp; en2== 1'b0) begin</w:t>
      </w:r>
    </w:p>
    <w:p w:rsidR="00DB5E59" w:rsidRPr="0009089D" w:rsidRDefault="00DB5E59" w:rsidP="00DB5E59">
      <w:pPr>
        <w:pStyle w:val="ListParagraph"/>
        <w:rPr>
          <w:lang w:val="en-IN"/>
        </w:rPr>
      </w:pPr>
      <w:r w:rsidRPr="0009089D">
        <w:rPr>
          <w:lang w:val="en-IN"/>
        </w:rPr>
        <w:t xml:space="preserve">        hex0_disp&lt;= hex0_pl1;</w:t>
      </w:r>
    </w:p>
    <w:p w:rsidR="00DB5E59" w:rsidRPr="0009089D" w:rsidRDefault="00DB5E59" w:rsidP="00DB5E59">
      <w:pPr>
        <w:pStyle w:val="ListParagraph"/>
        <w:rPr>
          <w:lang w:val="en-IN"/>
        </w:rPr>
      </w:pPr>
      <w:r w:rsidRPr="0009089D">
        <w:rPr>
          <w:lang w:val="en-IN"/>
        </w:rPr>
        <w:t xml:space="preserve">        hex1_disp&lt;= hex1_pl1;</w:t>
      </w:r>
    </w:p>
    <w:p w:rsidR="00DB5E59" w:rsidRPr="0009089D" w:rsidRDefault="00DB5E59" w:rsidP="00DB5E59">
      <w:pPr>
        <w:pStyle w:val="ListParagraph"/>
        <w:rPr>
          <w:lang w:val="en-IN"/>
        </w:rPr>
      </w:pPr>
      <w:r w:rsidRPr="0009089D">
        <w:rPr>
          <w:lang w:val="en-IN"/>
        </w:rPr>
        <w:t xml:space="preserve">        hex2_disp&lt;= hex2_pl1;</w:t>
      </w:r>
    </w:p>
    <w:p w:rsidR="00DB5E59" w:rsidRPr="0009089D" w:rsidRDefault="00DB5E59" w:rsidP="00DB5E59">
      <w:pPr>
        <w:pStyle w:val="ListParagraph"/>
        <w:rPr>
          <w:lang w:val="en-IN"/>
        </w:rPr>
      </w:pPr>
      <w:r w:rsidRPr="0009089D">
        <w:rPr>
          <w:lang w:val="en-IN"/>
        </w:rPr>
        <w:t xml:space="preserve">        hex3_disp&lt;= hex3_pl1;</w:t>
      </w:r>
    </w:p>
    <w:p w:rsidR="00DB5E59" w:rsidRPr="0009089D" w:rsidRDefault="00DB5E59" w:rsidP="00DB5E59">
      <w:pPr>
        <w:pStyle w:val="ListParagraph"/>
        <w:rPr>
          <w:lang w:val="en-IN"/>
        </w:rPr>
      </w:pPr>
      <w:r w:rsidRPr="0009089D">
        <w:rPr>
          <w:lang w:val="en-IN"/>
        </w:rPr>
        <w:t xml:space="preserve">        hex4_disp&lt;= hex4_pl1;</w:t>
      </w:r>
    </w:p>
    <w:p w:rsidR="00DB5E59" w:rsidRPr="0009089D" w:rsidRDefault="00DB5E59" w:rsidP="00DB5E59">
      <w:pPr>
        <w:pStyle w:val="ListParagraph"/>
        <w:rPr>
          <w:lang w:val="en-IN"/>
        </w:rPr>
      </w:pPr>
      <w:r w:rsidRPr="0009089D">
        <w:rPr>
          <w:lang w:val="en-IN"/>
        </w:rPr>
        <w:t xml:space="preserve">        hex5_disp&lt;= hex5_pl1;</w:t>
      </w:r>
    </w:p>
    <w:p w:rsidR="00DB5E59" w:rsidRPr="0009089D" w:rsidRDefault="00DB5E59" w:rsidP="00DB5E59">
      <w:pPr>
        <w:pStyle w:val="ListParagraph"/>
        <w:rPr>
          <w:lang w:val="en-IN"/>
        </w:rPr>
      </w:pPr>
      <w:r w:rsidRPr="0009089D">
        <w:rPr>
          <w:lang w:val="en-IN"/>
        </w:rPr>
        <w:t xml:space="preserve">        hex6_disp&lt;= hex6_pl1;</w:t>
      </w:r>
    </w:p>
    <w:p w:rsidR="00DB5E59" w:rsidRPr="0009089D" w:rsidRDefault="00DB5E59" w:rsidP="00DB5E59">
      <w:pPr>
        <w:pStyle w:val="ListParagraph"/>
        <w:rPr>
          <w:lang w:val="en-IN"/>
        </w:rPr>
      </w:pPr>
      <w:r w:rsidRPr="0009089D">
        <w:rPr>
          <w:lang w:val="en-IN"/>
        </w:rPr>
        <w:t xml:space="preserve">        hex7_disp&lt;= RN1_pl1;</w:t>
      </w:r>
    </w:p>
    <w:p w:rsidR="00DB5E59" w:rsidRPr="0009089D" w:rsidRDefault="00DB5E59" w:rsidP="00DB5E59">
      <w:pPr>
        <w:pStyle w:val="ListParagraph"/>
        <w:rPr>
          <w:lang w:val="en-IN"/>
        </w:rPr>
      </w:pPr>
      <w:r w:rsidRPr="0009089D">
        <w:rPr>
          <w:lang w:val="en-IN"/>
        </w:rPr>
        <w:t xml:space="preserve">        lcd_rs_top&lt;= lcd_rs_pl1;</w:t>
      </w:r>
    </w:p>
    <w:p w:rsidR="00DB5E59" w:rsidRPr="0009089D" w:rsidRDefault="00DB5E59" w:rsidP="00DB5E59">
      <w:pPr>
        <w:pStyle w:val="ListParagraph"/>
        <w:rPr>
          <w:lang w:val="en-IN"/>
        </w:rPr>
      </w:pPr>
      <w:r w:rsidRPr="0009089D">
        <w:rPr>
          <w:lang w:val="en-IN"/>
        </w:rPr>
        <w:t xml:space="preserve">        lcd_rw_top&lt;= lcd_rw_pl1;</w:t>
      </w:r>
    </w:p>
    <w:p w:rsidR="00DB5E59" w:rsidRPr="0009089D" w:rsidRDefault="00DB5E59" w:rsidP="00DB5E59">
      <w:pPr>
        <w:pStyle w:val="ListParagraph"/>
        <w:rPr>
          <w:lang w:val="en-IN"/>
        </w:rPr>
      </w:pPr>
      <w:r w:rsidRPr="0009089D">
        <w:rPr>
          <w:lang w:val="en-IN"/>
        </w:rPr>
        <w:t xml:space="preserve">        lcd_e_top&lt;= lcd_e_pl1;</w:t>
      </w:r>
    </w:p>
    <w:p w:rsidR="00DB5E59" w:rsidRPr="0009089D" w:rsidRDefault="00DB5E59" w:rsidP="00DB5E59">
      <w:pPr>
        <w:pStyle w:val="ListParagraph"/>
        <w:rPr>
          <w:lang w:val="en-IN"/>
        </w:rPr>
      </w:pPr>
      <w:r w:rsidRPr="0009089D">
        <w:rPr>
          <w:lang w:val="en-IN"/>
        </w:rPr>
        <w:t xml:space="preserve">        lcd_4_top&lt;= lcd_4_pl1;</w:t>
      </w:r>
    </w:p>
    <w:p w:rsidR="00DB5E59" w:rsidRPr="0009089D" w:rsidRDefault="00DB5E59" w:rsidP="00DB5E59">
      <w:pPr>
        <w:pStyle w:val="ListParagraph"/>
        <w:rPr>
          <w:lang w:val="en-IN"/>
        </w:rPr>
      </w:pPr>
      <w:r w:rsidRPr="0009089D">
        <w:rPr>
          <w:lang w:val="en-IN"/>
        </w:rPr>
        <w:t xml:space="preserve">        lcd_5_top&lt;= lcd_5_pl1;</w:t>
      </w:r>
    </w:p>
    <w:p w:rsidR="00DB5E59" w:rsidRPr="0009089D" w:rsidRDefault="00DB5E59" w:rsidP="00DB5E59">
      <w:pPr>
        <w:pStyle w:val="ListParagraph"/>
        <w:rPr>
          <w:lang w:val="en-IN"/>
        </w:rPr>
      </w:pPr>
      <w:r w:rsidRPr="0009089D">
        <w:rPr>
          <w:lang w:val="en-IN"/>
        </w:rPr>
        <w:t xml:space="preserve">        lcd_6_top&lt;= lcd_6_pl1;</w:t>
      </w:r>
    </w:p>
    <w:p w:rsidR="00DB5E59" w:rsidRPr="0009089D" w:rsidRDefault="00DB5E59" w:rsidP="00DB5E59">
      <w:pPr>
        <w:pStyle w:val="ListParagraph"/>
        <w:rPr>
          <w:lang w:val="en-IN"/>
        </w:rPr>
      </w:pPr>
      <w:r w:rsidRPr="0009089D">
        <w:rPr>
          <w:lang w:val="en-IN"/>
        </w:rPr>
        <w:t xml:space="preserve">        lcd_7_top&lt;= lcd_7_pl1;</w:t>
      </w:r>
    </w:p>
    <w:p w:rsidR="00DB5E59" w:rsidRPr="0009089D" w:rsidRDefault="00DB5E59" w:rsidP="00DB5E59">
      <w:pPr>
        <w:pStyle w:val="ListParagraph"/>
        <w:rPr>
          <w:lang w:val="en-IN"/>
        </w:rPr>
      </w:pPr>
      <w:r w:rsidRPr="0009089D">
        <w:rPr>
          <w:lang w:val="en-IN"/>
        </w:rPr>
        <w:t xml:space="preserve">       end</w:t>
      </w:r>
    </w:p>
    <w:p w:rsidR="00DB5E59" w:rsidRPr="0009089D" w:rsidRDefault="00DB5E59" w:rsidP="00DB5E59">
      <w:pPr>
        <w:pStyle w:val="ListParagraph"/>
        <w:rPr>
          <w:lang w:val="en-IN"/>
        </w:rPr>
      </w:pPr>
      <w:r w:rsidRPr="0009089D">
        <w:rPr>
          <w:lang w:val="en-IN"/>
        </w:rPr>
        <w:t xml:space="preserve">       else if (en2==1'b1 &amp;&amp; en1== 1'b0) begin</w:t>
      </w:r>
    </w:p>
    <w:p w:rsidR="00DB5E59" w:rsidRPr="0009089D" w:rsidRDefault="00DB5E59" w:rsidP="00DB5E59">
      <w:pPr>
        <w:pStyle w:val="ListParagraph"/>
        <w:rPr>
          <w:lang w:val="en-IN"/>
        </w:rPr>
      </w:pPr>
      <w:r w:rsidRPr="0009089D">
        <w:rPr>
          <w:lang w:val="en-IN"/>
        </w:rPr>
        <w:t xml:space="preserve">        hex0_disp&lt;= hex0;</w:t>
      </w:r>
    </w:p>
    <w:p w:rsidR="00DB5E59" w:rsidRPr="0009089D" w:rsidRDefault="00DB5E59" w:rsidP="00DB5E59">
      <w:pPr>
        <w:pStyle w:val="ListParagraph"/>
        <w:rPr>
          <w:lang w:val="en-IN"/>
        </w:rPr>
      </w:pPr>
      <w:r w:rsidRPr="0009089D">
        <w:rPr>
          <w:lang w:val="en-IN"/>
        </w:rPr>
        <w:t xml:space="preserve">        hex1_disp&lt;= hex1;</w:t>
      </w:r>
    </w:p>
    <w:p w:rsidR="00DB5E59" w:rsidRPr="0009089D" w:rsidRDefault="00DB5E59" w:rsidP="00DB5E59">
      <w:pPr>
        <w:pStyle w:val="ListParagraph"/>
        <w:rPr>
          <w:lang w:val="en-IN"/>
        </w:rPr>
      </w:pPr>
      <w:r w:rsidRPr="0009089D">
        <w:rPr>
          <w:lang w:val="en-IN"/>
        </w:rPr>
        <w:t xml:space="preserve">        hex2_disp&lt;= hex2;</w:t>
      </w:r>
    </w:p>
    <w:p w:rsidR="00DB5E59" w:rsidRPr="0009089D" w:rsidRDefault="00DB5E59" w:rsidP="00DB5E59">
      <w:pPr>
        <w:pStyle w:val="ListParagraph"/>
        <w:rPr>
          <w:lang w:val="en-IN"/>
        </w:rPr>
      </w:pPr>
      <w:r w:rsidRPr="0009089D">
        <w:rPr>
          <w:lang w:val="en-IN"/>
        </w:rPr>
        <w:t xml:space="preserve">        hex3_disp&lt;= RN2;</w:t>
      </w:r>
    </w:p>
    <w:p w:rsidR="00DB5E59" w:rsidRPr="0009089D" w:rsidRDefault="00DB5E59" w:rsidP="00DB5E59">
      <w:pPr>
        <w:pStyle w:val="ListParagraph"/>
        <w:rPr>
          <w:lang w:val="en-IN"/>
        </w:rPr>
      </w:pPr>
      <w:r w:rsidRPr="0009089D">
        <w:rPr>
          <w:lang w:val="en-IN"/>
        </w:rPr>
        <w:t xml:space="preserve">        hex4_disp&lt;= hex4;</w:t>
      </w:r>
    </w:p>
    <w:p w:rsidR="00DB5E59" w:rsidRPr="0009089D" w:rsidRDefault="00DB5E59" w:rsidP="00DB5E59">
      <w:pPr>
        <w:pStyle w:val="ListParagraph"/>
        <w:rPr>
          <w:lang w:val="en-IN"/>
        </w:rPr>
      </w:pPr>
      <w:r w:rsidRPr="0009089D">
        <w:rPr>
          <w:lang w:val="en-IN"/>
        </w:rPr>
        <w:t xml:space="preserve">        hex5_disp&lt;= hex5;</w:t>
      </w:r>
    </w:p>
    <w:p w:rsidR="00DB5E59" w:rsidRPr="0009089D" w:rsidRDefault="00DB5E59" w:rsidP="00DB5E59">
      <w:pPr>
        <w:pStyle w:val="ListParagraph"/>
        <w:rPr>
          <w:lang w:val="en-IN"/>
        </w:rPr>
      </w:pPr>
      <w:r w:rsidRPr="0009089D">
        <w:rPr>
          <w:lang w:val="en-IN"/>
        </w:rPr>
        <w:t xml:space="preserve">        hex6_disp&lt;= hex6;</w:t>
      </w:r>
    </w:p>
    <w:p w:rsidR="00DB5E59" w:rsidRPr="0009089D" w:rsidRDefault="00DB5E59" w:rsidP="00DB5E59">
      <w:pPr>
        <w:pStyle w:val="ListParagraph"/>
        <w:rPr>
          <w:lang w:val="en-IN"/>
        </w:rPr>
      </w:pPr>
      <w:r w:rsidRPr="0009089D">
        <w:rPr>
          <w:lang w:val="en-IN"/>
        </w:rPr>
        <w:t xml:space="preserve">        hex7_disp&lt;= RN1;</w:t>
      </w:r>
    </w:p>
    <w:p w:rsidR="00DB5E59" w:rsidRPr="0009089D" w:rsidRDefault="00DB5E59" w:rsidP="00DB5E59">
      <w:pPr>
        <w:pStyle w:val="ListParagraph"/>
        <w:rPr>
          <w:lang w:val="en-IN"/>
        </w:rPr>
      </w:pPr>
      <w:r w:rsidRPr="0009089D">
        <w:rPr>
          <w:lang w:val="en-IN"/>
        </w:rPr>
        <w:t xml:space="preserve">        lcd_rs_top&lt;= lcd_rs;</w:t>
      </w:r>
    </w:p>
    <w:p w:rsidR="00DB5E59" w:rsidRPr="0009089D" w:rsidRDefault="00DB5E59" w:rsidP="00DB5E59">
      <w:pPr>
        <w:pStyle w:val="ListParagraph"/>
        <w:rPr>
          <w:lang w:val="en-IN"/>
        </w:rPr>
      </w:pPr>
      <w:r w:rsidRPr="0009089D">
        <w:rPr>
          <w:lang w:val="en-IN"/>
        </w:rPr>
        <w:t xml:space="preserve">        lcd_rw_top&lt;= lcd_rw;</w:t>
      </w:r>
    </w:p>
    <w:p w:rsidR="00DB5E59" w:rsidRPr="0009089D" w:rsidRDefault="00DB5E59" w:rsidP="00DB5E59">
      <w:pPr>
        <w:pStyle w:val="ListParagraph"/>
        <w:rPr>
          <w:lang w:val="en-IN"/>
        </w:rPr>
      </w:pPr>
      <w:r w:rsidRPr="0009089D">
        <w:rPr>
          <w:lang w:val="en-IN"/>
        </w:rPr>
        <w:t xml:space="preserve">        lcd_e_top&lt;= lcd_e;</w:t>
      </w:r>
    </w:p>
    <w:p w:rsidR="00DB5E59" w:rsidRPr="0009089D" w:rsidRDefault="00DB5E59" w:rsidP="00DB5E59">
      <w:pPr>
        <w:pStyle w:val="ListParagraph"/>
        <w:rPr>
          <w:lang w:val="en-IN"/>
        </w:rPr>
      </w:pPr>
      <w:r w:rsidRPr="0009089D">
        <w:rPr>
          <w:lang w:val="en-IN"/>
        </w:rPr>
        <w:lastRenderedPageBreak/>
        <w:t xml:space="preserve">        lcd_4_top&lt;= lcd_4;</w:t>
      </w:r>
    </w:p>
    <w:p w:rsidR="00DB5E59" w:rsidRPr="0009089D" w:rsidRDefault="00DB5E59" w:rsidP="00DB5E59">
      <w:pPr>
        <w:pStyle w:val="ListParagraph"/>
        <w:rPr>
          <w:lang w:val="en-IN"/>
        </w:rPr>
      </w:pPr>
      <w:r w:rsidRPr="0009089D">
        <w:rPr>
          <w:lang w:val="en-IN"/>
        </w:rPr>
        <w:t xml:space="preserve">        lcd_5_top&lt;= lcd_5;</w:t>
      </w:r>
    </w:p>
    <w:p w:rsidR="00DB5E59" w:rsidRPr="0009089D" w:rsidRDefault="00DB5E59" w:rsidP="00DB5E59">
      <w:pPr>
        <w:pStyle w:val="ListParagraph"/>
        <w:rPr>
          <w:lang w:val="en-IN"/>
        </w:rPr>
      </w:pPr>
      <w:r w:rsidRPr="0009089D">
        <w:rPr>
          <w:lang w:val="en-IN"/>
        </w:rPr>
        <w:t xml:space="preserve">        lcd_6_top&lt;= lcd_6;</w:t>
      </w:r>
    </w:p>
    <w:p w:rsidR="00DB5E59" w:rsidRPr="0009089D" w:rsidRDefault="00DB5E59" w:rsidP="00DB5E59">
      <w:pPr>
        <w:pStyle w:val="ListParagraph"/>
        <w:rPr>
          <w:lang w:val="en-IN"/>
        </w:rPr>
      </w:pPr>
      <w:r w:rsidRPr="0009089D">
        <w:rPr>
          <w:lang w:val="en-IN"/>
        </w:rPr>
        <w:t xml:space="preserve">        lcd_7_top&lt;= lcd_7;</w:t>
      </w:r>
    </w:p>
    <w:p w:rsidR="00DB5E59" w:rsidRPr="0009089D" w:rsidRDefault="00DB5E59" w:rsidP="00DB5E59">
      <w:pPr>
        <w:pStyle w:val="ListParagraph"/>
        <w:rPr>
          <w:lang w:val="en-IN"/>
        </w:rPr>
      </w:pPr>
      <w:r w:rsidRPr="0009089D">
        <w:rPr>
          <w:lang w:val="en-IN"/>
        </w:rPr>
        <w:t xml:space="preserve">       end</w:t>
      </w:r>
    </w:p>
    <w:p w:rsidR="00DB5E59" w:rsidRPr="0009089D" w:rsidRDefault="00DB5E59" w:rsidP="00DB5E59">
      <w:pPr>
        <w:pStyle w:val="ListParagraph"/>
        <w:rPr>
          <w:lang w:val="en-IN"/>
        </w:rPr>
      </w:pPr>
      <w:r w:rsidRPr="0009089D">
        <w:rPr>
          <w:lang w:val="en-IN"/>
        </w:rPr>
        <w:t xml:space="preserve">    end</w:t>
      </w:r>
    </w:p>
    <w:p w:rsidR="00DB5E59" w:rsidRPr="0009089D" w:rsidRDefault="00DB5E59" w:rsidP="00DB5E59">
      <w:pPr>
        <w:pStyle w:val="ListParagraph"/>
        <w:rPr>
          <w:lang w:val="en-IN"/>
        </w:rPr>
      </w:pPr>
      <w:r w:rsidRPr="0009089D">
        <w:rPr>
          <w:lang w:val="en-IN"/>
        </w:rPr>
        <w:t xml:space="preserve">  end</w:t>
      </w:r>
    </w:p>
    <w:p w:rsidR="00DB5E59" w:rsidRDefault="00DB5E59" w:rsidP="00DB5E59">
      <w:pPr>
        <w:pStyle w:val="ListParagraph"/>
        <w:rPr>
          <w:lang w:val="en-IN"/>
        </w:rPr>
      </w:pPr>
      <w:r w:rsidRPr="0009089D">
        <w:rPr>
          <w:lang w:val="en-IN"/>
        </w:rPr>
        <w:t>endmodule</w:t>
      </w:r>
    </w:p>
    <w:p w:rsidR="00DB5E59" w:rsidRDefault="00DB5E59" w:rsidP="00192A2A">
      <w:pPr>
        <w:pStyle w:val="ListParagraph"/>
        <w:numPr>
          <w:ilvl w:val="0"/>
          <w:numId w:val="68"/>
        </w:numPr>
        <w:rPr>
          <w:lang w:val="en-IN"/>
        </w:rPr>
      </w:pPr>
      <w:r>
        <w:rPr>
          <w:lang w:val="en-IN"/>
        </w:rPr>
        <w:t xml:space="preserve">Load register: </w:t>
      </w:r>
      <w:r w:rsidRPr="009656F1">
        <w:rPr>
          <w:lang w:val="en-IN"/>
        </w:rPr>
        <w:t>LoadReg</w:t>
      </w:r>
      <w:r>
        <w:rPr>
          <w:lang w:val="en-IN"/>
        </w:rPr>
        <w:t>.v</w:t>
      </w:r>
    </w:p>
    <w:p w:rsidR="00DB5E59" w:rsidRPr="00C95EAE" w:rsidRDefault="00DB5E59" w:rsidP="00DB5E59">
      <w:pPr>
        <w:pStyle w:val="ListParagraph"/>
        <w:rPr>
          <w:lang w:val="en-IN"/>
        </w:rPr>
      </w:pPr>
      <w:r w:rsidRPr="00C95EAE">
        <w:rPr>
          <w:lang w:val="en-IN"/>
        </w:rPr>
        <w:t>//ECE 6370 Advanced Digital Design</w:t>
      </w:r>
    </w:p>
    <w:p w:rsidR="00DB5E59" w:rsidRPr="00C95EAE" w:rsidRDefault="00DB5E59" w:rsidP="00DB5E59">
      <w:pPr>
        <w:pStyle w:val="ListParagraph"/>
        <w:rPr>
          <w:lang w:val="en-IN"/>
        </w:rPr>
      </w:pPr>
      <w:r w:rsidRPr="00C95EAE">
        <w:rPr>
          <w:lang w:val="en-IN"/>
        </w:rPr>
        <w:t>//Team: Digital Fortress</w:t>
      </w:r>
    </w:p>
    <w:p w:rsidR="00DB5E59" w:rsidRDefault="00DB5E59" w:rsidP="00DB5E59">
      <w:pPr>
        <w:pStyle w:val="ListParagraph"/>
        <w:rPr>
          <w:lang w:val="en-IN"/>
        </w:rPr>
      </w:pPr>
      <w:r>
        <w:rPr>
          <w:lang w:val="en-IN"/>
        </w:rPr>
        <w:t xml:space="preserve">// This module is used as register to hold the input </w:t>
      </w:r>
    </w:p>
    <w:p w:rsidR="00DB5E59" w:rsidRPr="00DB5F0B" w:rsidRDefault="00DB5E59" w:rsidP="00DB5E59">
      <w:pPr>
        <w:pStyle w:val="ListParagraph"/>
        <w:rPr>
          <w:lang w:val="en-IN"/>
        </w:rPr>
      </w:pPr>
      <w:r w:rsidRPr="00DB5F0B">
        <w:rPr>
          <w:lang w:val="en-IN"/>
        </w:rPr>
        <w:t>module LoadReg(Input,en,Clk,Rst,Load,Output);</w:t>
      </w:r>
    </w:p>
    <w:p w:rsidR="00DB5E59" w:rsidRPr="00DB5F0B" w:rsidRDefault="00DB5E59" w:rsidP="00DB5E59">
      <w:pPr>
        <w:pStyle w:val="ListParagraph"/>
        <w:rPr>
          <w:lang w:val="en-IN"/>
        </w:rPr>
      </w:pPr>
    </w:p>
    <w:p w:rsidR="00DB5E59" w:rsidRPr="00DB5F0B" w:rsidRDefault="00DB5E59" w:rsidP="00DB5E59">
      <w:pPr>
        <w:pStyle w:val="ListParagraph"/>
        <w:rPr>
          <w:lang w:val="en-IN"/>
        </w:rPr>
      </w:pPr>
      <w:r w:rsidRPr="00DB5F0B">
        <w:rPr>
          <w:lang w:val="en-IN"/>
        </w:rPr>
        <w:t xml:space="preserve">  input [6:0] Input;</w:t>
      </w:r>
    </w:p>
    <w:p w:rsidR="00DB5E59" w:rsidRPr="00DB5F0B" w:rsidRDefault="00DB5E59" w:rsidP="00DB5E59">
      <w:pPr>
        <w:pStyle w:val="ListParagraph"/>
        <w:rPr>
          <w:lang w:val="en-IN"/>
        </w:rPr>
      </w:pPr>
      <w:r w:rsidRPr="00DB5F0B">
        <w:rPr>
          <w:lang w:val="en-IN"/>
        </w:rPr>
        <w:t xml:space="preserve">  input Clk,Rst, en;</w:t>
      </w:r>
    </w:p>
    <w:p w:rsidR="00DB5E59" w:rsidRPr="00DB5F0B" w:rsidRDefault="00DB5E59" w:rsidP="00DB5E59">
      <w:pPr>
        <w:pStyle w:val="ListParagraph"/>
        <w:rPr>
          <w:lang w:val="en-IN"/>
        </w:rPr>
      </w:pPr>
      <w:r w:rsidRPr="00DB5F0B">
        <w:rPr>
          <w:lang w:val="en-IN"/>
        </w:rPr>
        <w:t xml:space="preserve">  input Load;</w:t>
      </w:r>
    </w:p>
    <w:p w:rsidR="00DB5E59" w:rsidRPr="00DB5F0B" w:rsidRDefault="00DB5E59" w:rsidP="00DB5E59">
      <w:pPr>
        <w:pStyle w:val="ListParagraph"/>
        <w:rPr>
          <w:lang w:val="en-IN"/>
        </w:rPr>
      </w:pPr>
      <w:r w:rsidRPr="00DB5F0B">
        <w:rPr>
          <w:lang w:val="en-IN"/>
        </w:rPr>
        <w:t xml:space="preserve">  output [6:0] Output;</w:t>
      </w:r>
    </w:p>
    <w:p w:rsidR="00DB5E59" w:rsidRPr="00DB5F0B" w:rsidRDefault="00DB5E59" w:rsidP="00DB5E59">
      <w:pPr>
        <w:pStyle w:val="ListParagraph"/>
        <w:rPr>
          <w:lang w:val="en-IN"/>
        </w:rPr>
      </w:pPr>
      <w:r w:rsidRPr="00DB5F0B">
        <w:rPr>
          <w:lang w:val="en-IN"/>
        </w:rPr>
        <w:t xml:space="preserve">  reg [6:0] Output;</w:t>
      </w:r>
    </w:p>
    <w:p w:rsidR="00DB5E59" w:rsidRPr="00DB5F0B" w:rsidRDefault="00DB5E59" w:rsidP="00DB5E59">
      <w:pPr>
        <w:pStyle w:val="ListParagraph"/>
        <w:rPr>
          <w:lang w:val="en-IN"/>
        </w:rPr>
      </w:pPr>
      <w:r w:rsidRPr="00DB5F0B">
        <w:rPr>
          <w:lang w:val="en-IN"/>
        </w:rPr>
        <w:t xml:space="preserve">  </w:t>
      </w:r>
    </w:p>
    <w:p w:rsidR="00DB5E59" w:rsidRPr="00DB5F0B" w:rsidRDefault="00DB5E59" w:rsidP="00DB5E59">
      <w:pPr>
        <w:pStyle w:val="ListParagraph"/>
        <w:rPr>
          <w:lang w:val="en-IN"/>
        </w:rPr>
      </w:pPr>
      <w:r w:rsidRPr="00DB5F0B">
        <w:rPr>
          <w:lang w:val="en-IN"/>
        </w:rPr>
        <w:t xml:space="preserve">  always@(posedge Clk)</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if(Rst==1'b0)</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Output=7'b1111111;</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else if(Load==1'b1 &amp;&amp; en==1'b1)</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Output&lt;=Input;</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endmodule</w:t>
      </w:r>
    </w:p>
    <w:p w:rsidR="00DB5E59" w:rsidRDefault="00DB5E59" w:rsidP="00DB5E59">
      <w:pPr>
        <w:pStyle w:val="ListParagraph"/>
        <w:rPr>
          <w:lang w:val="en-IN"/>
        </w:rPr>
      </w:pPr>
    </w:p>
    <w:p w:rsidR="00DB5E59" w:rsidRPr="0070627F" w:rsidRDefault="00DB5E59" w:rsidP="00192A2A">
      <w:pPr>
        <w:pStyle w:val="ListParagraph"/>
        <w:numPr>
          <w:ilvl w:val="0"/>
          <w:numId w:val="68"/>
        </w:numPr>
        <w:rPr>
          <w:lang w:val="en-IN"/>
        </w:rPr>
      </w:pPr>
      <w:r>
        <w:rPr>
          <w:lang w:val="en-IN"/>
        </w:rPr>
        <w:t>Random number generator 1</w:t>
      </w:r>
    </w:p>
    <w:p w:rsidR="00DB5E59" w:rsidRDefault="00DB5E59" w:rsidP="00192A2A">
      <w:pPr>
        <w:pStyle w:val="ListParagraph"/>
        <w:numPr>
          <w:ilvl w:val="0"/>
          <w:numId w:val="6"/>
        </w:numPr>
        <w:rPr>
          <w:lang w:val="en-IN"/>
        </w:rPr>
      </w:pPr>
      <w:r>
        <w:rPr>
          <w:lang w:val="en-IN"/>
        </w:rPr>
        <w:t xml:space="preserve">LFSR module: </w:t>
      </w:r>
      <w:r w:rsidRPr="00E76B93">
        <w:rPr>
          <w:lang w:val="en-IN"/>
        </w:rPr>
        <w:t>LFSR</w:t>
      </w:r>
      <w:r>
        <w:rPr>
          <w:lang w:val="en-IN"/>
        </w:rPr>
        <w:t>1.v</w:t>
      </w:r>
    </w:p>
    <w:p w:rsidR="00DB5E59" w:rsidRPr="0070627F" w:rsidRDefault="00DB5E59" w:rsidP="00DB5E59">
      <w:pPr>
        <w:pStyle w:val="ListParagraph"/>
        <w:ind w:left="1080"/>
        <w:rPr>
          <w:lang w:val="en-IN"/>
        </w:rPr>
      </w:pPr>
      <w:r w:rsidRPr="0070627F">
        <w:rPr>
          <w:lang w:val="en-IN"/>
        </w:rPr>
        <w:t>//ECE 6370 Advanced Digital Design</w:t>
      </w:r>
    </w:p>
    <w:p w:rsidR="00DB5E59" w:rsidRPr="0070627F" w:rsidRDefault="00DB5E59" w:rsidP="00DB5E59">
      <w:pPr>
        <w:pStyle w:val="ListParagraph"/>
        <w:ind w:left="1080"/>
        <w:rPr>
          <w:lang w:val="en-IN"/>
        </w:rPr>
      </w:pPr>
      <w:r w:rsidRPr="0070627F">
        <w:rPr>
          <w:lang w:val="en-IN"/>
        </w:rPr>
        <w:t>//Team: Digital Fortress</w:t>
      </w:r>
    </w:p>
    <w:p w:rsidR="00DB5E59" w:rsidRPr="0070627F" w:rsidRDefault="00DB5E59" w:rsidP="00DB5E59">
      <w:pPr>
        <w:pStyle w:val="ListParagraph"/>
        <w:ind w:left="1080"/>
        <w:rPr>
          <w:lang w:val="en-IN"/>
        </w:rPr>
      </w:pPr>
      <w:r w:rsidRPr="0070627F">
        <w:rPr>
          <w:lang w:val="en-IN"/>
        </w:rPr>
        <w:t>module LFSR1(clk,rst, q);</w:t>
      </w:r>
    </w:p>
    <w:p w:rsidR="00DB5E59" w:rsidRPr="0070627F" w:rsidRDefault="00DB5E59" w:rsidP="00DB5E59">
      <w:pPr>
        <w:pStyle w:val="ListParagraph"/>
        <w:ind w:left="1080"/>
        <w:rPr>
          <w:lang w:val="en-IN"/>
        </w:rPr>
      </w:pPr>
      <w:r w:rsidRPr="0070627F">
        <w:rPr>
          <w:lang w:val="en-IN"/>
        </w:rPr>
        <w:t xml:space="preserve">  input clk,rst;</w:t>
      </w:r>
    </w:p>
    <w:p w:rsidR="00DB5E59" w:rsidRPr="0070627F" w:rsidRDefault="00DB5E59" w:rsidP="00DB5E59">
      <w:pPr>
        <w:pStyle w:val="ListParagraph"/>
        <w:ind w:left="1080"/>
        <w:rPr>
          <w:lang w:val="en-IN"/>
        </w:rPr>
      </w:pPr>
      <w:r w:rsidRPr="0070627F">
        <w:rPr>
          <w:lang w:val="en-IN"/>
        </w:rPr>
        <w:t xml:space="preserve">  output [15:0] q;</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reg [15:0] LFSR;</w:t>
      </w:r>
    </w:p>
    <w:p w:rsidR="00DB5E59" w:rsidRPr="0070627F" w:rsidRDefault="00DB5E59" w:rsidP="00DB5E59">
      <w:pPr>
        <w:pStyle w:val="ListParagraph"/>
        <w:ind w:left="1080"/>
        <w:rPr>
          <w:lang w:val="en-IN"/>
        </w:rPr>
      </w:pPr>
      <w:r w:rsidRPr="0070627F">
        <w:rPr>
          <w:lang w:val="en-IN"/>
        </w:rPr>
        <w:t xml:space="preserve">  wire feedback = LFSR[15];</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always @(posedge clk)</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if(rst==1'b0)</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lastRenderedPageBreak/>
        <w:t xml:space="preserve">      LFSR=16'd65535;</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else</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LFSR[0] &lt;= feedback;</w:t>
      </w:r>
    </w:p>
    <w:p w:rsidR="00DB5E59" w:rsidRPr="0070627F" w:rsidRDefault="00DB5E59" w:rsidP="00DB5E59">
      <w:pPr>
        <w:pStyle w:val="ListParagraph"/>
        <w:ind w:left="1080"/>
        <w:rPr>
          <w:lang w:val="en-IN"/>
        </w:rPr>
      </w:pPr>
      <w:r w:rsidRPr="0070627F">
        <w:rPr>
          <w:lang w:val="en-IN"/>
        </w:rPr>
        <w:t xml:space="preserve">      LFSR[1] &lt;= LFSR[0];</w:t>
      </w:r>
    </w:p>
    <w:p w:rsidR="00DB5E59" w:rsidRPr="0070627F" w:rsidRDefault="00DB5E59" w:rsidP="00DB5E59">
      <w:pPr>
        <w:pStyle w:val="ListParagraph"/>
        <w:ind w:left="1080"/>
        <w:rPr>
          <w:lang w:val="en-IN"/>
        </w:rPr>
      </w:pPr>
      <w:r w:rsidRPr="0070627F">
        <w:rPr>
          <w:lang w:val="en-IN"/>
        </w:rPr>
        <w:t xml:space="preserve">      LFSR[2] &lt;= LFSR[1];</w:t>
      </w:r>
    </w:p>
    <w:p w:rsidR="00DB5E59" w:rsidRPr="0070627F" w:rsidRDefault="00DB5E59" w:rsidP="00DB5E59">
      <w:pPr>
        <w:pStyle w:val="ListParagraph"/>
        <w:ind w:left="1080"/>
        <w:rPr>
          <w:lang w:val="en-IN"/>
        </w:rPr>
      </w:pPr>
      <w:r w:rsidRPr="0070627F">
        <w:rPr>
          <w:lang w:val="en-IN"/>
        </w:rPr>
        <w:t xml:space="preserve">      LFSR[3] &lt;= LFSR[2];</w:t>
      </w:r>
    </w:p>
    <w:p w:rsidR="00DB5E59" w:rsidRPr="0070627F" w:rsidRDefault="00DB5E59" w:rsidP="00DB5E59">
      <w:pPr>
        <w:pStyle w:val="ListParagraph"/>
        <w:ind w:left="1080"/>
        <w:rPr>
          <w:lang w:val="en-IN"/>
        </w:rPr>
      </w:pPr>
      <w:r w:rsidRPr="0070627F">
        <w:rPr>
          <w:lang w:val="en-IN"/>
        </w:rPr>
        <w:t xml:space="preserve">      LFSR[4] &lt;= LFSR[3] ^ feedback;</w:t>
      </w:r>
    </w:p>
    <w:p w:rsidR="00DB5E59" w:rsidRPr="0070627F" w:rsidRDefault="00DB5E59" w:rsidP="00DB5E59">
      <w:pPr>
        <w:pStyle w:val="ListParagraph"/>
        <w:ind w:left="1080"/>
        <w:rPr>
          <w:lang w:val="en-IN"/>
        </w:rPr>
      </w:pPr>
      <w:r w:rsidRPr="0070627F">
        <w:rPr>
          <w:lang w:val="en-IN"/>
        </w:rPr>
        <w:t xml:space="preserve">      LFSR[5] &lt;= LFSR[4];</w:t>
      </w:r>
    </w:p>
    <w:p w:rsidR="00DB5E59" w:rsidRPr="0070627F" w:rsidRDefault="00DB5E59" w:rsidP="00DB5E59">
      <w:pPr>
        <w:pStyle w:val="ListParagraph"/>
        <w:ind w:left="1080"/>
        <w:rPr>
          <w:lang w:val="en-IN"/>
        </w:rPr>
      </w:pPr>
      <w:r w:rsidRPr="0070627F">
        <w:rPr>
          <w:lang w:val="en-IN"/>
        </w:rPr>
        <w:t xml:space="preserve">      LFSR[6] &lt;= LFSR[5];</w:t>
      </w:r>
    </w:p>
    <w:p w:rsidR="00DB5E59" w:rsidRPr="0070627F" w:rsidRDefault="00DB5E59" w:rsidP="00DB5E59">
      <w:pPr>
        <w:pStyle w:val="ListParagraph"/>
        <w:ind w:left="1080"/>
        <w:rPr>
          <w:lang w:val="en-IN"/>
        </w:rPr>
      </w:pPr>
      <w:r w:rsidRPr="0070627F">
        <w:rPr>
          <w:lang w:val="en-IN"/>
        </w:rPr>
        <w:t xml:space="preserve">      LFSR[7] &lt;= LFSR[6];</w:t>
      </w:r>
    </w:p>
    <w:p w:rsidR="00DB5E59" w:rsidRPr="0070627F" w:rsidRDefault="00DB5E59" w:rsidP="00DB5E59">
      <w:pPr>
        <w:pStyle w:val="ListParagraph"/>
        <w:ind w:left="1080"/>
        <w:rPr>
          <w:lang w:val="en-IN"/>
        </w:rPr>
      </w:pPr>
      <w:r w:rsidRPr="0070627F">
        <w:rPr>
          <w:lang w:val="en-IN"/>
        </w:rPr>
        <w:t xml:space="preserve">      LFSR[8] &lt;= LFSR[7];</w:t>
      </w:r>
    </w:p>
    <w:p w:rsidR="00DB5E59" w:rsidRPr="0070627F" w:rsidRDefault="00DB5E59" w:rsidP="00DB5E59">
      <w:pPr>
        <w:pStyle w:val="ListParagraph"/>
        <w:ind w:left="1080"/>
        <w:rPr>
          <w:lang w:val="en-IN"/>
        </w:rPr>
      </w:pPr>
      <w:r w:rsidRPr="0070627F">
        <w:rPr>
          <w:lang w:val="en-IN"/>
        </w:rPr>
        <w:t xml:space="preserve">      LFSR[9] &lt;= LFSR[8];</w:t>
      </w:r>
    </w:p>
    <w:p w:rsidR="00DB5E59" w:rsidRPr="0070627F" w:rsidRDefault="00DB5E59" w:rsidP="00DB5E59">
      <w:pPr>
        <w:pStyle w:val="ListParagraph"/>
        <w:ind w:left="1080"/>
        <w:rPr>
          <w:lang w:val="en-IN"/>
        </w:rPr>
      </w:pPr>
      <w:r w:rsidRPr="0070627F">
        <w:rPr>
          <w:lang w:val="en-IN"/>
        </w:rPr>
        <w:t xml:space="preserve">      LFSR[10] &lt;= LFSR[9];</w:t>
      </w:r>
    </w:p>
    <w:p w:rsidR="00DB5E59" w:rsidRPr="0070627F" w:rsidRDefault="00DB5E59" w:rsidP="00DB5E59">
      <w:pPr>
        <w:pStyle w:val="ListParagraph"/>
        <w:ind w:left="1080"/>
        <w:rPr>
          <w:lang w:val="en-IN"/>
        </w:rPr>
      </w:pPr>
      <w:r w:rsidRPr="0070627F">
        <w:rPr>
          <w:lang w:val="en-IN"/>
        </w:rPr>
        <w:t xml:space="preserve">      LFSR[11] &lt;= LFSR[10];</w:t>
      </w:r>
    </w:p>
    <w:p w:rsidR="00DB5E59" w:rsidRPr="0070627F" w:rsidRDefault="00DB5E59" w:rsidP="00DB5E59">
      <w:pPr>
        <w:pStyle w:val="ListParagraph"/>
        <w:ind w:left="1080"/>
        <w:rPr>
          <w:lang w:val="en-IN"/>
        </w:rPr>
      </w:pPr>
      <w:r w:rsidRPr="0070627F">
        <w:rPr>
          <w:lang w:val="en-IN"/>
        </w:rPr>
        <w:t xml:space="preserve">      LFSR[12] &lt;= LFSR[11];</w:t>
      </w:r>
    </w:p>
    <w:p w:rsidR="00DB5E59" w:rsidRPr="0070627F" w:rsidRDefault="00DB5E59" w:rsidP="00DB5E59">
      <w:pPr>
        <w:pStyle w:val="ListParagraph"/>
        <w:ind w:left="1080"/>
        <w:rPr>
          <w:lang w:val="en-IN"/>
        </w:rPr>
      </w:pPr>
      <w:r w:rsidRPr="0070627F">
        <w:rPr>
          <w:lang w:val="en-IN"/>
        </w:rPr>
        <w:t xml:space="preserve">      LFSR[13] &lt;= LFSR[12] ^ feedback;</w:t>
      </w:r>
    </w:p>
    <w:p w:rsidR="00DB5E59" w:rsidRPr="0070627F" w:rsidRDefault="00DB5E59" w:rsidP="00DB5E59">
      <w:pPr>
        <w:pStyle w:val="ListParagraph"/>
        <w:ind w:left="1080"/>
        <w:rPr>
          <w:lang w:val="en-IN"/>
        </w:rPr>
      </w:pPr>
      <w:r w:rsidRPr="0070627F">
        <w:rPr>
          <w:lang w:val="en-IN"/>
        </w:rPr>
        <w:t xml:space="preserve">      LFSR[14] &lt;= LFSR[13];</w:t>
      </w:r>
    </w:p>
    <w:p w:rsidR="00DB5E59" w:rsidRPr="0070627F" w:rsidRDefault="00DB5E59" w:rsidP="00DB5E59">
      <w:pPr>
        <w:pStyle w:val="ListParagraph"/>
        <w:ind w:left="1080"/>
        <w:rPr>
          <w:lang w:val="en-IN"/>
        </w:rPr>
      </w:pPr>
      <w:r w:rsidRPr="0070627F">
        <w:rPr>
          <w:lang w:val="en-IN"/>
        </w:rPr>
        <w:t xml:space="preserve">      LFSR[15] &lt;= LFSR[14] ^ feedback;</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assign q = LFSR;</w:t>
      </w:r>
    </w:p>
    <w:p w:rsidR="00DB5E59" w:rsidRPr="0070627F" w:rsidRDefault="00DB5E59" w:rsidP="00DB5E59">
      <w:pPr>
        <w:pStyle w:val="ListParagraph"/>
        <w:ind w:left="1080"/>
        <w:rPr>
          <w:lang w:val="en-IN"/>
        </w:rPr>
      </w:pPr>
      <w:r w:rsidRPr="0070627F">
        <w:rPr>
          <w:lang w:val="en-IN"/>
        </w:rPr>
        <w:t>endmodule</w:t>
      </w:r>
    </w:p>
    <w:p w:rsidR="00DB5E59" w:rsidRDefault="00DB5E59" w:rsidP="00DB5E59">
      <w:pPr>
        <w:pStyle w:val="ListParagraph"/>
        <w:ind w:left="1080"/>
        <w:rPr>
          <w:lang w:val="en-IN"/>
        </w:rPr>
      </w:pPr>
    </w:p>
    <w:p w:rsidR="00DB5E59" w:rsidRDefault="00DB5E59" w:rsidP="00192A2A">
      <w:pPr>
        <w:pStyle w:val="ListParagraph"/>
        <w:numPr>
          <w:ilvl w:val="0"/>
          <w:numId w:val="6"/>
        </w:numPr>
        <w:rPr>
          <w:lang w:val="en-IN"/>
        </w:rPr>
      </w:pPr>
      <w:r>
        <w:rPr>
          <w:lang w:val="en-IN"/>
        </w:rPr>
        <w:t xml:space="preserve">Load register: </w:t>
      </w:r>
      <w:r w:rsidRPr="009656F1">
        <w:rPr>
          <w:lang w:val="en-IN"/>
        </w:rPr>
        <w:t>LoadReg</w:t>
      </w:r>
      <w:r>
        <w:rPr>
          <w:lang w:val="en-IN"/>
        </w:rPr>
        <w:t>.v</w:t>
      </w:r>
    </w:p>
    <w:p w:rsidR="00DB5E59" w:rsidRPr="00C95EAE" w:rsidRDefault="00DB5E59" w:rsidP="00DB5E59">
      <w:pPr>
        <w:pStyle w:val="ListParagraph"/>
        <w:rPr>
          <w:lang w:val="en-IN"/>
        </w:rPr>
      </w:pPr>
      <w:r>
        <w:rPr>
          <w:lang w:val="en-IN"/>
        </w:rPr>
        <w:t xml:space="preserve"> </w:t>
      </w:r>
      <w:r w:rsidRPr="00C95EAE">
        <w:rPr>
          <w:lang w:val="en-IN"/>
        </w:rPr>
        <w:t>//ECE 6370 Advanced Digital Design</w:t>
      </w:r>
    </w:p>
    <w:p w:rsidR="00DB5E59" w:rsidRPr="00C95EAE" w:rsidRDefault="00DB5E59" w:rsidP="00DB5E59">
      <w:pPr>
        <w:pStyle w:val="ListParagraph"/>
        <w:rPr>
          <w:lang w:val="en-IN"/>
        </w:rPr>
      </w:pPr>
      <w:r w:rsidRPr="00C95EAE">
        <w:rPr>
          <w:lang w:val="en-IN"/>
        </w:rPr>
        <w:t>//Team: Digital Fortress</w:t>
      </w:r>
    </w:p>
    <w:p w:rsidR="00DB5E59" w:rsidRDefault="00DB5E59" w:rsidP="00DB5E59">
      <w:pPr>
        <w:pStyle w:val="ListParagraph"/>
        <w:rPr>
          <w:lang w:val="en-IN"/>
        </w:rPr>
      </w:pPr>
      <w:r>
        <w:rPr>
          <w:lang w:val="en-IN"/>
        </w:rPr>
        <w:t xml:space="preserve">// This module is used as register to hold the input </w:t>
      </w:r>
    </w:p>
    <w:p w:rsidR="00DB5E59" w:rsidRPr="00DB5F0B" w:rsidRDefault="00DB5E59" w:rsidP="00DB5E59">
      <w:pPr>
        <w:pStyle w:val="ListParagraph"/>
        <w:rPr>
          <w:lang w:val="en-IN"/>
        </w:rPr>
      </w:pPr>
      <w:r w:rsidRPr="00DB5F0B">
        <w:rPr>
          <w:lang w:val="en-IN"/>
        </w:rPr>
        <w:t>module LoadReg(Input,en,Clk,Rst,Load,Output);</w:t>
      </w:r>
    </w:p>
    <w:p w:rsidR="00DB5E59" w:rsidRPr="00DB5F0B" w:rsidRDefault="00DB5E59" w:rsidP="00DB5E59">
      <w:pPr>
        <w:pStyle w:val="ListParagraph"/>
        <w:rPr>
          <w:lang w:val="en-IN"/>
        </w:rPr>
      </w:pPr>
    </w:p>
    <w:p w:rsidR="00DB5E59" w:rsidRPr="00DB5F0B" w:rsidRDefault="00DB5E59" w:rsidP="00DB5E59">
      <w:pPr>
        <w:pStyle w:val="ListParagraph"/>
        <w:rPr>
          <w:lang w:val="en-IN"/>
        </w:rPr>
      </w:pPr>
      <w:r w:rsidRPr="00DB5F0B">
        <w:rPr>
          <w:lang w:val="en-IN"/>
        </w:rPr>
        <w:t xml:space="preserve">  input [6:0] Input;</w:t>
      </w:r>
    </w:p>
    <w:p w:rsidR="00DB5E59" w:rsidRPr="00DB5F0B" w:rsidRDefault="00DB5E59" w:rsidP="00DB5E59">
      <w:pPr>
        <w:pStyle w:val="ListParagraph"/>
        <w:rPr>
          <w:lang w:val="en-IN"/>
        </w:rPr>
      </w:pPr>
      <w:r w:rsidRPr="00DB5F0B">
        <w:rPr>
          <w:lang w:val="en-IN"/>
        </w:rPr>
        <w:t xml:space="preserve">  input Clk,Rst, en;</w:t>
      </w:r>
    </w:p>
    <w:p w:rsidR="00DB5E59" w:rsidRPr="00DB5F0B" w:rsidRDefault="00DB5E59" w:rsidP="00DB5E59">
      <w:pPr>
        <w:pStyle w:val="ListParagraph"/>
        <w:rPr>
          <w:lang w:val="en-IN"/>
        </w:rPr>
      </w:pPr>
      <w:r w:rsidRPr="00DB5F0B">
        <w:rPr>
          <w:lang w:val="en-IN"/>
        </w:rPr>
        <w:t xml:space="preserve">  input Load;</w:t>
      </w:r>
    </w:p>
    <w:p w:rsidR="00DB5E59" w:rsidRPr="00DB5F0B" w:rsidRDefault="00DB5E59" w:rsidP="00DB5E59">
      <w:pPr>
        <w:pStyle w:val="ListParagraph"/>
        <w:rPr>
          <w:lang w:val="en-IN"/>
        </w:rPr>
      </w:pPr>
      <w:r w:rsidRPr="00DB5F0B">
        <w:rPr>
          <w:lang w:val="en-IN"/>
        </w:rPr>
        <w:t xml:space="preserve">  output [6:0] Output;</w:t>
      </w:r>
    </w:p>
    <w:p w:rsidR="00DB5E59" w:rsidRPr="00DB5F0B" w:rsidRDefault="00DB5E59" w:rsidP="00DB5E59">
      <w:pPr>
        <w:pStyle w:val="ListParagraph"/>
        <w:rPr>
          <w:lang w:val="en-IN"/>
        </w:rPr>
      </w:pPr>
      <w:r w:rsidRPr="00DB5F0B">
        <w:rPr>
          <w:lang w:val="en-IN"/>
        </w:rPr>
        <w:t xml:space="preserve">  reg [6:0] Output;</w:t>
      </w:r>
    </w:p>
    <w:p w:rsidR="00DB5E59" w:rsidRPr="00DB5F0B" w:rsidRDefault="00DB5E59" w:rsidP="00DB5E59">
      <w:pPr>
        <w:pStyle w:val="ListParagraph"/>
        <w:rPr>
          <w:lang w:val="en-IN"/>
        </w:rPr>
      </w:pPr>
      <w:r w:rsidRPr="00DB5F0B">
        <w:rPr>
          <w:lang w:val="en-IN"/>
        </w:rPr>
        <w:t xml:space="preserve">  </w:t>
      </w:r>
    </w:p>
    <w:p w:rsidR="00DB5E59" w:rsidRPr="00DB5F0B" w:rsidRDefault="00DB5E59" w:rsidP="00DB5E59">
      <w:pPr>
        <w:pStyle w:val="ListParagraph"/>
        <w:rPr>
          <w:lang w:val="en-IN"/>
        </w:rPr>
      </w:pPr>
      <w:r w:rsidRPr="00DB5F0B">
        <w:rPr>
          <w:lang w:val="en-IN"/>
        </w:rPr>
        <w:t xml:space="preserve">  always@(posedge Clk)</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if(Rst==1'b0)</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Output=7'b1111111;</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else if(Load==1'b1 &amp;&amp; en==1'b1)</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Output&lt;=Input;</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lastRenderedPageBreak/>
        <w:t>endmodule</w:t>
      </w:r>
    </w:p>
    <w:p w:rsidR="00DB5E59" w:rsidRDefault="00DB5E59" w:rsidP="00DB5E59">
      <w:pPr>
        <w:pStyle w:val="ListParagraph"/>
        <w:ind w:left="1080"/>
        <w:rPr>
          <w:lang w:val="en-IN"/>
        </w:rPr>
      </w:pPr>
    </w:p>
    <w:p w:rsidR="00DB5E59" w:rsidRDefault="00DB5E59" w:rsidP="00192A2A">
      <w:pPr>
        <w:pStyle w:val="ListParagraph"/>
        <w:numPr>
          <w:ilvl w:val="0"/>
          <w:numId w:val="68"/>
        </w:numPr>
        <w:rPr>
          <w:lang w:val="en-IN"/>
        </w:rPr>
      </w:pPr>
      <w:r>
        <w:rPr>
          <w:lang w:val="en-IN"/>
        </w:rPr>
        <w:t>Random number generator 2</w:t>
      </w:r>
      <w:r w:rsidRPr="009653F9">
        <w:rPr>
          <w:lang w:val="en-IN"/>
        </w:rPr>
        <w:t xml:space="preserve"> </w:t>
      </w:r>
    </w:p>
    <w:p w:rsidR="00DB5E59" w:rsidRDefault="00DB5E59" w:rsidP="00192A2A">
      <w:pPr>
        <w:pStyle w:val="ListParagraph"/>
        <w:numPr>
          <w:ilvl w:val="0"/>
          <w:numId w:val="21"/>
        </w:numPr>
        <w:rPr>
          <w:lang w:val="en-IN"/>
        </w:rPr>
      </w:pPr>
      <w:r w:rsidRPr="009653F9">
        <w:rPr>
          <w:lang w:val="en-IN"/>
        </w:rPr>
        <w:t xml:space="preserve">LFSR module: </w:t>
      </w:r>
      <w:r>
        <w:rPr>
          <w:lang w:val="en-IN"/>
        </w:rPr>
        <w:t>LFSR2</w:t>
      </w:r>
      <w:r w:rsidRPr="009653F9">
        <w:rPr>
          <w:lang w:val="en-IN"/>
        </w:rPr>
        <w:t>.v</w:t>
      </w:r>
    </w:p>
    <w:p w:rsidR="00DB5E59" w:rsidRPr="0070627F" w:rsidRDefault="00DB5E59" w:rsidP="00DB5E59">
      <w:pPr>
        <w:pStyle w:val="ListParagraph"/>
        <w:ind w:left="1080"/>
        <w:rPr>
          <w:lang w:val="en-IN"/>
        </w:rPr>
      </w:pPr>
      <w:r>
        <w:rPr>
          <w:lang w:val="en-IN"/>
        </w:rPr>
        <w:t xml:space="preserve"> </w:t>
      </w:r>
      <w:r w:rsidRPr="0070627F">
        <w:rPr>
          <w:lang w:val="en-IN"/>
        </w:rPr>
        <w:t>//ECE 6370 Advanced Digital Design</w:t>
      </w:r>
    </w:p>
    <w:p w:rsidR="00DB5E59" w:rsidRPr="0070627F" w:rsidRDefault="00DB5E59" w:rsidP="00DB5E59">
      <w:pPr>
        <w:pStyle w:val="ListParagraph"/>
        <w:ind w:left="1080"/>
        <w:rPr>
          <w:lang w:val="en-IN"/>
        </w:rPr>
      </w:pPr>
      <w:r w:rsidRPr="0070627F">
        <w:rPr>
          <w:lang w:val="en-IN"/>
        </w:rPr>
        <w:t>//Team: Digital Fortress</w:t>
      </w:r>
    </w:p>
    <w:p w:rsidR="00DB5E59" w:rsidRPr="0070627F" w:rsidRDefault="00DB5E59" w:rsidP="00DB5E59">
      <w:pPr>
        <w:pStyle w:val="ListParagraph"/>
        <w:ind w:left="1080"/>
        <w:rPr>
          <w:lang w:val="en-IN"/>
        </w:rPr>
      </w:pPr>
      <w:r w:rsidRPr="0070627F">
        <w:rPr>
          <w:lang w:val="en-IN"/>
        </w:rPr>
        <w:t>module LFSR1(clk,rst, q);</w:t>
      </w:r>
    </w:p>
    <w:p w:rsidR="00DB5E59" w:rsidRPr="0070627F" w:rsidRDefault="00DB5E59" w:rsidP="00DB5E59">
      <w:pPr>
        <w:pStyle w:val="ListParagraph"/>
        <w:ind w:left="1080"/>
        <w:rPr>
          <w:lang w:val="en-IN"/>
        </w:rPr>
      </w:pPr>
      <w:r w:rsidRPr="0070627F">
        <w:rPr>
          <w:lang w:val="en-IN"/>
        </w:rPr>
        <w:t xml:space="preserve">  input clk,rst;</w:t>
      </w:r>
    </w:p>
    <w:p w:rsidR="00DB5E59" w:rsidRPr="0070627F" w:rsidRDefault="00DB5E59" w:rsidP="00DB5E59">
      <w:pPr>
        <w:pStyle w:val="ListParagraph"/>
        <w:ind w:left="1080"/>
        <w:rPr>
          <w:lang w:val="en-IN"/>
        </w:rPr>
      </w:pPr>
      <w:r w:rsidRPr="0070627F">
        <w:rPr>
          <w:lang w:val="en-IN"/>
        </w:rPr>
        <w:t xml:space="preserve">  output [15:0] q;</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reg [15:0] LFSR;</w:t>
      </w:r>
    </w:p>
    <w:p w:rsidR="00DB5E59" w:rsidRPr="0070627F" w:rsidRDefault="00DB5E59" w:rsidP="00DB5E59">
      <w:pPr>
        <w:pStyle w:val="ListParagraph"/>
        <w:ind w:left="1080"/>
        <w:rPr>
          <w:lang w:val="en-IN"/>
        </w:rPr>
      </w:pPr>
      <w:r w:rsidRPr="0070627F">
        <w:rPr>
          <w:lang w:val="en-IN"/>
        </w:rPr>
        <w:t xml:space="preserve">  wire feedback = LFSR[15];</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always @(posedge clk)</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if(rst==1'b0)</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LFSR=16'd65535;</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else</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LFSR[0] &lt;= feedback;</w:t>
      </w:r>
    </w:p>
    <w:p w:rsidR="00DB5E59" w:rsidRPr="0070627F" w:rsidRDefault="00DB5E59" w:rsidP="00DB5E59">
      <w:pPr>
        <w:pStyle w:val="ListParagraph"/>
        <w:ind w:left="1080"/>
        <w:rPr>
          <w:lang w:val="en-IN"/>
        </w:rPr>
      </w:pPr>
      <w:r w:rsidRPr="0070627F">
        <w:rPr>
          <w:lang w:val="en-IN"/>
        </w:rPr>
        <w:t xml:space="preserve">      LFSR[1] &lt;= LFSR[0];</w:t>
      </w:r>
    </w:p>
    <w:p w:rsidR="00DB5E59" w:rsidRPr="0070627F" w:rsidRDefault="00DB5E59" w:rsidP="00DB5E59">
      <w:pPr>
        <w:pStyle w:val="ListParagraph"/>
        <w:ind w:left="1080"/>
        <w:rPr>
          <w:lang w:val="en-IN"/>
        </w:rPr>
      </w:pPr>
      <w:r w:rsidRPr="0070627F">
        <w:rPr>
          <w:lang w:val="en-IN"/>
        </w:rPr>
        <w:t xml:space="preserve">      LFSR[2] &lt;= LFSR[1];</w:t>
      </w:r>
    </w:p>
    <w:p w:rsidR="00DB5E59" w:rsidRPr="0070627F" w:rsidRDefault="00DB5E59" w:rsidP="00DB5E59">
      <w:pPr>
        <w:pStyle w:val="ListParagraph"/>
        <w:ind w:left="1080"/>
        <w:rPr>
          <w:lang w:val="en-IN"/>
        </w:rPr>
      </w:pPr>
      <w:r w:rsidRPr="0070627F">
        <w:rPr>
          <w:lang w:val="en-IN"/>
        </w:rPr>
        <w:t xml:space="preserve">      LFSR[3] &lt;= LFSR[2];</w:t>
      </w:r>
    </w:p>
    <w:p w:rsidR="00DB5E59" w:rsidRPr="0070627F" w:rsidRDefault="00DB5E59" w:rsidP="00DB5E59">
      <w:pPr>
        <w:pStyle w:val="ListParagraph"/>
        <w:ind w:left="1080"/>
        <w:rPr>
          <w:lang w:val="en-IN"/>
        </w:rPr>
      </w:pPr>
      <w:r w:rsidRPr="0070627F">
        <w:rPr>
          <w:lang w:val="en-IN"/>
        </w:rPr>
        <w:t xml:space="preserve">      LFSR[4] &lt;= LFSR[3] ^ feedback;</w:t>
      </w:r>
    </w:p>
    <w:p w:rsidR="00DB5E59" w:rsidRPr="0070627F" w:rsidRDefault="00DB5E59" w:rsidP="00DB5E59">
      <w:pPr>
        <w:pStyle w:val="ListParagraph"/>
        <w:ind w:left="1080"/>
        <w:rPr>
          <w:lang w:val="en-IN"/>
        </w:rPr>
      </w:pPr>
      <w:r w:rsidRPr="0070627F">
        <w:rPr>
          <w:lang w:val="en-IN"/>
        </w:rPr>
        <w:t xml:space="preserve">      LFSR[5] &lt;= LFSR[4];</w:t>
      </w:r>
    </w:p>
    <w:p w:rsidR="00DB5E59" w:rsidRPr="0070627F" w:rsidRDefault="00DB5E59" w:rsidP="00DB5E59">
      <w:pPr>
        <w:pStyle w:val="ListParagraph"/>
        <w:ind w:left="1080"/>
        <w:rPr>
          <w:lang w:val="en-IN"/>
        </w:rPr>
      </w:pPr>
      <w:r w:rsidRPr="0070627F">
        <w:rPr>
          <w:lang w:val="en-IN"/>
        </w:rPr>
        <w:t xml:space="preserve">      LFSR[6] &lt;= LFSR[5];</w:t>
      </w:r>
    </w:p>
    <w:p w:rsidR="00DB5E59" w:rsidRPr="0070627F" w:rsidRDefault="00DB5E59" w:rsidP="00DB5E59">
      <w:pPr>
        <w:pStyle w:val="ListParagraph"/>
        <w:ind w:left="1080"/>
        <w:rPr>
          <w:lang w:val="en-IN"/>
        </w:rPr>
      </w:pPr>
      <w:r w:rsidRPr="0070627F">
        <w:rPr>
          <w:lang w:val="en-IN"/>
        </w:rPr>
        <w:t xml:space="preserve">      LFSR[7] &lt;= LFSR[6];</w:t>
      </w:r>
    </w:p>
    <w:p w:rsidR="00DB5E59" w:rsidRPr="0070627F" w:rsidRDefault="00DB5E59" w:rsidP="00DB5E59">
      <w:pPr>
        <w:pStyle w:val="ListParagraph"/>
        <w:ind w:left="1080"/>
        <w:rPr>
          <w:lang w:val="en-IN"/>
        </w:rPr>
      </w:pPr>
      <w:r w:rsidRPr="0070627F">
        <w:rPr>
          <w:lang w:val="en-IN"/>
        </w:rPr>
        <w:t xml:space="preserve">      LFSR[8] &lt;= LFSR[7];</w:t>
      </w:r>
    </w:p>
    <w:p w:rsidR="00DB5E59" w:rsidRPr="0070627F" w:rsidRDefault="00DB5E59" w:rsidP="00DB5E59">
      <w:pPr>
        <w:pStyle w:val="ListParagraph"/>
        <w:ind w:left="1080"/>
        <w:rPr>
          <w:lang w:val="en-IN"/>
        </w:rPr>
      </w:pPr>
      <w:r w:rsidRPr="0070627F">
        <w:rPr>
          <w:lang w:val="en-IN"/>
        </w:rPr>
        <w:t xml:space="preserve">      LFSR[9] &lt;= LFSR[8];</w:t>
      </w:r>
    </w:p>
    <w:p w:rsidR="00DB5E59" w:rsidRPr="0070627F" w:rsidRDefault="00DB5E59" w:rsidP="00DB5E59">
      <w:pPr>
        <w:pStyle w:val="ListParagraph"/>
        <w:ind w:left="1080"/>
        <w:rPr>
          <w:lang w:val="en-IN"/>
        </w:rPr>
      </w:pPr>
      <w:r w:rsidRPr="0070627F">
        <w:rPr>
          <w:lang w:val="en-IN"/>
        </w:rPr>
        <w:t xml:space="preserve">      LFSR[10] &lt;= LFSR[9];</w:t>
      </w:r>
    </w:p>
    <w:p w:rsidR="00DB5E59" w:rsidRPr="0070627F" w:rsidRDefault="00DB5E59" w:rsidP="00DB5E59">
      <w:pPr>
        <w:pStyle w:val="ListParagraph"/>
        <w:ind w:left="1080"/>
        <w:rPr>
          <w:lang w:val="en-IN"/>
        </w:rPr>
      </w:pPr>
      <w:r w:rsidRPr="0070627F">
        <w:rPr>
          <w:lang w:val="en-IN"/>
        </w:rPr>
        <w:t xml:space="preserve">      LFSR[11] &lt;= LFSR[10];</w:t>
      </w:r>
    </w:p>
    <w:p w:rsidR="00DB5E59" w:rsidRPr="0070627F" w:rsidRDefault="00DB5E59" w:rsidP="00DB5E59">
      <w:pPr>
        <w:pStyle w:val="ListParagraph"/>
        <w:ind w:left="1080"/>
        <w:rPr>
          <w:lang w:val="en-IN"/>
        </w:rPr>
      </w:pPr>
      <w:r w:rsidRPr="0070627F">
        <w:rPr>
          <w:lang w:val="en-IN"/>
        </w:rPr>
        <w:t xml:space="preserve">      LFSR[12] &lt;= LFSR[11];</w:t>
      </w:r>
    </w:p>
    <w:p w:rsidR="00DB5E59" w:rsidRPr="0070627F" w:rsidRDefault="00DB5E59" w:rsidP="00DB5E59">
      <w:pPr>
        <w:pStyle w:val="ListParagraph"/>
        <w:ind w:left="1080"/>
        <w:rPr>
          <w:lang w:val="en-IN"/>
        </w:rPr>
      </w:pPr>
      <w:r w:rsidRPr="0070627F">
        <w:rPr>
          <w:lang w:val="en-IN"/>
        </w:rPr>
        <w:t xml:space="preserve">      LFSR[13] &lt;= LFSR[12] ^ feedback;</w:t>
      </w:r>
    </w:p>
    <w:p w:rsidR="00DB5E59" w:rsidRPr="0070627F" w:rsidRDefault="00DB5E59" w:rsidP="00DB5E59">
      <w:pPr>
        <w:pStyle w:val="ListParagraph"/>
        <w:ind w:left="1080"/>
        <w:rPr>
          <w:lang w:val="en-IN"/>
        </w:rPr>
      </w:pPr>
      <w:r w:rsidRPr="0070627F">
        <w:rPr>
          <w:lang w:val="en-IN"/>
        </w:rPr>
        <w:t xml:space="preserve">      LFSR[14] &lt;= LFSR[13];</w:t>
      </w:r>
    </w:p>
    <w:p w:rsidR="00DB5E59" w:rsidRPr="0070627F" w:rsidRDefault="00DB5E59" w:rsidP="00DB5E59">
      <w:pPr>
        <w:pStyle w:val="ListParagraph"/>
        <w:ind w:left="1080"/>
        <w:rPr>
          <w:lang w:val="en-IN"/>
        </w:rPr>
      </w:pPr>
      <w:r w:rsidRPr="0070627F">
        <w:rPr>
          <w:lang w:val="en-IN"/>
        </w:rPr>
        <w:t xml:space="preserve">      LFSR[15] &lt;= LFSR[14] ^ feedback;</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assign q = LFSR;</w:t>
      </w:r>
    </w:p>
    <w:p w:rsidR="00DB5E59" w:rsidRPr="0070627F" w:rsidRDefault="00DB5E59" w:rsidP="00DB5E59">
      <w:pPr>
        <w:pStyle w:val="ListParagraph"/>
        <w:ind w:left="1080"/>
        <w:rPr>
          <w:lang w:val="en-IN"/>
        </w:rPr>
      </w:pPr>
      <w:r w:rsidRPr="0070627F">
        <w:rPr>
          <w:lang w:val="en-IN"/>
        </w:rPr>
        <w:t>endmodule</w:t>
      </w:r>
    </w:p>
    <w:p w:rsidR="00DB5E59" w:rsidRPr="009653F9" w:rsidRDefault="00DB5E59" w:rsidP="00DB5E59">
      <w:pPr>
        <w:pStyle w:val="ListParagraph"/>
        <w:ind w:left="1080"/>
        <w:rPr>
          <w:lang w:val="en-IN"/>
        </w:rPr>
      </w:pPr>
    </w:p>
    <w:p w:rsidR="00DB5E59" w:rsidRDefault="00DB5E59" w:rsidP="00192A2A">
      <w:pPr>
        <w:pStyle w:val="ListParagraph"/>
        <w:numPr>
          <w:ilvl w:val="0"/>
          <w:numId w:val="21"/>
        </w:numPr>
        <w:rPr>
          <w:lang w:val="en-IN"/>
        </w:rPr>
      </w:pPr>
      <w:r w:rsidRPr="009653F9">
        <w:rPr>
          <w:lang w:val="en-IN"/>
        </w:rPr>
        <w:t xml:space="preserve">Load register: </w:t>
      </w:r>
      <w:r w:rsidRPr="009656F1">
        <w:rPr>
          <w:lang w:val="en-IN"/>
        </w:rPr>
        <w:t>LoadReg</w:t>
      </w:r>
      <w:r w:rsidRPr="009653F9">
        <w:rPr>
          <w:lang w:val="en-IN"/>
        </w:rPr>
        <w:t>.v</w:t>
      </w:r>
    </w:p>
    <w:p w:rsidR="00DB5E59" w:rsidRPr="00C95EAE" w:rsidRDefault="00DB5E59" w:rsidP="00DB5E59">
      <w:pPr>
        <w:pStyle w:val="ListParagraph"/>
        <w:rPr>
          <w:lang w:val="en-IN"/>
        </w:rPr>
      </w:pPr>
      <w:r>
        <w:rPr>
          <w:lang w:val="en-IN"/>
        </w:rPr>
        <w:t xml:space="preserve">  </w:t>
      </w:r>
      <w:r w:rsidRPr="00C95EAE">
        <w:rPr>
          <w:lang w:val="en-IN"/>
        </w:rPr>
        <w:t>//ECE 6370 Advanced Digital Design</w:t>
      </w:r>
    </w:p>
    <w:p w:rsidR="00DB5E59" w:rsidRPr="00C95EAE" w:rsidRDefault="00DB5E59" w:rsidP="00DB5E59">
      <w:pPr>
        <w:pStyle w:val="ListParagraph"/>
        <w:rPr>
          <w:lang w:val="en-IN"/>
        </w:rPr>
      </w:pPr>
      <w:r w:rsidRPr="00C95EAE">
        <w:rPr>
          <w:lang w:val="en-IN"/>
        </w:rPr>
        <w:t>//Team: Digital Fortress</w:t>
      </w:r>
    </w:p>
    <w:p w:rsidR="00DB5E59" w:rsidRDefault="00DB5E59" w:rsidP="00DB5E59">
      <w:pPr>
        <w:pStyle w:val="ListParagraph"/>
        <w:rPr>
          <w:lang w:val="en-IN"/>
        </w:rPr>
      </w:pPr>
      <w:r>
        <w:rPr>
          <w:lang w:val="en-IN"/>
        </w:rPr>
        <w:t xml:space="preserve">// This module is used as register to hold the input </w:t>
      </w:r>
    </w:p>
    <w:p w:rsidR="00DB5E59" w:rsidRPr="00DB5F0B" w:rsidRDefault="00DB5E59" w:rsidP="00DB5E59">
      <w:pPr>
        <w:pStyle w:val="ListParagraph"/>
        <w:rPr>
          <w:lang w:val="en-IN"/>
        </w:rPr>
      </w:pPr>
      <w:r w:rsidRPr="00DB5F0B">
        <w:rPr>
          <w:lang w:val="en-IN"/>
        </w:rPr>
        <w:t>module LoadReg(Input,en,Clk,Rst,Load,Output);</w:t>
      </w:r>
    </w:p>
    <w:p w:rsidR="00DB5E59" w:rsidRPr="00DB5F0B" w:rsidRDefault="00DB5E59" w:rsidP="00DB5E59">
      <w:pPr>
        <w:pStyle w:val="ListParagraph"/>
        <w:rPr>
          <w:lang w:val="en-IN"/>
        </w:rPr>
      </w:pPr>
    </w:p>
    <w:p w:rsidR="00DB5E59" w:rsidRPr="00DB5F0B" w:rsidRDefault="00DB5E59" w:rsidP="00DB5E59">
      <w:pPr>
        <w:pStyle w:val="ListParagraph"/>
        <w:rPr>
          <w:lang w:val="en-IN"/>
        </w:rPr>
      </w:pPr>
      <w:r w:rsidRPr="00DB5F0B">
        <w:rPr>
          <w:lang w:val="en-IN"/>
        </w:rPr>
        <w:lastRenderedPageBreak/>
        <w:t xml:space="preserve">  input [6:0] Input;</w:t>
      </w:r>
    </w:p>
    <w:p w:rsidR="00DB5E59" w:rsidRPr="00DB5F0B" w:rsidRDefault="00DB5E59" w:rsidP="00DB5E59">
      <w:pPr>
        <w:pStyle w:val="ListParagraph"/>
        <w:rPr>
          <w:lang w:val="en-IN"/>
        </w:rPr>
      </w:pPr>
      <w:r w:rsidRPr="00DB5F0B">
        <w:rPr>
          <w:lang w:val="en-IN"/>
        </w:rPr>
        <w:t xml:space="preserve">  input Clk,Rst, en;</w:t>
      </w:r>
    </w:p>
    <w:p w:rsidR="00DB5E59" w:rsidRPr="00DB5F0B" w:rsidRDefault="00DB5E59" w:rsidP="00DB5E59">
      <w:pPr>
        <w:pStyle w:val="ListParagraph"/>
        <w:rPr>
          <w:lang w:val="en-IN"/>
        </w:rPr>
      </w:pPr>
      <w:r w:rsidRPr="00DB5F0B">
        <w:rPr>
          <w:lang w:val="en-IN"/>
        </w:rPr>
        <w:t xml:space="preserve">  input Load;</w:t>
      </w:r>
    </w:p>
    <w:p w:rsidR="00DB5E59" w:rsidRPr="00DB5F0B" w:rsidRDefault="00DB5E59" w:rsidP="00DB5E59">
      <w:pPr>
        <w:pStyle w:val="ListParagraph"/>
        <w:rPr>
          <w:lang w:val="en-IN"/>
        </w:rPr>
      </w:pPr>
      <w:r w:rsidRPr="00DB5F0B">
        <w:rPr>
          <w:lang w:val="en-IN"/>
        </w:rPr>
        <w:t xml:space="preserve">  output [6:0] Output;</w:t>
      </w:r>
    </w:p>
    <w:p w:rsidR="00DB5E59" w:rsidRPr="00DB5F0B" w:rsidRDefault="00DB5E59" w:rsidP="00DB5E59">
      <w:pPr>
        <w:pStyle w:val="ListParagraph"/>
        <w:rPr>
          <w:lang w:val="en-IN"/>
        </w:rPr>
      </w:pPr>
      <w:r w:rsidRPr="00DB5F0B">
        <w:rPr>
          <w:lang w:val="en-IN"/>
        </w:rPr>
        <w:t xml:space="preserve">  reg [6:0] Output;</w:t>
      </w:r>
    </w:p>
    <w:p w:rsidR="00DB5E59" w:rsidRPr="00DB5F0B" w:rsidRDefault="00DB5E59" w:rsidP="00DB5E59">
      <w:pPr>
        <w:pStyle w:val="ListParagraph"/>
        <w:rPr>
          <w:lang w:val="en-IN"/>
        </w:rPr>
      </w:pPr>
      <w:r w:rsidRPr="00DB5F0B">
        <w:rPr>
          <w:lang w:val="en-IN"/>
        </w:rPr>
        <w:t xml:space="preserve">  </w:t>
      </w:r>
    </w:p>
    <w:p w:rsidR="00DB5E59" w:rsidRPr="00DB5F0B" w:rsidRDefault="00DB5E59" w:rsidP="00DB5E59">
      <w:pPr>
        <w:pStyle w:val="ListParagraph"/>
        <w:rPr>
          <w:lang w:val="en-IN"/>
        </w:rPr>
      </w:pPr>
      <w:r w:rsidRPr="00DB5F0B">
        <w:rPr>
          <w:lang w:val="en-IN"/>
        </w:rPr>
        <w:t xml:space="preserve">  always@(posedge Clk)</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if(Rst==1'b0)</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Output=7'b1111111;</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else if(Load==1'b1 &amp;&amp; en==1'b1)</w:t>
      </w:r>
    </w:p>
    <w:p w:rsidR="00DB5E59" w:rsidRPr="00DB5F0B" w:rsidRDefault="00DB5E59" w:rsidP="00DB5E59">
      <w:pPr>
        <w:pStyle w:val="ListParagraph"/>
        <w:rPr>
          <w:lang w:val="en-IN"/>
        </w:rPr>
      </w:pPr>
      <w:r w:rsidRPr="00DB5F0B">
        <w:rPr>
          <w:lang w:val="en-IN"/>
        </w:rPr>
        <w:t xml:space="preserve">          begin</w:t>
      </w:r>
    </w:p>
    <w:p w:rsidR="00DB5E59" w:rsidRPr="00DB5F0B" w:rsidRDefault="00DB5E59" w:rsidP="00DB5E59">
      <w:pPr>
        <w:pStyle w:val="ListParagraph"/>
        <w:rPr>
          <w:lang w:val="en-IN"/>
        </w:rPr>
      </w:pPr>
      <w:r w:rsidRPr="00DB5F0B">
        <w:rPr>
          <w:lang w:val="en-IN"/>
        </w:rPr>
        <w:t xml:space="preserve">            Output&lt;=Input;</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 xml:space="preserve">    end</w:t>
      </w:r>
    </w:p>
    <w:p w:rsidR="00DB5E59" w:rsidRPr="00DB5F0B" w:rsidRDefault="00DB5E59" w:rsidP="00DB5E59">
      <w:pPr>
        <w:pStyle w:val="ListParagraph"/>
        <w:rPr>
          <w:lang w:val="en-IN"/>
        </w:rPr>
      </w:pPr>
      <w:r w:rsidRPr="00DB5F0B">
        <w:rPr>
          <w:lang w:val="en-IN"/>
        </w:rPr>
        <w:t>endmodule</w:t>
      </w:r>
    </w:p>
    <w:p w:rsidR="00DB5E59" w:rsidRDefault="00DB5E59" w:rsidP="00DB5E59">
      <w:pPr>
        <w:pStyle w:val="ListParagraph"/>
        <w:ind w:left="1080"/>
        <w:rPr>
          <w:lang w:val="en-IN"/>
        </w:rPr>
      </w:pPr>
    </w:p>
    <w:p w:rsidR="00DB5E59" w:rsidRDefault="00DB5E59" w:rsidP="00192A2A">
      <w:pPr>
        <w:pStyle w:val="ListParagraph"/>
        <w:numPr>
          <w:ilvl w:val="0"/>
          <w:numId w:val="68"/>
        </w:numPr>
        <w:rPr>
          <w:lang w:val="en-IN"/>
        </w:rPr>
      </w:pPr>
      <w:r>
        <w:rPr>
          <w:lang w:val="en-IN"/>
        </w:rPr>
        <w:t>Game timer</w:t>
      </w:r>
    </w:p>
    <w:p w:rsidR="00DB5E59" w:rsidRDefault="00DB5E59" w:rsidP="00192A2A">
      <w:pPr>
        <w:pStyle w:val="ListParagraph"/>
        <w:numPr>
          <w:ilvl w:val="0"/>
          <w:numId w:val="5"/>
        </w:numPr>
        <w:rPr>
          <w:lang w:val="en-IN"/>
        </w:rPr>
      </w:pPr>
      <w:r w:rsidRPr="00A330DC">
        <w:rPr>
          <w:lang w:val="en-IN"/>
        </w:rPr>
        <w:t xml:space="preserve">Milli-second pulse generator: </w:t>
      </w:r>
      <w:r>
        <w:rPr>
          <w:lang w:val="en-IN"/>
        </w:rPr>
        <w:t>LFSR_1ms</w:t>
      </w:r>
      <w:r w:rsidRPr="00A330DC">
        <w:rPr>
          <w:lang w:val="en-IN"/>
        </w:rPr>
        <w:t>.v</w:t>
      </w:r>
    </w:p>
    <w:p w:rsidR="00DB5E59" w:rsidRPr="0070627F" w:rsidRDefault="00DB5E59" w:rsidP="00DB5E59">
      <w:pPr>
        <w:pStyle w:val="ListParagraph"/>
        <w:ind w:left="1080"/>
        <w:rPr>
          <w:lang w:val="en-IN"/>
        </w:rPr>
      </w:pPr>
      <w:r w:rsidRPr="0070627F">
        <w:rPr>
          <w:lang w:val="en-IN"/>
        </w:rPr>
        <w:t>//ECE 6370 Advanced Digital Design</w:t>
      </w:r>
    </w:p>
    <w:p w:rsidR="00DB5E59" w:rsidRPr="0070627F" w:rsidRDefault="00DB5E59" w:rsidP="00DB5E59">
      <w:pPr>
        <w:pStyle w:val="ListParagraph"/>
        <w:ind w:left="1080"/>
        <w:rPr>
          <w:lang w:val="en-IN"/>
        </w:rPr>
      </w:pPr>
      <w:r w:rsidRPr="0070627F">
        <w:rPr>
          <w:lang w:val="en-IN"/>
        </w:rPr>
        <w:t>//Team: Digital Fortress</w:t>
      </w:r>
    </w:p>
    <w:p w:rsidR="00DB5E59" w:rsidRPr="0070627F" w:rsidRDefault="00DB5E59" w:rsidP="00DB5E59">
      <w:pPr>
        <w:pStyle w:val="ListParagraph"/>
        <w:ind w:left="1080"/>
        <w:rPr>
          <w:lang w:val="en-IN"/>
        </w:rPr>
      </w:pPr>
      <w:r>
        <w:rPr>
          <w:lang w:val="en-IN"/>
        </w:rPr>
        <w:t>//This module generates a single cycle output pulse for every millisecond.</w:t>
      </w:r>
    </w:p>
    <w:p w:rsidR="00DB5E59" w:rsidRPr="0070627F" w:rsidRDefault="00DB5E59" w:rsidP="00DB5E59">
      <w:pPr>
        <w:pStyle w:val="ListParagraph"/>
        <w:ind w:left="1080"/>
        <w:rPr>
          <w:lang w:val="en-IN"/>
        </w:rPr>
      </w:pPr>
      <w:r w:rsidRPr="0070627F">
        <w:rPr>
          <w:lang w:val="en-IN"/>
        </w:rPr>
        <w:t>module LFSR_1ms(clk,rst,en, Out1);</w:t>
      </w:r>
    </w:p>
    <w:p w:rsidR="00DB5E59" w:rsidRPr="0070627F" w:rsidRDefault="00DB5E59" w:rsidP="00DB5E59">
      <w:pPr>
        <w:pStyle w:val="ListParagraph"/>
        <w:ind w:left="1080"/>
        <w:rPr>
          <w:lang w:val="en-IN"/>
        </w:rPr>
      </w:pPr>
      <w:r w:rsidRPr="0070627F">
        <w:rPr>
          <w:lang w:val="en-IN"/>
        </w:rPr>
        <w:t xml:space="preserve">  input clk,rst,en;</w:t>
      </w:r>
    </w:p>
    <w:p w:rsidR="00DB5E59" w:rsidRPr="0070627F" w:rsidRDefault="00DB5E59" w:rsidP="00DB5E59">
      <w:pPr>
        <w:pStyle w:val="ListParagraph"/>
        <w:ind w:left="1080"/>
        <w:rPr>
          <w:lang w:val="en-IN"/>
        </w:rPr>
      </w:pPr>
      <w:r w:rsidRPr="0070627F">
        <w:rPr>
          <w:lang w:val="en-IN"/>
        </w:rPr>
        <w:t xml:space="preserve">  output Out1;</w:t>
      </w:r>
    </w:p>
    <w:p w:rsidR="00DB5E59" w:rsidRPr="0070627F" w:rsidRDefault="00DB5E59" w:rsidP="00DB5E59">
      <w:pPr>
        <w:pStyle w:val="ListParagraph"/>
        <w:ind w:left="1080"/>
        <w:rPr>
          <w:lang w:val="en-IN"/>
        </w:rPr>
      </w:pPr>
      <w:r w:rsidRPr="0070627F">
        <w:rPr>
          <w:lang w:val="en-IN"/>
        </w:rPr>
        <w:t xml:space="preserve">  reg Out1;</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reg [15:0] LFSR;</w:t>
      </w:r>
    </w:p>
    <w:p w:rsidR="00DB5E59" w:rsidRPr="0070627F" w:rsidRDefault="00DB5E59" w:rsidP="00DB5E59">
      <w:pPr>
        <w:pStyle w:val="ListParagraph"/>
        <w:ind w:left="1080"/>
        <w:rPr>
          <w:lang w:val="en-IN"/>
        </w:rPr>
      </w:pPr>
      <w:r w:rsidRPr="0070627F">
        <w:rPr>
          <w:lang w:val="en-IN"/>
        </w:rPr>
        <w:t xml:space="preserve">  wire feedback = LFSR[15];</w:t>
      </w:r>
    </w:p>
    <w:p w:rsidR="00DB5E59" w:rsidRPr="0070627F" w:rsidRDefault="00DB5E59" w:rsidP="00DB5E59">
      <w:pPr>
        <w:pStyle w:val="ListParagraph"/>
        <w:ind w:left="1080"/>
        <w:rPr>
          <w:lang w:val="en-IN"/>
        </w:rPr>
      </w:pPr>
    </w:p>
    <w:p w:rsidR="00DB5E59" w:rsidRPr="0070627F" w:rsidRDefault="00DB5E59" w:rsidP="00DB5E59">
      <w:pPr>
        <w:pStyle w:val="ListParagraph"/>
        <w:ind w:left="1080"/>
        <w:rPr>
          <w:lang w:val="en-IN"/>
        </w:rPr>
      </w:pPr>
      <w:r w:rsidRPr="0070627F">
        <w:rPr>
          <w:lang w:val="en-IN"/>
        </w:rPr>
        <w:t xml:space="preserve">  always @(posedge clk)</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if(rst==1'b0)</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LFSR&lt;=16'd65535;</w:t>
      </w:r>
    </w:p>
    <w:p w:rsidR="00DB5E59" w:rsidRPr="0070627F" w:rsidRDefault="00DB5E59" w:rsidP="00DB5E59">
      <w:pPr>
        <w:pStyle w:val="ListParagraph"/>
        <w:ind w:left="1080"/>
        <w:rPr>
          <w:lang w:val="en-IN"/>
        </w:rPr>
      </w:pPr>
      <w:r w:rsidRPr="0070627F">
        <w:rPr>
          <w:lang w:val="en-IN"/>
        </w:rPr>
        <w:t xml:space="preserve">    Out1&lt;=1'b0;</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else if(en==1'b0)</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Out1&lt;=1'b0;</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else if(LFSR==16'b1011011011110101)</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LFSR=16'd65535;</w:t>
      </w:r>
    </w:p>
    <w:p w:rsidR="00DB5E59" w:rsidRPr="0070627F" w:rsidRDefault="00DB5E59" w:rsidP="00DB5E59">
      <w:pPr>
        <w:pStyle w:val="ListParagraph"/>
        <w:ind w:left="1080"/>
        <w:rPr>
          <w:lang w:val="en-IN"/>
        </w:rPr>
      </w:pPr>
      <w:r w:rsidRPr="0070627F">
        <w:rPr>
          <w:lang w:val="en-IN"/>
        </w:rPr>
        <w:t xml:space="preserve">    Out1&lt;=1'b1;</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lastRenderedPageBreak/>
        <w:t xml:space="preserve">    else</w:t>
      </w:r>
    </w:p>
    <w:p w:rsidR="00DB5E59" w:rsidRPr="0070627F" w:rsidRDefault="00DB5E59" w:rsidP="00DB5E59">
      <w:pPr>
        <w:pStyle w:val="ListParagraph"/>
        <w:ind w:left="1080"/>
        <w:rPr>
          <w:lang w:val="en-IN"/>
        </w:rPr>
      </w:pPr>
      <w:r w:rsidRPr="0070627F">
        <w:rPr>
          <w:lang w:val="en-IN"/>
        </w:rPr>
        <w:t xml:space="preserve">    begin</w:t>
      </w:r>
    </w:p>
    <w:p w:rsidR="00DB5E59" w:rsidRPr="0070627F" w:rsidRDefault="00DB5E59" w:rsidP="00DB5E59">
      <w:pPr>
        <w:pStyle w:val="ListParagraph"/>
        <w:ind w:left="1080"/>
        <w:rPr>
          <w:lang w:val="en-IN"/>
        </w:rPr>
      </w:pPr>
      <w:r w:rsidRPr="0070627F">
        <w:rPr>
          <w:lang w:val="en-IN"/>
        </w:rPr>
        <w:t xml:space="preserve">    Out1&lt;=1'b0;</w:t>
      </w:r>
    </w:p>
    <w:p w:rsidR="00DB5E59" w:rsidRPr="0070627F" w:rsidRDefault="00DB5E59" w:rsidP="00DB5E59">
      <w:pPr>
        <w:pStyle w:val="ListParagraph"/>
        <w:ind w:left="1080"/>
        <w:rPr>
          <w:lang w:val="en-IN"/>
        </w:rPr>
      </w:pPr>
      <w:r w:rsidRPr="0070627F">
        <w:rPr>
          <w:lang w:val="en-IN"/>
        </w:rPr>
        <w:t xml:space="preserve">    LFSR[0] &lt;= feedback;</w:t>
      </w:r>
    </w:p>
    <w:p w:rsidR="00DB5E59" w:rsidRPr="0070627F" w:rsidRDefault="00DB5E59" w:rsidP="00DB5E59">
      <w:pPr>
        <w:pStyle w:val="ListParagraph"/>
        <w:ind w:left="1080"/>
        <w:rPr>
          <w:lang w:val="en-IN"/>
        </w:rPr>
      </w:pPr>
      <w:r w:rsidRPr="0070627F">
        <w:rPr>
          <w:lang w:val="en-IN"/>
        </w:rPr>
        <w:t xml:space="preserve">    LFSR[1] &lt;= LFSR[0];</w:t>
      </w:r>
    </w:p>
    <w:p w:rsidR="00DB5E59" w:rsidRPr="0070627F" w:rsidRDefault="00DB5E59" w:rsidP="00DB5E59">
      <w:pPr>
        <w:pStyle w:val="ListParagraph"/>
        <w:ind w:left="1080"/>
        <w:rPr>
          <w:lang w:val="en-IN"/>
        </w:rPr>
      </w:pPr>
      <w:r w:rsidRPr="0070627F">
        <w:rPr>
          <w:lang w:val="en-IN"/>
        </w:rPr>
        <w:t xml:space="preserve">    LFSR[2] &lt;= LFSR[1] ^ feedback;</w:t>
      </w:r>
    </w:p>
    <w:p w:rsidR="00DB5E59" w:rsidRPr="0070627F" w:rsidRDefault="00DB5E59" w:rsidP="00DB5E59">
      <w:pPr>
        <w:pStyle w:val="ListParagraph"/>
        <w:ind w:left="1080"/>
        <w:rPr>
          <w:lang w:val="en-IN"/>
        </w:rPr>
      </w:pPr>
      <w:r w:rsidRPr="0070627F">
        <w:rPr>
          <w:lang w:val="en-IN"/>
        </w:rPr>
        <w:t xml:space="preserve">    LFSR[3] &lt;= LFSR[2] ^ feedback;</w:t>
      </w:r>
    </w:p>
    <w:p w:rsidR="00DB5E59" w:rsidRPr="0070627F" w:rsidRDefault="00DB5E59" w:rsidP="00DB5E59">
      <w:pPr>
        <w:pStyle w:val="ListParagraph"/>
        <w:ind w:left="1080"/>
        <w:rPr>
          <w:lang w:val="en-IN"/>
        </w:rPr>
      </w:pPr>
      <w:r w:rsidRPr="0070627F">
        <w:rPr>
          <w:lang w:val="en-IN"/>
        </w:rPr>
        <w:t xml:space="preserve">    LFSR[4] &lt;= LFSR[3];</w:t>
      </w:r>
    </w:p>
    <w:p w:rsidR="00DB5E59" w:rsidRPr="0070627F" w:rsidRDefault="00DB5E59" w:rsidP="00DB5E59">
      <w:pPr>
        <w:pStyle w:val="ListParagraph"/>
        <w:ind w:left="1080"/>
        <w:rPr>
          <w:lang w:val="en-IN"/>
        </w:rPr>
      </w:pPr>
      <w:r w:rsidRPr="0070627F">
        <w:rPr>
          <w:lang w:val="en-IN"/>
        </w:rPr>
        <w:t xml:space="preserve">    LFSR[5] &lt;= LFSR[4] ^ feedback;</w:t>
      </w:r>
    </w:p>
    <w:p w:rsidR="00DB5E59" w:rsidRPr="0070627F" w:rsidRDefault="00DB5E59" w:rsidP="00DB5E59">
      <w:pPr>
        <w:pStyle w:val="ListParagraph"/>
        <w:ind w:left="1080"/>
        <w:rPr>
          <w:lang w:val="en-IN"/>
        </w:rPr>
      </w:pPr>
      <w:r w:rsidRPr="0070627F">
        <w:rPr>
          <w:lang w:val="en-IN"/>
        </w:rPr>
        <w:t xml:space="preserve">    LFSR[6] &lt;= LFSR[5];</w:t>
      </w:r>
    </w:p>
    <w:p w:rsidR="00DB5E59" w:rsidRPr="0070627F" w:rsidRDefault="00DB5E59" w:rsidP="00DB5E59">
      <w:pPr>
        <w:pStyle w:val="ListParagraph"/>
        <w:ind w:left="1080"/>
        <w:rPr>
          <w:lang w:val="en-IN"/>
        </w:rPr>
      </w:pPr>
      <w:r w:rsidRPr="0070627F">
        <w:rPr>
          <w:lang w:val="en-IN"/>
        </w:rPr>
        <w:t xml:space="preserve">    LFSR[7] &lt;= LFSR[6];</w:t>
      </w:r>
    </w:p>
    <w:p w:rsidR="00DB5E59" w:rsidRPr="0070627F" w:rsidRDefault="00DB5E59" w:rsidP="00DB5E59">
      <w:pPr>
        <w:pStyle w:val="ListParagraph"/>
        <w:ind w:left="1080"/>
        <w:rPr>
          <w:lang w:val="en-IN"/>
        </w:rPr>
      </w:pPr>
      <w:r w:rsidRPr="0070627F">
        <w:rPr>
          <w:lang w:val="en-IN"/>
        </w:rPr>
        <w:t xml:space="preserve">    LFSR[8] &lt;= LFSR[7];</w:t>
      </w:r>
    </w:p>
    <w:p w:rsidR="00DB5E59" w:rsidRPr="0070627F" w:rsidRDefault="00DB5E59" w:rsidP="00DB5E59">
      <w:pPr>
        <w:pStyle w:val="ListParagraph"/>
        <w:ind w:left="1080"/>
        <w:rPr>
          <w:lang w:val="en-IN"/>
        </w:rPr>
      </w:pPr>
      <w:r w:rsidRPr="0070627F">
        <w:rPr>
          <w:lang w:val="en-IN"/>
        </w:rPr>
        <w:t xml:space="preserve">    LFSR[9] &lt;= LFSR[8];</w:t>
      </w:r>
    </w:p>
    <w:p w:rsidR="00DB5E59" w:rsidRPr="0070627F" w:rsidRDefault="00DB5E59" w:rsidP="00DB5E59">
      <w:pPr>
        <w:pStyle w:val="ListParagraph"/>
        <w:ind w:left="1080"/>
        <w:rPr>
          <w:lang w:val="en-IN"/>
        </w:rPr>
      </w:pPr>
      <w:r w:rsidRPr="0070627F">
        <w:rPr>
          <w:lang w:val="en-IN"/>
        </w:rPr>
        <w:t xml:space="preserve">    LFSR[10] &lt;= LFSR[9];</w:t>
      </w:r>
    </w:p>
    <w:p w:rsidR="00DB5E59" w:rsidRPr="0070627F" w:rsidRDefault="00DB5E59" w:rsidP="00DB5E59">
      <w:pPr>
        <w:pStyle w:val="ListParagraph"/>
        <w:ind w:left="1080"/>
        <w:rPr>
          <w:lang w:val="en-IN"/>
        </w:rPr>
      </w:pPr>
      <w:r w:rsidRPr="0070627F">
        <w:rPr>
          <w:lang w:val="en-IN"/>
        </w:rPr>
        <w:t xml:space="preserve">    LFSR[11] &lt;= LFSR[10];</w:t>
      </w:r>
    </w:p>
    <w:p w:rsidR="00DB5E59" w:rsidRPr="0070627F" w:rsidRDefault="00DB5E59" w:rsidP="00DB5E59">
      <w:pPr>
        <w:pStyle w:val="ListParagraph"/>
        <w:ind w:left="1080"/>
        <w:rPr>
          <w:lang w:val="en-IN"/>
        </w:rPr>
      </w:pPr>
      <w:r w:rsidRPr="0070627F">
        <w:rPr>
          <w:lang w:val="en-IN"/>
        </w:rPr>
        <w:t xml:space="preserve">    LFSR[12] &lt;= LFSR[11];</w:t>
      </w:r>
    </w:p>
    <w:p w:rsidR="00DB5E59" w:rsidRPr="0070627F" w:rsidRDefault="00DB5E59" w:rsidP="00DB5E59">
      <w:pPr>
        <w:pStyle w:val="ListParagraph"/>
        <w:ind w:left="1080"/>
        <w:rPr>
          <w:lang w:val="en-IN"/>
        </w:rPr>
      </w:pPr>
      <w:r w:rsidRPr="0070627F">
        <w:rPr>
          <w:lang w:val="en-IN"/>
        </w:rPr>
        <w:t xml:space="preserve">    LFSR[13] &lt;= LFSR[12];</w:t>
      </w:r>
    </w:p>
    <w:p w:rsidR="00DB5E59" w:rsidRPr="0070627F" w:rsidRDefault="00DB5E59" w:rsidP="00DB5E59">
      <w:pPr>
        <w:pStyle w:val="ListParagraph"/>
        <w:ind w:left="1080"/>
        <w:rPr>
          <w:lang w:val="en-IN"/>
        </w:rPr>
      </w:pPr>
      <w:r w:rsidRPr="0070627F">
        <w:rPr>
          <w:lang w:val="en-IN"/>
        </w:rPr>
        <w:t xml:space="preserve">    LFSR[14] &lt;= LFSR[13];</w:t>
      </w:r>
    </w:p>
    <w:p w:rsidR="00DB5E59" w:rsidRPr="0070627F" w:rsidRDefault="00DB5E59" w:rsidP="00DB5E59">
      <w:pPr>
        <w:pStyle w:val="ListParagraph"/>
        <w:ind w:left="1080"/>
        <w:rPr>
          <w:lang w:val="en-IN"/>
        </w:rPr>
      </w:pPr>
      <w:r w:rsidRPr="0070627F">
        <w:rPr>
          <w:lang w:val="en-IN"/>
        </w:rPr>
        <w:t xml:space="preserve">    LFSR[15] &lt;= LFSR[14];</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 xml:space="preserve">  end</w:t>
      </w:r>
    </w:p>
    <w:p w:rsidR="00DB5E59" w:rsidRPr="0070627F" w:rsidRDefault="00DB5E59" w:rsidP="00DB5E59">
      <w:pPr>
        <w:pStyle w:val="ListParagraph"/>
        <w:ind w:left="1080"/>
        <w:rPr>
          <w:lang w:val="en-IN"/>
        </w:rPr>
      </w:pPr>
      <w:r w:rsidRPr="0070627F">
        <w:rPr>
          <w:lang w:val="en-IN"/>
        </w:rPr>
        <w:t>endmodule</w:t>
      </w:r>
    </w:p>
    <w:p w:rsidR="00DB5E59" w:rsidRPr="00A330DC" w:rsidRDefault="00DB5E59" w:rsidP="00DB5E59">
      <w:pPr>
        <w:pStyle w:val="ListParagraph"/>
        <w:ind w:left="1080"/>
        <w:rPr>
          <w:lang w:val="en-IN"/>
        </w:rPr>
      </w:pPr>
    </w:p>
    <w:p w:rsidR="00DB5E59" w:rsidRDefault="00DB5E59" w:rsidP="00192A2A">
      <w:pPr>
        <w:pStyle w:val="ListParagraph"/>
        <w:numPr>
          <w:ilvl w:val="0"/>
          <w:numId w:val="5"/>
        </w:numPr>
        <w:rPr>
          <w:lang w:val="en-IN"/>
        </w:rPr>
      </w:pPr>
      <w:r w:rsidRPr="00A330DC">
        <w:rPr>
          <w:lang w:val="en-IN"/>
        </w:rPr>
        <w:t xml:space="preserve">100 milli-second pulse generator: </w:t>
      </w:r>
      <w:r>
        <w:rPr>
          <w:lang w:val="en-IN"/>
        </w:rPr>
        <w:t>LFSR_100ms</w:t>
      </w:r>
      <w:r w:rsidRPr="00A330DC">
        <w:rPr>
          <w:lang w:val="en-IN"/>
        </w:rPr>
        <w:t>.v</w:t>
      </w:r>
    </w:p>
    <w:p w:rsidR="00DB5E59" w:rsidRPr="00FE420D" w:rsidRDefault="00DB5E59" w:rsidP="00DB5E59">
      <w:pPr>
        <w:pStyle w:val="ListParagraph"/>
        <w:ind w:left="1080"/>
        <w:rPr>
          <w:lang w:val="en-IN"/>
        </w:rPr>
      </w:pPr>
      <w:r>
        <w:rPr>
          <w:lang w:val="en-IN"/>
        </w:rPr>
        <w:t xml:space="preserve"> </w:t>
      </w:r>
      <w:r w:rsidRPr="00FE420D">
        <w:rPr>
          <w:lang w:val="en-IN"/>
        </w:rPr>
        <w:t>//ECE 6370 Advanced Digital Design</w:t>
      </w:r>
    </w:p>
    <w:p w:rsidR="00DB5E59" w:rsidRPr="00FE420D" w:rsidRDefault="00DB5E59" w:rsidP="00DB5E59">
      <w:pPr>
        <w:pStyle w:val="ListParagraph"/>
        <w:ind w:left="1080"/>
        <w:rPr>
          <w:lang w:val="en-IN"/>
        </w:rPr>
      </w:pPr>
      <w:r w:rsidRPr="00FE420D">
        <w:rPr>
          <w:lang w:val="en-IN"/>
        </w:rPr>
        <w:t>//Team: Digital Fortress</w:t>
      </w:r>
    </w:p>
    <w:p w:rsidR="00DB5E59" w:rsidRPr="00FE420D" w:rsidRDefault="00DB5E59" w:rsidP="00DB5E59">
      <w:pPr>
        <w:pStyle w:val="ListParagraph"/>
        <w:ind w:left="1080"/>
        <w:rPr>
          <w:lang w:val="en-IN"/>
        </w:rPr>
      </w:pPr>
      <w:r>
        <w:rPr>
          <w:lang w:val="en-IN"/>
        </w:rPr>
        <w:t xml:space="preserve">//This module generates a single cycle output high pulse for every 100ms </w:t>
      </w:r>
    </w:p>
    <w:p w:rsidR="00DB5E59" w:rsidRPr="00FE420D" w:rsidRDefault="00DB5E59" w:rsidP="00DB5E59">
      <w:pPr>
        <w:pStyle w:val="ListParagraph"/>
        <w:ind w:left="1080"/>
        <w:rPr>
          <w:lang w:val="en-IN"/>
        </w:rPr>
      </w:pPr>
      <w:r w:rsidRPr="00FE420D">
        <w:rPr>
          <w:lang w:val="en-IN"/>
        </w:rPr>
        <w:t>module LFSR_100ms(clk,rst,Clk_in, Out2);</w:t>
      </w:r>
    </w:p>
    <w:p w:rsidR="00DB5E59" w:rsidRPr="00FE420D" w:rsidRDefault="00DB5E59" w:rsidP="00DB5E59">
      <w:pPr>
        <w:pStyle w:val="ListParagraph"/>
        <w:ind w:left="1080"/>
        <w:rPr>
          <w:lang w:val="en-IN"/>
        </w:rPr>
      </w:pPr>
      <w:r w:rsidRPr="00FE420D">
        <w:rPr>
          <w:lang w:val="en-IN"/>
        </w:rPr>
        <w:t xml:space="preserve">  input clk,rst,Clk_in;</w:t>
      </w:r>
    </w:p>
    <w:p w:rsidR="00DB5E59" w:rsidRPr="00FE420D" w:rsidRDefault="00DB5E59" w:rsidP="00DB5E59">
      <w:pPr>
        <w:pStyle w:val="ListParagraph"/>
        <w:ind w:left="1080"/>
        <w:rPr>
          <w:lang w:val="en-IN"/>
        </w:rPr>
      </w:pPr>
      <w:r w:rsidRPr="00FE420D">
        <w:rPr>
          <w:lang w:val="en-IN"/>
        </w:rPr>
        <w:t xml:space="preserve">  output Out2;</w:t>
      </w:r>
    </w:p>
    <w:p w:rsidR="00DB5E59" w:rsidRPr="00FE420D" w:rsidRDefault="00DB5E59" w:rsidP="00DB5E59">
      <w:pPr>
        <w:pStyle w:val="ListParagraph"/>
        <w:ind w:left="1080"/>
        <w:rPr>
          <w:lang w:val="en-IN"/>
        </w:rPr>
      </w:pPr>
      <w:r w:rsidRPr="00FE420D">
        <w:rPr>
          <w:lang w:val="en-IN"/>
        </w:rPr>
        <w:t xml:space="preserve">  reg Out2;</w:t>
      </w:r>
    </w:p>
    <w:p w:rsidR="00DB5E59" w:rsidRPr="00FE420D" w:rsidRDefault="00DB5E59" w:rsidP="00DB5E59">
      <w:pPr>
        <w:pStyle w:val="ListParagraph"/>
        <w:ind w:left="1080"/>
        <w:rPr>
          <w:lang w:val="en-IN"/>
        </w:rPr>
      </w:pPr>
      <w:r w:rsidRPr="00FE420D">
        <w:rPr>
          <w:lang w:val="en-IN"/>
        </w:rPr>
        <w:t xml:space="preserve">  reg [6:0]count1;</w:t>
      </w:r>
    </w:p>
    <w:p w:rsidR="00DB5E59" w:rsidRPr="00FE420D" w:rsidRDefault="00DB5E59" w:rsidP="00DB5E59">
      <w:pPr>
        <w:pStyle w:val="ListParagraph"/>
        <w:ind w:left="1080"/>
        <w:rPr>
          <w:lang w:val="en-IN"/>
        </w:rPr>
      </w:pPr>
    </w:p>
    <w:p w:rsidR="00DB5E59" w:rsidRPr="00FE420D" w:rsidRDefault="00DB5E59" w:rsidP="00DB5E59">
      <w:pPr>
        <w:pStyle w:val="ListParagraph"/>
        <w:ind w:left="1080"/>
        <w:rPr>
          <w:lang w:val="en-IN"/>
        </w:rPr>
      </w:pPr>
      <w:r w:rsidRPr="00FE420D">
        <w:rPr>
          <w:lang w:val="en-IN"/>
        </w:rPr>
        <w:t xml:space="preserve">  always @(posedge clk)</w:t>
      </w:r>
    </w:p>
    <w:p w:rsidR="00DB5E59" w:rsidRPr="00FE420D" w:rsidRDefault="00DB5E59" w:rsidP="00DB5E59">
      <w:pPr>
        <w:pStyle w:val="ListParagraph"/>
        <w:ind w:left="1080"/>
        <w:rPr>
          <w:lang w:val="en-IN"/>
        </w:rPr>
      </w:pPr>
      <w:r w:rsidRPr="00FE420D">
        <w:rPr>
          <w:lang w:val="en-IN"/>
        </w:rPr>
        <w:t xml:space="preserve">  begin</w:t>
      </w:r>
    </w:p>
    <w:p w:rsidR="00DB5E59" w:rsidRPr="00FE420D" w:rsidRDefault="00DB5E59" w:rsidP="00DB5E59">
      <w:pPr>
        <w:pStyle w:val="ListParagraph"/>
        <w:ind w:left="1080"/>
        <w:rPr>
          <w:lang w:val="en-IN"/>
        </w:rPr>
      </w:pPr>
      <w:r w:rsidRPr="00FE420D">
        <w:rPr>
          <w:lang w:val="en-IN"/>
        </w:rPr>
        <w:t xml:space="preserve">    if(rst==1'b0)</w:t>
      </w:r>
    </w:p>
    <w:p w:rsidR="00DB5E59" w:rsidRPr="00FE420D" w:rsidRDefault="00DB5E59" w:rsidP="00DB5E59">
      <w:pPr>
        <w:pStyle w:val="ListParagraph"/>
        <w:ind w:left="1080"/>
        <w:rPr>
          <w:lang w:val="en-IN"/>
        </w:rPr>
      </w:pPr>
      <w:r w:rsidRPr="00FE420D">
        <w:rPr>
          <w:lang w:val="en-IN"/>
        </w:rPr>
        <w:t xml:space="preserve">    begin</w:t>
      </w:r>
    </w:p>
    <w:p w:rsidR="00DB5E59" w:rsidRPr="00FE420D" w:rsidRDefault="00DB5E59" w:rsidP="00DB5E59">
      <w:pPr>
        <w:pStyle w:val="ListParagraph"/>
        <w:ind w:left="1080"/>
        <w:rPr>
          <w:lang w:val="en-IN"/>
        </w:rPr>
      </w:pPr>
      <w:r w:rsidRPr="00FE420D">
        <w:rPr>
          <w:lang w:val="en-IN"/>
        </w:rPr>
        <w:t xml:space="preserve">    Out2&lt;=1'b0;</w:t>
      </w:r>
    </w:p>
    <w:p w:rsidR="00DB5E59" w:rsidRPr="00FE420D" w:rsidRDefault="00DB5E59" w:rsidP="00DB5E59">
      <w:pPr>
        <w:pStyle w:val="ListParagraph"/>
        <w:ind w:left="1080"/>
        <w:rPr>
          <w:lang w:val="en-IN"/>
        </w:rPr>
      </w:pPr>
      <w:r w:rsidRPr="00FE420D">
        <w:rPr>
          <w:lang w:val="en-IN"/>
        </w:rPr>
        <w:t xml:space="preserve">    count1&lt;=7'd0;</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r w:rsidRPr="00FE420D">
        <w:rPr>
          <w:lang w:val="en-IN"/>
        </w:rPr>
        <w:t xml:space="preserve">    else if(Clk_in==1'b1)</w:t>
      </w:r>
    </w:p>
    <w:p w:rsidR="00DB5E59" w:rsidRPr="00FE420D" w:rsidRDefault="00DB5E59" w:rsidP="00DB5E59">
      <w:pPr>
        <w:pStyle w:val="ListParagraph"/>
        <w:ind w:left="1080"/>
        <w:rPr>
          <w:lang w:val="en-IN"/>
        </w:rPr>
      </w:pPr>
      <w:r w:rsidRPr="00FE420D">
        <w:rPr>
          <w:lang w:val="en-IN"/>
        </w:rPr>
        <w:t xml:space="preserve">    begin</w:t>
      </w:r>
    </w:p>
    <w:p w:rsidR="00DB5E59" w:rsidRPr="00FE420D" w:rsidRDefault="00DB5E59" w:rsidP="00DB5E59">
      <w:pPr>
        <w:pStyle w:val="ListParagraph"/>
        <w:ind w:left="1080"/>
        <w:rPr>
          <w:lang w:val="en-IN"/>
        </w:rPr>
      </w:pPr>
      <w:r w:rsidRPr="00FE420D">
        <w:rPr>
          <w:lang w:val="en-IN"/>
        </w:rPr>
        <w:t xml:space="preserve">    if(count1==7'd100)</w:t>
      </w:r>
    </w:p>
    <w:p w:rsidR="00DB5E59" w:rsidRPr="00FE420D" w:rsidRDefault="00DB5E59" w:rsidP="00DB5E59">
      <w:pPr>
        <w:pStyle w:val="ListParagraph"/>
        <w:ind w:left="1080"/>
        <w:rPr>
          <w:lang w:val="en-IN"/>
        </w:rPr>
      </w:pPr>
      <w:r w:rsidRPr="00FE420D">
        <w:rPr>
          <w:lang w:val="en-IN"/>
        </w:rPr>
        <w:t xml:space="preserve">    begin</w:t>
      </w:r>
    </w:p>
    <w:p w:rsidR="00DB5E59" w:rsidRPr="00FE420D" w:rsidRDefault="00DB5E59" w:rsidP="00DB5E59">
      <w:pPr>
        <w:pStyle w:val="ListParagraph"/>
        <w:ind w:left="1080"/>
        <w:rPr>
          <w:lang w:val="en-IN"/>
        </w:rPr>
      </w:pPr>
      <w:r w:rsidRPr="00FE420D">
        <w:rPr>
          <w:lang w:val="en-IN"/>
        </w:rPr>
        <w:t xml:space="preserve">    Out2&lt;=1'b1;</w:t>
      </w:r>
    </w:p>
    <w:p w:rsidR="00DB5E59" w:rsidRPr="00FE420D" w:rsidRDefault="00DB5E59" w:rsidP="00DB5E59">
      <w:pPr>
        <w:pStyle w:val="ListParagraph"/>
        <w:ind w:left="1080"/>
        <w:rPr>
          <w:lang w:val="en-IN"/>
        </w:rPr>
      </w:pPr>
      <w:r w:rsidRPr="00FE420D">
        <w:rPr>
          <w:lang w:val="en-IN"/>
        </w:rPr>
        <w:t xml:space="preserve">    count1&lt;=7'd0;</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r w:rsidRPr="00FE420D">
        <w:rPr>
          <w:lang w:val="en-IN"/>
        </w:rPr>
        <w:t xml:space="preserve">    else</w:t>
      </w:r>
    </w:p>
    <w:p w:rsidR="00DB5E59" w:rsidRPr="00FE420D" w:rsidRDefault="00DB5E59" w:rsidP="00DB5E59">
      <w:pPr>
        <w:pStyle w:val="ListParagraph"/>
        <w:ind w:left="1080"/>
        <w:rPr>
          <w:lang w:val="en-IN"/>
        </w:rPr>
      </w:pPr>
      <w:r w:rsidRPr="00FE420D">
        <w:rPr>
          <w:lang w:val="en-IN"/>
        </w:rPr>
        <w:lastRenderedPageBreak/>
        <w:t xml:space="preserve">    begin</w:t>
      </w:r>
    </w:p>
    <w:p w:rsidR="00DB5E59" w:rsidRPr="00FE420D" w:rsidRDefault="00DB5E59" w:rsidP="00DB5E59">
      <w:pPr>
        <w:pStyle w:val="ListParagraph"/>
        <w:ind w:left="1080"/>
        <w:rPr>
          <w:lang w:val="en-IN"/>
        </w:rPr>
      </w:pPr>
      <w:r w:rsidRPr="00FE420D">
        <w:rPr>
          <w:lang w:val="en-IN"/>
        </w:rPr>
        <w:t xml:space="preserve">    Out2&lt;=1'b0;</w:t>
      </w:r>
    </w:p>
    <w:p w:rsidR="00DB5E59" w:rsidRPr="00FE420D" w:rsidRDefault="00DB5E59" w:rsidP="00DB5E59">
      <w:pPr>
        <w:pStyle w:val="ListParagraph"/>
        <w:ind w:left="1080"/>
        <w:rPr>
          <w:lang w:val="en-IN"/>
        </w:rPr>
      </w:pPr>
      <w:r w:rsidRPr="00FE420D">
        <w:rPr>
          <w:lang w:val="en-IN"/>
        </w:rPr>
        <w:t xml:space="preserve">    count1&lt;=count1+1;</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r w:rsidRPr="00FE420D">
        <w:rPr>
          <w:lang w:val="en-IN"/>
        </w:rPr>
        <w:t xml:space="preserve">    else</w:t>
      </w:r>
    </w:p>
    <w:p w:rsidR="00DB5E59" w:rsidRPr="00FE420D" w:rsidRDefault="00DB5E59" w:rsidP="00DB5E59">
      <w:pPr>
        <w:pStyle w:val="ListParagraph"/>
        <w:ind w:left="1080"/>
        <w:rPr>
          <w:lang w:val="en-IN"/>
        </w:rPr>
      </w:pPr>
      <w:r w:rsidRPr="00FE420D">
        <w:rPr>
          <w:lang w:val="en-IN"/>
        </w:rPr>
        <w:t xml:space="preserve">    begin</w:t>
      </w:r>
    </w:p>
    <w:p w:rsidR="00DB5E59" w:rsidRPr="00FE420D" w:rsidRDefault="00DB5E59" w:rsidP="00DB5E59">
      <w:pPr>
        <w:pStyle w:val="ListParagraph"/>
        <w:ind w:left="1080"/>
        <w:rPr>
          <w:lang w:val="en-IN"/>
        </w:rPr>
      </w:pPr>
      <w:r w:rsidRPr="00FE420D">
        <w:rPr>
          <w:lang w:val="en-IN"/>
        </w:rPr>
        <w:t xml:space="preserve">    Out2&lt;=1'b0;</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r w:rsidRPr="00FE420D">
        <w:rPr>
          <w:lang w:val="en-IN"/>
        </w:rPr>
        <w:t xml:space="preserve">  end</w:t>
      </w:r>
    </w:p>
    <w:p w:rsidR="00DB5E59" w:rsidRPr="00FE420D" w:rsidRDefault="00DB5E59" w:rsidP="00DB5E59">
      <w:pPr>
        <w:pStyle w:val="ListParagraph"/>
        <w:ind w:left="1080"/>
        <w:rPr>
          <w:lang w:val="en-IN"/>
        </w:rPr>
      </w:pPr>
    </w:p>
    <w:p w:rsidR="00DB5E59" w:rsidRPr="00FE420D" w:rsidRDefault="00DB5E59" w:rsidP="00DB5E59">
      <w:pPr>
        <w:pStyle w:val="ListParagraph"/>
        <w:ind w:left="1080"/>
        <w:rPr>
          <w:lang w:val="en-IN"/>
        </w:rPr>
      </w:pPr>
      <w:r w:rsidRPr="00FE420D">
        <w:rPr>
          <w:lang w:val="en-IN"/>
        </w:rPr>
        <w:t>endmodule</w:t>
      </w:r>
    </w:p>
    <w:p w:rsidR="00DB5E59" w:rsidRDefault="00DB5E59" w:rsidP="00DB5E59">
      <w:pPr>
        <w:pStyle w:val="ListParagraph"/>
        <w:ind w:left="1080"/>
        <w:rPr>
          <w:lang w:val="en-IN"/>
        </w:rPr>
      </w:pPr>
    </w:p>
    <w:p w:rsidR="00DB5E59" w:rsidRDefault="00DB5E59" w:rsidP="00192A2A">
      <w:pPr>
        <w:pStyle w:val="ListParagraph"/>
        <w:numPr>
          <w:ilvl w:val="0"/>
          <w:numId w:val="5"/>
        </w:numPr>
        <w:rPr>
          <w:lang w:val="en-IN"/>
        </w:rPr>
      </w:pPr>
      <w:r w:rsidRPr="0099174B">
        <w:rPr>
          <w:lang w:val="en-IN"/>
        </w:rPr>
        <w:t>Variable timer: nSecPulseGenerator.v</w:t>
      </w:r>
    </w:p>
    <w:p w:rsidR="00DB5E59" w:rsidRPr="00B62A57" w:rsidRDefault="00DB5E59" w:rsidP="00DB5E59">
      <w:pPr>
        <w:pStyle w:val="ListParagraph"/>
        <w:ind w:left="1080"/>
        <w:rPr>
          <w:lang w:val="en-IN"/>
        </w:rPr>
      </w:pPr>
      <w:r w:rsidRPr="00B62A57">
        <w:rPr>
          <w:lang w:val="en-IN"/>
        </w:rPr>
        <w:t>//ECE 6370 Advanced Digital Design</w:t>
      </w:r>
    </w:p>
    <w:p w:rsidR="00DB5E59" w:rsidRPr="00B62A57" w:rsidRDefault="00DB5E59" w:rsidP="00DB5E59">
      <w:pPr>
        <w:pStyle w:val="ListParagraph"/>
        <w:ind w:left="1080"/>
        <w:rPr>
          <w:lang w:val="en-IN"/>
        </w:rPr>
      </w:pPr>
      <w:r w:rsidRPr="00B62A57">
        <w:rPr>
          <w:lang w:val="en-IN"/>
        </w:rPr>
        <w:t>//Team: Digital Fortress</w:t>
      </w:r>
    </w:p>
    <w:p w:rsidR="00DB5E59" w:rsidRPr="00B62A57" w:rsidRDefault="00DB5E59" w:rsidP="00DB5E59">
      <w:pPr>
        <w:pStyle w:val="ListParagraph"/>
        <w:ind w:left="1080"/>
        <w:rPr>
          <w:lang w:val="en-IN"/>
        </w:rPr>
      </w:pPr>
      <w:r>
        <w:rPr>
          <w:lang w:val="en-IN"/>
        </w:rPr>
        <w:t>//This module generates a single cycle output pulse based on the level of the player.</w:t>
      </w:r>
    </w:p>
    <w:p w:rsidR="00DB5E59" w:rsidRPr="00B62A57" w:rsidRDefault="00DB5E59" w:rsidP="00DB5E59">
      <w:pPr>
        <w:pStyle w:val="ListParagraph"/>
        <w:ind w:left="1080"/>
        <w:rPr>
          <w:lang w:val="en-IN"/>
        </w:rPr>
      </w:pPr>
      <w:r w:rsidRPr="00B62A57">
        <w:rPr>
          <w:lang w:val="en-IN"/>
        </w:rPr>
        <w:t>module nSecPulseGenerator(Clk_in,Level,Clk,Rst,Clk_out);</w:t>
      </w:r>
    </w:p>
    <w:p w:rsidR="00DB5E59" w:rsidRPr="00B62A57" w:rsidRDefault="00DB5E59" w:rsidP="00DB5E59">
      <w:pPr>
        <w:pStyle w:val="ListParagraph"/>
        <w:ind w:left="1080"/>
        <w:rPr>
          <w:lang w:val="en-IN"/>
        </w:rPr>
      </w:pPr>
      <w:r w:rsidRPr="00B62A57">
        <w:rPr>
          <w:lang w:val="en-IN"/>
        </w:rPr>
        <w:t>input Clk_in,Clk,Rst;</w:t>
      </w:r>
    </w:p>
    <w:p w:rsidR="00DB5E59" w:rsidRPr="00B62A57" w:rsidRDefault="00DB5E59" w:rsidP="00DB5E59">
      <w:pPr>
        <w:pStyle w:val="ListParagraph"/>
        <w:ind w:left="1080"/>
        <w:rPr>
          <w:lang w:val="en-IN"/>
        </w:rPr>
      </w:pPr>
      <w:r w:rsidRPr="00B62A57">
        <w:rPr>
          <w:lang w:val="en-IN"/>
        </w:rPr>
        <w:t>input [2:0] Level;</w:t>
      </w:r>
    </w:p>
    <w:p w:rsidR="00DB5E59" w:rsidRPr="00B62A57" w:rsidRDefault="00DB5E59" w:rsidP="00DB5E59">
      <w:pPr>
        <w:pStyle w:val="ListParagraph"/>
        <w:ind w:left="1080"/>
        <w:rPr>
          <w:lang w:val="en-IN"/>
        </w:rPr>
      </w:pPr>
      <w:r w:rsidRPr="00B62A57">
        <w:rPr>
          <w:lang w:val="en-IN"/>
        </w:rPr>
        <w:t>output Clk_out;</w:t>
      </w:r>
    </w:p>
    <w:p w:rsidR="00DB5E59" w:rsidRPr="00B62A57" w:rsidRDefault="00DB5E59" w:rsidP="00DB5E59">
      <w:pPr>
        <w:pStyle w:val="ListParagraph"/>
        <w:ind w:left="1080"/>
        <w:rPr>
          <w:lang w:val="en-IN"/>
        </w:rPr>
      </w:pPr>
      <w:r w:rsidRPr="00B62A57">
        <w:rPr>
          <w:lang w:val="en-IN"/>
        </w:rPr>
        <w:t>reg Clk_out;</w:t>
      </w:r>
    </w:p>
    <w:p w:rsidR="00DB5E59" w:rsidRPr="00B62A57" w:rsidRDefault="00DB5E59" w:rsidP="00DB5E59">
      <w:pPr>
        <w:pStyle w:val="ListParagraph"/>
        <w:ind w:left="1080"/>
        <w:rPr>
          <w:lang w:val="en-IN"/>
        </w:rPr>
      </w:pPr>
      <w:r w:rsidRPr="00B62A57">
        <w:rPr>
          <w:lang w:val="en-IN"/>
        </w:rPr>
        <w:t>reg [5:0] count1;</w:t>
      </w:r>
    </w:p>
    <w:p w:rsidR="00DB5E59" w:rsidRPr="00B62A57" w:rsidRDefault="00DB5E59" w:rsidP="00DB5E59">
      <w:pPr>
        <w:pStyle w:val="ListParagraph"/>
        <w:ind w:left="1080"/>
        <w:rPr>
          <w:lang w:val="en-IN"/>
        </w:rPr>
      </w:pPr>
      <w:r w:rsidRPr="00B62A57">
        <w:rPr>
          <w:lang w:val="en-IN"/>
        </w:rPr>
        <w:t>reg [4:0] count2;</w:t>
      </w:r>
    </w:p>
    <w:p w:rsidR="00DB5E59" w:rsidRPr="00B62A57" w:rsidRDefault="00DB5E59" w:rsidP="00DB5E59">
      <w:pPr>
        <w:pStyle w:val="ListParagraph"/>
        <w:ind w:left="1080"/>
        <w:rPr>
          <w:lang w:val="en-IN"/>
        </w:rPr>
      </w:pPr>
      <w:r w:rsidRPr="00B62A57">
        <w:rPr>
          <w:lang w:val="en-IN"/>
        </w:rPr>
        <w:t>reg [3:0] count3;</w:t>
      </w:r>
    </w:p>
    <w:p w:rsidR="00DB5E59" w:rsidRPr="00B62A57" w:rsidRDefault="00DB5E59" w:rsidP="00DB5E59">
      <w:pPr>
        <w:pStyle w:val="ListParagraph"/>
        <w:ind w:left="1080"/>
        <w:rPr>
          <w:lang w:val="en-IN"/>
        </w:rPr>
      </w:pPr>
      <w:r w:rsidRPr="00B62A57">
        <w:rPr>
          <w:lang w:val="en-IN"/>
        </w:rPr>
        <w:t>reg [3:0] count4;</w:t>
      </w:r>
    </w:p>
    <w:p w:rsidR="00DB5E59" w:rsidRPr="00B62A57" w:rsidRDefault="00DB5E59" w:rsidP="00DB5E59">
      <w:pPr>
        <w:pStyle w:val="ListParagraph"/>
        <w:ind w:left="1080"/>
        <w:rPr>
          <w:lang w:val="en-IN"/>
        </w:rPr>
      </w:pPr>
      <w:r w:rsidRPr="00B62A57">
        <w:rPr>
          <w:lang w:val="en-IN"/>
        </w:rPr>
        <w:t>reg [3:0] count5;</w:t>
      </w:r>
    </w:p>
    <w:p w:rsidR="00DB5E59" w:rsidRPr="00B62A57" w:rsidRDefault="00DB5E59" w:rsidP="00DB5E59">
      <w:pPr>
        <w:pStyle w:val="ListParagraph"/>
        <w:ind w:left="1080"/>
        <w:rPr>
          <w:lang w:val="en-IN"/>
        </w:rPr>
      </w:pPr>
      <w:r w:rsidRPr="00B62A57">
        <w:rPr>
          <w:lang w:val="en-IN"/>
        </w:rPr>
        <w:t>reg [2:0] count6;</w:t>
      </w:r>
    </w:p>
    <w:p w:rsidR="00DB5E59" w:rsidRPr="00B62A57" w:rsidRDefault="00DB5E59" w:rsidP="00DB5E59">
      <w:pPr>
        <w:pStyle w:val="ListParagraph"/>
        <w:ind w:left="1080"/>
        <w:rPr>
          <w:lang w:val="en-IN"/>
        </w:rPr>
      </w:pPr>
      <w:r w:rsidRPr="00B62A57">
        <w:rPr>
          <w:lang w:val="en-IN"/>
        </w:rPr>
        <w:t>reg [2:0] count7;</w:t>
      </w:r>
    </w:p>
    <w:p w:rsidR="00DB5E59" w:rsidRPr="00B62A57" w:rsidRDefault="00DB5E59" w:rsidP="00DB5E59">
      <w:pPr>
        <w:pStyle w:val="ListParagraph"/>
        <w:ind w:left="1080"/>
        <w:rPr>
          <w:lang w:val="en-IN"/>
        </w:rPr>
      </w:pPr>
      <w:r w:rsidRPr="00B62A57">
        <w:rPr>
          <w:lang w:val="en-IN"/>
        </w:rPr>
        <w:t>reg [2:0] count8;</w:t>
      </w:r>
    </w:p>
    <w:p w:rsidR="00DB5E59" w:rsidRPr="00B62A57" w:rsidRDefault="00DB5E59" w:rsidP="00DB5E59">
      <w:pPr>
        <w:pStyle w:val="ListParagraph"/>
        <w:ind w:left="1080"/>
        <w:rPr>
          <w:lang w:val="en-IN"/>
        </w:rPr>
      </w:pPr>
    </w:p>
    <w:p w:rsidR="00DB5E59" w:rsidRPr="00B62A57" w:rsidRDefault="00DB5E59" w:rsidP="00DB5E59">
      <w:pPr>
        <w:pStyle w:val="ListParagraph"/>
        <w:ind w:left="1080"/>
        <w:rPr>
          <w:lang w:val="en-IN"/>
        </w:rPr>
      </w:pPr>
      <w:r w:rsidRPr="00B62A57">
        <w:rPr>
          <w:lang w:val="en-IN"/>
        </w:rPr>
        <w:t>always @(posedge Clk)</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if(Rst==0)</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Clk_out=0;count1&lt;=0;count2&lt;=0;count3&lt;=0;count4&lt;=0;count5&lt;=0;count6&lt;=0;count7&lt;=0;count8&lt;=0;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case(Level)</w:t>
      </w:r>
    </w:p>
    <w:p w:rsidR="00DB5E59" w:rsidRPr="00B62A57" w:rsidRDefault="00DB5E59" w:rsidP="00DB5E59">
      <w:pPr>
        <w:pStyle w:val="ListParagraph"/>
        <w:ind w:left="1080"/>
        <w:rPr>
          <w:lang w:val="en-IN"/>
        </w:rPr>
      </w:pPr>
      <w:r w:rsidRPr="00B62A57">
        <w:rPr>
          <w:lang w:val="en-IN"/>
        </w:rPr>
        <w:t xml:space="preserve">      3'd0: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if(count1==6'd60)</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count1&lt;=6'd0;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lastRenderedPageBreak/>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count1&lt;=count1+1;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3'd1: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if(count2==5'd50)</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count2&lt;=5'd0;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count2&lt;=count2+1;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3'd2: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if(count3==4'd40)</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count3&lt;=4'd0;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count3&lt;=count3+1;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lastRenderedPageBreak/>
        <w:t xml:space="preserve">        end</w:t>
      </w:r>
    </w:p>
    <w:p w:rsidR="00DB5E59" w:rsidRPr="00B62A57" w:rsidRDefault="00DB5E59" w:rsidP="00DB5E59">
      <w:pPr>
        <w:pStyle w:val="ListParagraph"/>
        <w:ind w:left="1080"/>
        <w:rPr>
          <w:lang w:val="en-IN"/>
        </w:rPr>
      </w:pPr>
      <w:r w:rsidRPr="00B62A57">
        <w:rPr>
          <w:lang w:val="en-IN"/>
        </w:rPr>
        <w:t xml:space="preserve">      3'd3: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if(count4==4'd30)</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count4&lt;=4'd0;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count4&lt;=count4+1;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3'd4: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if(count5==4'd8)</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count5&lt;=4'd0;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count5&lt;=count5+1;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3'd5: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if(count6==3'd7)</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count6&lt;=3'd0;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lastRenderedPageBreak/>
        <w:t xml:space="preserve">            begin</w:t>
      </w:r>
    </w:p>
    <w:p w:rsidR="00DB5E59" w:rsidRPr="00B62A57" w:rsidRDefault="00DB5E59" w:rsidP="00DB5E59">
      <w:pPr>
        <w:pStyle w:val="ListParagraph"/>
        <w:ind w:left="1080"/>
        <w:rPr>
          <w:lang w:val="en-IN"/>
        </w:rPr>
      </w:pPr>
      <w:r w:rsidRPr="00B62A57">
        <w:rPr>
          <w:lang w:val="en-IN"/>
        </w:rPr>
        <w:t xml:space="preserve">            count6&lt;=count6+1;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3'd6: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if(count7==3'd6)</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count7&lt;=3'd0;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count7&lt;=count7+1;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3'd7: begin</w:t>
      </w:r>
    </w:p>
    <w:p w:rsidR="00DB5E59" w:rsidRPr="00B62A57" w:rsidRDefault="00DB5E59" w:rsidP="00DB5E59">
      <w:pPr>
        <w:pStyle w:val="ListParagraph"/>
        <w:ind w:left="1080"/>
        <w:rPr>
          <w:lang w:val="en-IN"/>
        </w:rPr>
      </w:pPr>
      <w:r w:rsidRPr="00B62A57">
        <w:rPr>
          <w:lang w:val="en-IN"/>
        </w:rPr>
        <w:t xml:space="preserve">        if(Clk_in==1)</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if(count8==3'd5)</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count8&lt;=3'd0;</w:t>
      </w:r>
    </w:p>
    <w:p w:rsidR="00DB5E59" w:rsidRPr="00B62A57" w:rsidRDefault="00DB5E59" w:rsidP="00DB5E59">
      <w:pPr>
        <w:pStyle w:val="ListParagraph"/>
        <w:ind w:left="1080"/>
        <w:rPr>
          <w:lang w:val="en-IN"/>
        </w:rPr>
      </w:pPr>
      <w:r w:rsidRPr="00B62A57">
        <w:rPr>
          <w:lang w:val="en-IN"/>
        </w:rPr>
        <w:t xml:space="preserve">            Clk_out&lt;=1;</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count8&lt;=count8+1;</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else</w:t>
      </w:r>
    </w:p>
    <w:p w:rsidR="00DB5E59" w:rsidRPr="00B62A57" w:rsidRDefault="00DB5E59" w:rsidP="00DB5E59">
      <w:pPr>
        <w:pStyle w:val="ListParagraph"/>
        <w:ind w:left="1080"/>
        <w:rPr>
          <w:lang w:val="en-IN"/>
        </w:rPr>
      </w:pPr>
      <w:r w:rsidRPr="00B62A57">
        <w:rPr>
          <w:lang w:val="en-IN"/>
        </w:rPr>
        <w:t xml:space="preserve">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lastRenderedPageBreak/>
        <w:t xml:space="preserve">      default: begin</w:t>
      </w:r>
    </w:p>
    <w:p w:rsidR="00DB5E59" w:rsidRPr="00B62A57" w:rsidRDefault="00DB5E59" w:rsidP="00DB5E59">
      <w:pPr>
        <w:pStyle w:val="ListParagraph"/>
        <w:ind w:left="1080"/>
        <w:rPr>
          <w:lang w:val="en-IN"/>
        </w:rPr>
      </w:pPr>
      <w:r w:rsidRPr="00B62A57">
        <w:rPr>
          <w:lang w:val="en-IN"/>
        </w:rPr>
        <w:t xml:space="preserve">        Clk_out&lt;=0;</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endcase</w:t>
      </w:r>
    </w:p>
    <w:p w:rsidR="00DB5E59" w:rsidRPr="00B62A57" w:rsidRDefault="00DB5E59" w:rsidP="00DB5E59">
      <w:pPr>
        <w:pStyle w:val="ListParagraph"/>
        <w:ind w:left="1080"/>
        <w:rPr>
          <w:lang w:val="en-IN"/>
        </w:rPr>
      </w:pPr>
      <w:r w:rsidRPr="00B62A57">
        <w:rPr>
          <w:lang w:val="en-IN"/>
        </w:rPr>
        <w:t xml:space="preserve">    end</w:t>
      </w:r>
    </w:p>
    <w:p w:rsidR="00DB5E59" w:rsidRPr="00B62A57" w:rsidRDefault="00DB5E59" w:rsidP="00DB5E59">
      <w:pPr>
        <w:pStyle w:val="ListParagraph"/>
        <w:ind w:left="1080"/>
        <w:rPr>
          <w:lang w:val="en-IN"/>
        </w:rPr>
      </w:pPr>
      <w:r w:rsidRPr="00B62A57">
        <w:rPr>
          <w:lang w:val="en-IN"/>
        </w:rPr>
        <w:t xml:space="preserve">  end</w:t>
      </w:r>
    </w:p>
    <w:p w:rsidR="00DB5E59" w:rsidRDefault="00DB5E59" w:rsidP="00DB5E59">
      <w:pPr>
        <w:pStyle w:val="ListParagraph"/>
        <w:ind w:left="1080"/>
        <w:rPr>
          <w:lang w:val="en-IN"/>
        </w:rPr>
      </w:pPr>
      <w:r w:rsidRPr="00B62A57">
        <w:rPr>
          <w:lang w:val="en-IN"/>
        </w:rPr>
        <w:t>endmodule</w:t>
      </w:r>
    </w:p>
    <w:p w:rsidR="00DB5E59" w:rsidRDefault="00DB5E59" w:rsidP="00192A2A">
      <w:pPr>
        <w:pStyle w:val="ListParagraph"/>
        <w:numPr>
          <w:ilvl w:val="0"/>
          <w:numId w:val="68"/>
        </w:numPr>
        <w:rPr>
          <w:lang w:val="en-IN"/>
        </w:rPr>
      </w:pPr>
      <w:r>
        <w:rPr>
          <w:lang w:val="en-IN"/>
        </w:rPr>
        <w:t xml:space="preserve">Level selector: </w:t>
      </w:r>
      <w:r w:rsidRPr="00B46FEE">
        <w:rPr>
          <w:lang w:val="en-IN"/>
        </w:rPr>
        <w:t>LevelSelector</w:t>
      </w:r>
      <w:r>
        <w:rPr>
          <w:lang w:val="en-IN"/>
        </w:rPr>
        <w:t>.v</w:t>
      </w:r>
    </w:p>
    <w:p w:rsidR="00DB5E59" w:rsidRPr="00426A33" w:rsidRDefault="00DB5E59" w:rsidP="00DB5E59">
      <w:pPr>
        <w:pStyle w:val="ListParagraph"/>
        <w:rPr>
          <w:lang w:val="en-IN"/>
        </w:rPr>
      </w:pPr>
      <w:r w:rsidRPr="00426A33">
        <w:rPr>
          <w:lang w:val="en-IN"/>
        </w:rPr>
        <w:t>//ECE-6370 Advanced Digital Design</w:t>
      </w:r>
    </w:p>
    <w:p w:rsidR="00DB5E59" w:rsidRPr="00426A33" w:rsidRDefault="00DB5E59" w:rsidP="00DB5E59">
      <w:pPr>
        <w:pStyle w:val="ListParagraph"/>
        <w:rPr>
          <w:lang w:val="en-IN"/>
        </w:rPr>
      </w:pPr>
      <w:r w:rsidRPr="00426A33">
        <w:rPr>
          <w:lang w:val="en-IN"/>
        </w:rPr>
        <w:t>//Team: Digital Fortress</w:t>
      </w:r>
    </w:p>
    <w:p w:rsidR="00DB5E59" w:rsidRPr="00426A33" w:rsidRDefault="00DB5E59" w:rsidP="00DB5E59">
      <w:pPr>
        <w:pStyle w:val="ListParagraph"/>
        <w:rPr>
          <w:lang w:val="en-IN"/>
        </w:rPr>
      </w:pPr>
      <w:r>
        <w:rPr>
          <w:lang w:val="en-IN"/>
        </w:rPr>
        <w:t>// This module takes the score as input and sets the difficulty level as output based on the scores</w:t>
      </w:r>
    </w:p>
    <w:p w:rsidR="00DB5E59" w:rsidRPr="00426A33" w:rsidRDefault="00DB5E59" w:rsidP="00DB5E59">
      <w:pPr>
        <w:pStyle w:val="ListParagraph"/>
        <w:rPr>
          <w:lang w:val="en-IN"/>
        </w:rPr>
      </w:pPr>
      <w:r w:rsidRPr="00426A33">
        <w:rPr>
          <w:lang w:val="en-IN"/>
        </w:rPr>
        <w:t>module LevelSelector(Score,Clk,Rst,Level);</w:t>
      </w:r>
    </w:p>
    <w:p w:rsidR="00DB5E59" w:rsidRPr="00426A33" w:rsidRDefault="00DB5E59" w:rsidP="00DB5E59">
      <w:pPr>
        <w:pStyle w:val="ListParagraph"/>
        <w:rPr>
          <w:lang w:val="en-IN"/>
        </w:rPr>
      </w:pPr>
      <w:r w:rsidRPr="00426A33">
        <w:rPr>
          <w:lang w:val="en-IN"/>
        </w:rPr>
        <w:t>input Clk,Rst;</w:t>
      </w:r>
    </w:p>
    <w:p w:rsidR="00DB5E59" w:rsidRPr="00426A33" w:rsidRDefault="00DB5E59" w:rsidP="00DB5E59">
      <w:pPr>
        <w:pStyle w:val="ListParagraph"/>
        <w:rPr>
          <w:lang w:val="en-IN"/>
        </w:rPr>
      </w:pPr>
      <w:r w:rsidRPr="00426A33">
        <w:rPr>
          <w:lang w:val="en-IN"/>
        </w:rPr>
        <w:t>input [5:0] Score;</w:t>
      </w:r>
    </w:p>
    <w:p w:rsidR="00DB5E59" w:rsidRPr="00426A33" w:rsidRDefault="00DB5E59" w:rsidP="00DB5E59">
      <w:pPr>
        <w:pStyle w:val="ListParagraph"/>
        <w:rPr>
          <w:lang w:val="en-IN"/>
        </w:rPr>
      </w:pPr>
      <w:r w:rsidRPr="00426A33">
        <w:rPr>
          <w:lang w:val="en-IN"/>
        </w:rPr>
        <w:t>output [2:0] Level;</w:t>
      </w:r>
    </w:p>
    <w:p w:rsidR="00DB5E59" w:rsidRPr="00426A33" w:rsidRDefault="00DB5E59" w:rsidP="00DB5E59">
      <w:pPr>
        <w:pStyle w:val="ListParagraph"/>
        <w:rPr>
          <w:lang w:val="en-IN"/>
        </w:rPr>
      </w:pPr>
      <w:r w:rsidRPr="00426A33">
        <w:rPr>
          <w:lang w:val="en-IN"/>
        </w:rPr>
        <w:t>reg [2:0] Level;</w:t>
      </w:r>
    </w:p>
    <w:p w:rsidR="00DB5E59" w:rsidRPr="00426A33" w:rsidRDefault="00DB5E59" w:rsidP="00DB5E59">
      <w:pPr>
        <w:pStyle w:val="ListParagraph"/>
        <w:rPr>
          <w:lang w:val="en-IN"/>
        </w:rPr>
      </w:pPr>
    </w:p>
    <w:p w:rsidR="00DB5E59" w:rsidRPr="00426A33" w:rsidRDefault="00DB5E59" w:rsidP="00DB5E59">
      <w:pPr>
        <w:pStyle w:val="ListParagraph"/>
        <w:rPr>
          <w:lang w:val="en-IN"/>
        </w:rPr>
      </w:pPr>
      <w:r w:rsidRPr="00426A33">
        <w:rPr>
          <w:lang w:val="en-IN"/>
        </w:rPr>
        <w:t>always@(posedge Clk)</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if(Rst==0)</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Level&lt;=3'd0;</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else</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if(Score&lt;6'd5)</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Level&lt;=3'd0;</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if(Score&gt;=6'd5 &amp; Score&lt;6'd10)</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Level&lt;=3'd1;</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if(Score&gt;=6'd10 &amp; Score&lt;6'd15)</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Level&lt;=3'd2;</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if(Score&gt;=6'd15 &amp; Score&lt;6'd20)</w:t>
      </w:r>
    </w:p>
    <w:p w:rsidR="00DB5E59" w:rsidRPr="00426A33" w:rsidRDefault="00DB5E59" w:rsidP="00DB5E59">
      <w:pPr>
        <w:pStyle w:val="ListParagraph"/>
        <w:rPr>
          <w:lang w:val="en-IN"/>
        </w:rPr>
      </w:pPr>
      <w:r w:rsidRPr="00426A33">
        <w:rPr>
          <w:lang w:val="en-IN"/>
        </w:rPr>
        <w:t xml:space="preserve">      begin</w:t>
      </w:r>
    </w:p>
    <w:p w:rsidR="00DB5E59" w:rsidRPr="00426A33" w:rsidRDefault="00DB5E59" w:rsidP="00DB5E59">
      <w:pPr>
        <w:pStyle w:val="ListParagraph"/>
        <w:rPr>
          <w:lang w:val="en-IN"/>
        </w:rPr>
      </w:pPr>
      <w:r w:rsidRPr="00426A33">
        <w:rPr>
          <w:lang w:val="en-IN"/>
        </w:rPr>
        <w:t xml:space="preserve">      Level&lt;=3'd3;</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end</w:t>
      </w:r>
    </w:p>
    <w:p w:rsidR="00DB5E59" w:rsidRPr="00426A33" w:rsidRDefault="00DB5E59" w:rsidP="00DB5E59">
      <w:pPr>
        <w:pStyle w:val="ListParagraph"/>
        <w:rPr>
          <w:lang w:val="en-IN"/>
        </w:rPr>
      </w:pPr>
      <w:r w:rsidRPr="00426A33">
        <w:rPr>
          <w:lang w:val="en-IN"/>
        </w:rPr>
        <w:t xml:space="preserve">  end</w:t>
      </w:r>
    </w:p>
    <w:p w:rsidR="00DB5E59" w:rsidRPr="00B46FEE" w:rsidRDefault="00DB5E59" w:rsidP="00DB5E59">
      <w:pPr>
        <w:pStyle w:val="ListParagraph"/>
        <w:rPr>
          <w:lang w:val="en-IN"/>
        </w:rPr>
      </w:pPr>
      <w:r w:rsidRPr="00426A33">
        <w:rPr>
          <w:lang w:val="en-IN"/>
        </w:rPr>
        <w:t>endmodule</w:t>
      </w:r>
    </w:p>
    <w:p w:rsidR="00DB5E59" w:rsidRDefault="00DB5E59" w:rsidP="00192A2A">
      <w:pPr>
        <w:pStyle w:val="ListParagraph"/>
        <w:numPr>
          <w:ilvl w:val="0"/>
          <w:numId w:val="68"/>
        </w:numPr>
        <w:rPr>
          <w:lang w:val="en-IN"/>
        </w:rPr>
      </w:pPr>
      <w:r>
        <w:rPr>
          <w:lang w:val="en-IN"/>
        </w:rPr>
        <w:t xml:space="preserve">One Player </w:t>
      </w:r>
      <w:r w:rsidRPr="00556853">
        <w:rPr>
          <w:lang w:val="en-IN"/>
        </w:rPr>
        <w:t>Game controller: game_ctl.v</w:t>
      </w:r>
    </w:p>
    <w:p w:rsidR="00DB5E59" w:rsidRPr="00E30958" w:rsidRDefault="00DB5E59" w:rsidP="00DB5E59">
      <w:pPr>
        <w:pStyle w:val="ListParagraph"/>
        <w:rPr>
          <w:lang w:val="en-IN"/>
        </w:rPr>
      </w:pPr>
      <w:r w:rsidRPr="00E30958">
        <w:rPr>
          <w:lang w:val="en-IN"/>
        </w:rPr>
        <w:t>//ECE 6370 Advanced Digital Design</w:t>
      </w:r>
    </w:p>
    <w:p w:rsidR="00DB5E59" w:rsidRDefault="00DB5E59" w:rsidP="00DB5E59">
      <w:pPr>
        <w:pStyle w:val="ListParagraph"/>
        <w:rPr>
          <w:lang w:val="en-IN"/>
        </w:rPr>
      </w:pPr>
      <w:r w:rsidRPr="00E30958">
        <w:rPr>
          <w:lang w:val="en-IN"/>
        </w:rPr>
        <w:t>//Team: Digital Fortress</w:t>
      </w:r>
    </w:p>
    <w:p w:rsidR="00DB5E59" w:rsidRPr="00E30958" w:rsidRDefault="00DB5E59" w:rsidP="00DB5E59">
      <w:pPr>
        <w:pStyle w:val="ListParagraph"/>
        <w:rPr>
          <w:lang w:val="en-IN"/>
        </w:rPr>
      </w:pPr>
      <w:r>
        <w:rPr>
          <w:lang w:val="en-IN"/>
        </w:rPr>
        <w:lastRenderedPageBreak/>
        <w:t>// this module compares if the player has entered his inputs that matches the one generated by //the random number generator</w:t>
      </w:r>
    </w:p>
    <w:p w:rsidR="00DB5E59" w:rsidRPr="00E30958" w:rsidRDefault="00DB5E59" w:rsidP="00DB5E59">
      <w:pPr>
        <w:pStyle w:val="ListParagraph"/>
        <w:rPr>
          <w:lang w:val="en-IN"/>
        </w:rPr>
      </w:pPr>
      <w:r w:rsidRPr="00E30958">
        <w:rPr>
          <w:lang w:val="en-IN"/>
        </w:rPr>
        <w:t>module game_ctl(cout, hex0, hex1, hex2, hex3, hex4, hex5, hex6, req_num, end_gm, new_num, a_ip, trgt_num, new_gm, start_gm, alw, timer_ip, clk, reset);</w:t>
      </w:r>
    </w:p>
    <w:p w:rsidR="00DB5E59" w:rsidRPr="00E30958" w:rsidRDefault="00DB5E59" w:rsidP="00DB5E59">
      <w:pPr>
        <w:pStyle w:val="ListParagraph"/>
        <w:rPr>
          <w:lang w:val="en-IN"/>
        </w:rPr>
      </w:pPr>
    </w:p>
    <w:p w:rsidR="00DB5E59" w:rsidRPr="00E30958" w:rsidRDefault="00DB5E59" w:rsidP="00DB5E59">
      <w:pPr>
        <w:pStyle w:val="ListParagraph"/>
        <w:rPr>
          <w:lang w:val="en-IN"/>
        </w:rPr>
      </w:pPr>
      <w:r w:rsidRPr="00E30958">
        <w:rPr>
          <w:lang w:val="en-IN"/>
        </w:rPr>
        <w:t>input [6:0] new_num, a_ip, trgt_num;</w:t>
      </w:r>
    </w:p>
    <w:p w:rsidR="00DB5E59" w:rsidRPr="00E30958" w:rsidRDefault="00DB5E59" w:rsidP="00DB5E59">
      <w:pPr>
        <w:pStyle w:val="ListParagraph"/>
        <w:rPr>
          <w:lang w:val="en-IN"/>
        </w:rPr>
      </w:pPr>
      <w:r w:rsidRPr="00E30958">
        <w:rPr>
          <w:lang w:val="en-IN"/>
        </w:rPr>
        <w:t>input new_gm, start_gm, alw, timer_ip, clk, reset;</w:t>
      </w:r>
    </w:p>
    <w:p w:rsidR="00DB5E59" w:rsidRPr="00E30958" w:rsidRDefault="00DB5E59" w:rsidP="00DB5E59">
      <w:pPr>
        <w:pStyle w:val="ListParagraph"/>
        <w:rPr>
          <w:lang w:val="en-IN"/>
        </w:rPr>
      </w:pPr>
      <w:r w:rsidRPr="00E30958">
        <w:rPr>
          <w:lang w:val="en-IN"/>
        </w:rPr>
        <w:t>output reg req_num, end_gm, cout;</w:t>
      </w:r>
    </w:p>
    <w:p w:rsidR="00DB5E59" w:rsidRPr="00E30958" w:rsidRDefault="00DB5E59" w:rsidP="00DB5E59">
      <w:pPr>
        <w:pStyle w:val="ListParagraph"/>
        <w:rPr>
          <w:lang w:val="en-IN"/>
        </w:rPr>
      </w:pPr>
      <w:r w:rsidRPr="00E30958">
        <w:rPr>
          <w:lang w:val="en-IN"/>
        </w:rPr>
        <w:t>output reg [6:0] hex0, hex1, hex2, hex3, hex4, hex5, hex6;</w:t>
      </w:r>
    </w:p>
    <w:p w:rsidR="00DB5E59" w:rsidRPr="00E30958" w:rsidRDefault="00DB5E59" w:rsidP="00DB5E59">
      <w:pPr>
        <w:pStyle w:val="ListParagraph"/>
        <w:rPr>
          <w:lang w:val="en-IN"/>
        </w:rPr>
      </w:pPr>
      <w:r w:rsidRPr="00E30958">
        <w:rPr>
          <w:lang w:val="en-IN"/>
        </w:rPr>
        <w:t>reg [4:0] state;</w:t>
      </w:r>
    </w:p>
    <w:p w:rsidR="00DB5E59" w:rsidRPr="00E30958" w:rsidRDefault="00DB5E59" w:rsidP="00DB5E59">
      <w:pPr>
        <w:pStyle w:val="ListParagraph"/>
        <w:rPr>
          <w:lang w:val="en-IN"/>
        </w:rPr>
      </w:pPr>
      <w:r w:rsidRPr="00E30958">
        <w:rPr>
          <w:lang w:val="en-IN"/>
        </w:rPr>
        <w:t>reg [2:0] count;</w:t>
      </w:r>
    </w:p>
    <w:p w:rsidR="00DB5E59" w:rsidRPr="00E30958" w:rsidRDefault="00DB5E59" w:rsidP="00DB5E59">
      <w:pPr>
        <w:pStyle w:val="ListParagraph"/>
        <w:rPr>
          <w:lang w:val="en-IN"/>
        </w:rPr>
      </w:pPr>
    </w:p>
    <w:p w:rsidR="00DB5E59" w:rsidRPr="00E30958" w:rsidRDefault="00DB5E59" w:rsidP="00DB5E59">
      <w:pPr>
        <w:pStyle w:val="ListParagraph"/>
        <w:rPr>
          <w:lang w:val="en-IN"/>
        </w:rPr>
      </w:pPr>
      <w:r w:rsidRPr="00E30958">
        <w:rPr>
          <w:lang w:val="en-IN"/>
        </w:rPr>
        <w:t>always@(posedge clk)</w:t>
      </w:r>
    </w:p>
    <w:p w:rsidR="00DB5E59" w:rsidRPr="00E30958" w:rsidRDefault="00DB5E59" w:rsidP="00DB5E59">
      <w:pPr>
        <w:pStyle w:val="ListParagraph"/>
        <w:rPr>
          <w:lang w:val="en-IN"/>
        </w:rPr>
      </w:pPr>
      <w:r w:rsidRPr="00E30958">
        <w:rPr>
          <w:lang w:val="en-IN"/>
        </w:rPr>
        <w:t xml:space="preserve">  begin</w:t>
      </w:r>
    </w:p>
    <w:p w:rsidR="00DB5E59" w:rsidRPr="00E30958" w:rsidRDefault="00DB5E59" w:rsidP="00DB5E59">
      <w:pPr>
        <w:pStyle w:val="ListParagraph"/>
        <w:rPr>
          <w:lang w:val="en-IN"/>
        </w:rPr>
      </w:pPr>
      <w:r w:rsidRPr="00E30958">
        <w:rPr>
          <w:lang w:val="en-IN"/>
        </w:rPr>
        <w:t xml:space="preserve">  if(reset==0) begin</w:t>
      </w:r>
    </w:p>
    <w:p w:rsidR="00DB5E59" w:rsidRPr="00E30958" w:rsidRDefault="00DB5E59" w:rsidP="00DB5E59">
      <w:pPr>
        <w:pStyle w:val="ListParagraph"/>
        <w:rPr>
          <w:lang w:val="en-IN"/>
        </w:rPr>
      </w:pPr>
      <w:r w:rsidRPr="00E30958">
        <w:rPr>
          <w:lang w:val="en-IN"/>
        </w:rPr>
        <w:t xml:space="preserve">    count&lt;= 3'd7;</w:t>
      </w:r>
    </w:p>
    <w:p w:rsidR="00DB5E59" w:rsidRPr="00E30958" w:rsidRDefault="00DB5E59" w:rsidP="00DB5E59">
      <w:pPr>
        <w:pStyle w:val="ListParagraph"/>
        <w:rPr>
          <w:lang w:val="en-IN"/>
        </w:rPr>
      </w:pPr>
      <w:r w:rsidRPr="00E30958">
        <w:rPr>
          <w:lang w:val="en-IN"/>
        </w:rPr>
        <w:t xml:space="preserve">    end_gm&lt;= 0; //test&lt;=1'b0;</w:t>
      </w:r>
    </w:p>
    <w:p w:rsidR="00DB5E59" w:rsidRPr="00E30958" w:rsidRDefault="00DB5E59" w:rsidP="00DB5E59">
      <w:pPr>
        <w:pStyle w:val="ListParagraph"/>
        <w:rPr>
          <w:lang w:val="en-IN"/>
        </w:rPr>
      </w:pPr>
      <w:r w:rsidRPr="00E30958">
        <w:rPr>
          <w:lang w:val="en-IN"/>
        </w:rPr>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(alw==1 &amp;&amp; start_gm==1) begin</w:t>
      </w:r>
    </w:p>
    <w:p w:rsidR="00DB5E59" w:rsidRPr="00E30958" w:rsidRDefault="00DB5E59" w:rsidP="00DB5E59">
      <w:pPr>
        <w:pStyle w:val="ListParagraph"/>
        <w:rPr>
          <w:lang w:val="en-IN"/>
        </w:rPr>
      </w:pPr>
      <w:r w:rsidRPr="00E30958">
        <w:rPr>
          <w:lang w:val="en-IN"/>
        </w:rPr>
        <w:tab/>
        <w:t xml:space="preserve">  //test&lt;=1'b1;</w:t>
      </w:r>
    </w:p>
    <w:p w:rsidR="00DB5E59" w:rsidRPr="00E30958" w:rsidRDefault="00DB5E59" w:rsidP="00DB5E59">
      <w:pPr>
        <w:pStyle w:val="ListParagraph"/>
        <w:rPr>
          <w:lang w:val="en-IN"/>
        </w:rPr>
      </w:pPr>
      <w:r w:rsidRPr="00E30958">
        <w:rPr>
          <w:lang w:val="en-IN"/>
        </w:rPr>
        <w:tab/>
        <w:t xml:space="preserve">  state&lt;= 5'd0;</w:t>
      </w:r>
    </w:p>
    <w:p w:rsidR="00DB5E59" w:rsidRPr="00E30958" w:rsidRDefault="00DB5E59" w:rsidP="00DB5E59">
      <w:pPr>
        <w:pStyle w:val="ListParagraph"/>
        <w:rPr>
          <w:lang w:val="en-IN"/>
        </w:rPr>
      </w:pPr>
      <w:r w:rsidRPr="00E30958">
        <w:rPr>
          <w:lang w:val="en-IN"/>
        </w:rPr>
        <w:t xml:space="preserve">  case(state)</w:t>
      </w:r>
    </w:p>
    <w:p w:rsidR="00DB5E59" w:rsidRPr="00E30958" w:rsidRDefault="00DB5E59" w:rsidP="00DB5E59">
      <w:pPr>
        <w:pStyle w:val="ListParagraph"/>
        <w:rPr>
          <w:lang w:val="en-IN"/>
        </w:rPr>
      </w:pPr>
      <w:r w:rsidRPr="00E30958">
        <w:rPr>
          <w:lang w:val="en-IN"/>
        </w:rPr>
        <w:t xml:space="preserve">    5'd0:begin   </w:t>
      </w:r>
    </w:p>
    <w:p w:rsidR="00DB5E59" w:rsidRPr="00E30958" w:rsidRDefault="00DB5E59" w:rsidP="00DB5E59">
      <w:pPr>
        <w:pStyle w:val="ListParagraph"/>
        <w:rPr>
          <w:lang w:val="en-IN"/>
        </w:rPr>
      </w:pPr>
      <w:r w:rsidRPr="00E30958">
        <w:rPr>
          <w:lang w:val="en-IN"/>
        </w:rPr>
        <w:t xml:space="preserve">           req_num&lt;= 1;</w:t>
      </w:r>
    </w:p>
    <w:p w:rsidR="00DB5E59" w:rsidRPr="00E30958" w:rsidRDefault="00DB5E59" w:rsidP="00DB5E59">
      <w:pPr>
        <w:pStyle w:val="ListParagraph"/>
        <w:rPr>
          <w:lang w:val="en-IN"/>
        </w:rPr>
      </w:pPr>
      <w:r w:rsidRPr="00E30958">
        <w:rPr>
          <w:lang w:val="en-IN"/>
        </w:rPr>
        <w:t xml:space="preserve">           state&lt;= 5'd1; cout&lt;=1'b0;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5'd1:begin     // first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hex0&lt;= new_num^a_ip;            </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state&lt;= 5'd2;</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5'd2:begin        // second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hex0&lt;= 7'd127;</w:t>
      </w:r>
    </w:p>
    <w:p w:rsidR="00DB5E59" w:rsidRPr="00E30958" w:rsidRDefault="00DB5E59" w:rsidP="00DB5E59">
      <w:pPr>
        <w:pStyle w:val="ListParagraph"/>
        <w:rPr>
          <w:lang w:val="en-IN"/>
        </w:rPr>
      </w:pPr>
      <w:r w:rsidRPr="00E30958">
        <w:rPr>
          <w:lang w:val="en-IN"/>
        </w:rPr>
        <w:t xml:space="preserve">           hex1&lt;=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3'd2) begin</w:t>
      </w:r>
    </w:p>
    <w:p w:rsidR="00DB5E59" w:rsidRPr="00E30958" w:rsidRDefault="00DB5E59" w:rsidP="00DB5E59">
      <w:pPr>
        <w:pStyle w:val="ListParagraph"/>
        <w:rPr>
          <w:lang w:val="en-IN"/>
        </w:rPr>
      </w:pPr>
      <w:r w:rsidRPr="00E30958">
        <w:rPr>
          <w:lang w:val="en-IN"/>
        </w:rPr>
        <w:t xml:space="preserve">                  state&lt;= 5'd14;</w:t>
      </w:r>
    </w:p>
    <w:p w:rsidR="00DB5E59" w:rsidRPr="00E30958" w:rsidRDefault="00DB5E59" w:rsidP="00DB5E59">
      <w:pPr>
        <w:pStyle w:val="ListParagraph"/>
        <w:rPr>
          <w:lang w:val="en-IN"/>
        </w:rPr>
      </w:pPr>
      <w:r w:rsidRPr="00E30958">
        <w:rPr>
          <w:lang w:val="en-IN"/>
        </w:rPr>
        <w:t xml:space="preserve">                  end_gm&lt;= 1;</w:t>
      </w:r>
    </w:p>
    <w:p w:rsidR="00DB5E59" w:rsidRPr="00E30958" w:rsidRDefault="00DB5E59" w:rsidP="00DB5E59">
      <w:pPr>
        <w:pStyle w:val="ListParagraph"/>
        <w:rPr>
          <w:lang w:val="en-IN"/>
        </w:rPr>
      </w:pPr>
      <w:r w:rsidRPr="00E30958">
        <w:rPr>
          <w:lang w:val="en-IN"/>
        </w:rPr>
        <w:tab/>
      </w:r>
      <w:r w:rsidRPr="00E30958">
        <w:rPr>
          <w:lang w:val="en-IN"/>
        </w:rPr>
        <w:tab/>
        <w:t xml:space="preserve">  hex1&lt;=7'd126;hex0&lt;= 7'd127;</w:t>
      </w:r>
    </w:p>
    <w:p w:rsidR="00DB5E59" w:rsidRPr="00E30958" w:rsidRDefault="00DB5E59" w:rsidP="00DB5E59">
      <w:pPr>
        <w:pStyle w:val="ListParagraph"/>
        <w:rPr>
          <w:lang w:val="en-IN"/>
        </w:rPr>
      </w:pPr>
      <w:r w:rsidRPr="00E30958">
        <w:rPr>
          <w:lang w:val="en-IN"/>
        </w:rPr>
        <w:lastRenderedPageBreak/>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state&lt;=5'd3;</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5'd3:begin</w:t>
      </w:r>
    </w:p>
    <w:p w:rsidR="00DB5E59" w:rsidRPr="00E30958" w:rsidRDefault="00DB5E59" w:rsidP="00DB5E59">
      <w:pPr>
        <w:pStyle w:val="ListParagraph"/>
        <w:rPr>
          <w:lang w:val="en-IN"/>
        </w:rPr>
      </w:pPr>
      <w:r w:rsidRPr="00E30958">
        <w:rPr>
          <w:lang w:val="en-IN"/>
        </w:rPr>
        <w:t xml:space="preserve">           if (hex1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3'd2) begin</w:t>
      </w:r>
    </w:p>
    <w:p w:rsidR="00DB5E59" w:rsidRPr="00E30958" w:rsidRDefault="00DB5E59" w:rsidP="00DB5E59">
      <w:pPr>
        <w:pStyle w:val="ListParagraph"/>
        <w:rPr>
          <w:lang w:val="en-IN"/>
        </w:rPr>
      </w:pPr>
      <w:r w:rsidRPr="00E30958">
        <w:rPr>
          <w:lang w:val="en-IN"/>
        </w:rPr>
        <w:t xml:space="preserve">                  state&lt;= 5'd14;</w:t>
      </w:r>
    </w:p>
    <w:p w:rsidR="00DB5E59" w:rsidRPr="00E30958" w:rsidRDefault="00DB5E59" w:rsidP="00DB5E59">
      <w:pPr>
        <w:pStyle w:val="ListParagraph"/>
        <w:rPr>
          <w:lang w:val="en-IN"/>
        </w:rPr>
      </w:pPr>
      <w:r w:rsidRPr="00E30958">
        <w:rPr>
          <w:lang w:val="en-IN"/>
        </w:rPr>
        <w:t xml:space="preserve">                  end_gm&lt;= 1;</w:t>
      </w:r>
    </w:p>
    <w:p w:rsidR="00DB5E59" w:rsidRPr="00E30958" w:rsidRDefault="00DB5E59" w:rsidP="00DB5E59">
      <w:pPr>
        <w:pStyle w:val="ListParagraph"/>
        <w:rPr>
          <w:lang w:val="en-IN"/>
        </w:rPr>
      </w:pPr>
      <w:r w:rsidRPr="00E30958">
        <w:rPr>
          <w:lang w:val="en-IN"/>
        </w:rPr>
        <w:t xml:space="preserve">       </w:t>
      </w:r>
      <w:r w:rsidRPr="00E30958">
        <w:rPr>
          <w:lang w:val="en-IN"/>
        </w:rPr>
        <w:tab/>
      </w:r>
      <w:r w:rsidRPr="00E30958">
        <w:rPr>
          <w:lang w:val="en-IN"/>
        </w:rPr>
        <w:tab/>
        <w:t xml:space="preserve">  hex1&lt;=7'd126;hex0&lt;=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5'd2;</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5'd4:begin        // third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hex1&lt;= 7'd127;</w:t>
      </w:r>
    </w:p>
    <w:p w:rsidR="00DB5E59" w:rsidRPr="00E30958" w:rsidRDefault="00DB5E59" w:rsidP="00DB5E59">
      <w:pPr>
        <w:pStyle w:val="ListParagraph"/>
        <w:rPr>
          <w:lang w:val="en-IN"/>
        </w:rPr>
      </w:pPr>
      <w:r w:rsidRPr="00E30958">
        <w:rPr>
          <w:lang w:val="en-IN"/>
        </w:rPr>
        <w:t xml:space="preserve">           hex2&lt;=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3'd3)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state&lt;=5'd5;</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lastRenderedPageBreak/>
        <w:t xml:space="preserve">           end</w:t>
      </w:r>
    </w:p>
    <w:p w:rsidR="00DB5E59" w:rsidRPr="00E30958" w:rsidRDefault="00DB5E59" w:rsidP="00DB5E59">
      <w:pPr>
        <w:pStyle w:val="ListParagraph"/>
        <w:rPr>
          <w:lang w:val="en-IN"/>
        </w:rPr>
      </w:pPr>
      <w:r w:rsidRPr="00E30958">
        <w:rPr>
          <w:lang w:val="en-IN"/>
        </w:rPr>
        <w:t xml:space="preserve">    5'd5:begin</w:t>
      </w:r>
    </w:p>
    <w:p w:rsidR="00DB5E59" w:rsidRPr="00E30958" w:rsidRDefault="00DB5E59" w:rsidP="00DB5E59">
      <w:pPr>
        <w:pStyle w:val="ListParagraph"/>
        <w:rPr>
          <w:lang w:val="en-IN"/>
        </w:rPr>
      </w:pPr>
      <w:r w:rsidRPr="00E30958">
        <w:rPr>
          <w:lang w:val="en-IN"/>
        </w:rPr>
        <w:t xml:space="preserve">           if (hex2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3'd3)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5'd6:begin        // fourth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hex2&lt;= 7'd127;</w:t>
      </w:r>
    </w:p>
    <w:p w:rsidR="00DB5E59" w:rsidRPr="00E30958" w:rsidRDefault="00DB5E59" w:rsidP="00DB5E59">
      <w:pPr>
        <w:pStyle w:val="ListParagraph"/>
        <w:rPr>
          <w:lang w:val="en-IN"/>
        </w:rPr>
      </w:pPr>
      <w:r w:rsidRPr="00E30958">
        <w:rPr>
          <w:lang w:val="en-IN"/>
        </w:rPr>
        <w:t xml:space="preserve">           hex3&lt;=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3'd4)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hex3&lt;=7'd126;hex0&lt;= 7'd127;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state&lt;=5'd7;</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5'd7:begin</w:t>
      </w:r>
    </w:p>
    <w:p w:rsidR="00DB5E59" w:rsidRPr="00E30958" w:rsidRDefault="00DB5E59" w:rsidP="00DB5E59">
      <w:pPr>
        <w:pStyle w:val="ListParagraph"/>
        <w:rPr>
          <w:lang w:val="en-IN"/>
        </w:rPr>
      </w:pPr>
      <w:r w:rsidRPr="00E30958">
        <w:rPr>
          <w:lang w:val="en-IN"/>
        </w:rPr>
        <w:t xml:space="preserve">           if (hex3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lastRenderedPageBreak/>
        <w:t xml:space="preserve">             if (timer_ip==1) begin</w:t>
      </w:r>
    </w:p>
    <w:p w:rsidR="00DB5E59" w:rsidRPr="00E30958" w:rsidRDefault="00DB5E59" w:rsidP="00DB5E59">
      <w:pPr>
        <w:pStyle w:val="ListParagraph"/>
        <w:rPr>
          <w:lang w:val="en-IN"/>
        </w:rPr>
      </w:pPr>
      <w:r w:rsidRPr="00E30958">
        <w:rPr>
          <w:lang w:val="en-IN"/>
        </w:rPr>
        <w:t xml:space="preserve">               if ( count== 3'd4)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hex3&lt;=7'd126;hex0&lt;= 7'd127;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5'd8:begin        // fifth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hex3&lt;= 7'd127;</w:t>
      </w:r>
    </w:p>
    <w:p w:rsidR="00DB5E59" w:rsidRPr="00E30958" w:rsidRDefault="00DB5E59" w:rsidP="00DB5E59">
      <w:pPr>
        <w:pStyle w:val="ListParagraph"/>
        <w:rPr>
          <w:lang w:val="en-IN"/>
        </w:rPr>
      </w:pPr>
      <w:r w:rsidRPr="00E30958">
        <w:rPr>
          <w:lang w:val="en-IN"/>
        </w:rPr>
        <w:t xml:space="preserve">           hex4&lt;=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3'd5)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hex4&lt;=7'd126;hex0&lt;= 7'd127; hex1&lt;= 7'd127; hex2&lt;= 7'd127; hex3&lt;=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state&lt;=5'd9;</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5'd9:begin</w:t>
      </w:r>
    </w:p>
    <w:p w:rsidR="00DB5E59" w:rsidRPr="00E30958" w:rsidRDefault="00DB5E59" w:rsidP="00DB5E59">
      <w:pPr>
        <w:pStyle w:val="ListParagraph"/>
        <w:rPr>
          <w:lang w:val="en-IN"/>
        </w:rPr>
      </w:pPr>
      <w:r w:rsidRPr="00E30958">
        <w:rPr>
          <w:lang w:val="en-IN"/>
        </w:rPr>
        <w:t xml:space="preserve">           if (hex4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3'd5)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hex4&lt;=7'd126;hex0&lt;= 7'd127; hex1&lt;= 7'd127; hex2&lt;= 7'd127; hex3&lt;=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lastRenderedPageBreak/>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5'd10:begin        // sixth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hex4&lt;= 7'd127;</w:t>
      </w:r>
    </w:p>
    <w:p w:rsidR="00DB5E59" w:rsidRPr="00E30958" w:rsidRDefault="00DB5E59" w:rsidP="00DB5E59">
      <w:pPr>
        <w:pStyle w:val="ListParagraph"/>
        <w:rPr>
          <w:lang w:val="en-IN"/>
        </w:rPr>
      </w:pPr>
      <w:r w:rsidRPr="00E30958">
        <w:rPr>
          <w:lang w:val="en-IN"/>
        </w:rPr>
        <w:t xml:space="preserve">           hex5&lt;=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3'd6)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hex5&lt;=7'd126;hex0&lt;= 7'd127; hex1&lt;= 7'd127; hex2&lt;= 7'd127; hex3&lt;= 7'd127; hex4&lt;=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state&lt;=5'd11;</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5'd11:begin</w:t>
      </w:r>
    </w:p>
    <w:p w:rsidR="00DB5E59" w:rsidRPr="00E30958" w:rsidRDefault="00DB5E59" w:rsidP="00DB5E59">
      <w:pPr>
        <w:pStyle w:val="ListParagraph"/>
        <w:rPr>
          <w:lang w:val="en-IN"/>
        </w:rPr>
      </w:pPr>
      <w:r w:rsidRPr="00E30958">
        <w:rPr>
          <w:lang w:val="en-IN"/>
        </w:rPr>
        <w:t xml:space="preserve">           if (hex5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3'd6)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hex5&lt;=7'd126;hex0&lt;= 7'd127; hex1&lt;= 7'd127; hex2&lt;= 7'd127; hex3&lt;= 7'd127; hex4&lt;=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5'd12:begin        // seventh 7-seg</w:t>
      </w:r>
    </w:p>
    <w:p w:rsidR="00DB5E59" w:rsidRPr="00E30958" w:rsidRDefault="00DB5E59" w:rsidP="00DB5E59">
      <w:pPr>
        <w:pStyle w:val="ListParagraph"/>
        <w:rPr>
          <w:lang w:val="en-IN"/>
        </w:rPr>
      </w:pPr>
      <w:r w:rsidRPr="00E30958">
        <w:rPr>
          <w:lang w:val="en-IN"/>
        </w:rPr>
        <w:lastRenderedPageBreak/>
        <w:t xml:space="preserve">           req_num&lt;= 0;</w:t>
      </w:r>
    </w:p>
    <w:p w:rsidR="00DB5E59" w:rsidRPr="00E30958" w:rsidRDefault="00DB5E59" w:rsidP="00DB5E59">
      <w:pPr>
        <w:pStyle w:val="ListParagraph"/>
        <w:rPr>
          <w:lang w:val="en-IN"/>
        </w:rPr>
      </w:pPr>
      <w:r w:rsidRPr="00E30958">
        <w:rPr>
          <w:lang w:val="en-IN"/>
        </w:rPr>
        <w:t xml:space="preserve">           hex5&lt;= 7'd127;</w:t>
      </w:r>
    </w:p>
    <w:p w:rsidR="00DB5E59" w:rsidRPr="00E30958" w:rsidRDefault="00DB5E59" w:rsidP="00DB5E59">
      <w:pPr>
        <w:pStyle w:val="ListParagraph"/>
        <w:rPr>
          <w:lang w:val="en-IN"/>
        </w:rPr>
      </w:pPr>
      <w:r w:rsidRPr="00E30958">
        <w:rPr>
          <w:lang w:val="en-IN"/>
        </w:rPr>
        <w:t xml:space="preserve">           hex6&lt;=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count&lt;= count - 1'd1;</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ab/>
        <w:t xml:space="preserve">       hex6&lt;=7'd126;hex0&lt;= 7'd127; hex1&lt;= 7'd127; hex2&lt;= 7'd127; hex3&lt;= 7'd127; hex4&lt;= 7'd127; hex5&lt;=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5'd13;</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5'd13:begin</w:t>
      </w:r>
    </w:p>
    <w:p w:rsidR="00DB5E59" w:rsidRPr="00E30958" w:rsidRDefault="00DB5E59" w:rsidP="00DB5E59">
      <w:pPr>
        <w:pStyle w:val="ListParagraph"/>
        <w:rPr>
          <w:lang w:val="en-IN"/>
        </w:rPr>
      </w:pPr>
      <w:r w:rsidRPr="00E30958">
        <w:rPr>
          <w:lang w:val="en-IN"/>
        </w:rPr>
        <w:t xml:space="preserve">           if (hex6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- 1'd1;</w:t>
      </w:r>
    </w:p>
    <w:p w:rsidR="00DB5E59" w:rsidRPr="00E30958" w:rsidRDefault="00DB5E59" w:rsidP="00DB5E59">
      <w:pPr>
        <w:pStyle w:val="ListParagraph"/>
        <w:rPr>
          <w:lang w:val="en-IN"/>
        </w:rPr>
      </w:pPr>
      <w:r w:rsidRPr="00E30958">
        <w:rPr>
          <w:lang w:val="en-IN"/>
        </w:rPr>
        <w:tab/>
        <w:t xml:space="preserve">       hex6&lt;=7'd126;hex0&lt;= 7'd127; hex1&lt;= 7'd127; hex2&lt;= 7'd127; hex3&lt;= 7'd127; hex4&lt;= 7'd127; hex5&lt;=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5'd14:begin</w:t>
      </w:r>
    </w:p>
    <w:p w:rsidR="00DB5E59" w:rsidRPr="00E30958" w:rsidRDefault="00DB5E59" w:rsidP="00DB5E59">
      <w:pPr>
        <w:pStyle w:val="ListParagraph"/>
        <w:rPr>
          <w:lang w:val="en-IN"/>
        </w:rPr>
      </w:pPr>
      <w:r w:rsidRPr="00E30958">
        <w:rPr>
          <w:lang w:val="en-IN"/>
        </w:rPr>
        <w:t xml:space="preserve">            if(new_gm==1 &amp;&amp; timer_ip==1)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3'd7;</w:t>
      </w:r>
    </w:p>
    <w:p w:rsidR="00DB5E59" w:rsidRPr="00E30958" w:rsidRDefault="00DB5E59" w:rsidP="00DB5E59">
      <w:pPr>
        <w:pStyle w:val="ListParagraph"/>
        <w:rPr>
          <w:lang w:val="en-IN"/>
        </w:rPr>
      </w:pPr>
      <w:r w:rsidRPr="00E30958">
        <w:rPr>
          <w:lang w:val="en-IN"/>
        </w:rPr>
        <w:tab/>
        <w:t xml:space="preserve">      end_gm&lt;= 0;</w:t>
      </w:r>
    </w:p>
    <w:p w:rsidR="00DB5E59" w:rsidRPr="00E30958" w:rsidRDefault="00DB5E59" w:rsidP="00DB5E59">
      <w:pPr>
        <w:pStyle w:val="ListParagraph"/>
        <w:rPr>
          <w:lang w:val="en-IN"/>
        </w:rPr>
      </w:pPr>
      <w:r w:rsidRPr="00E30958">
        <w:rPr>
          <w:lang w:val="en-IN"/>
        </w:rPr>
        <w:tab/>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tab/>
        <w:t xml:space="preserve">    end</w:t>
      </w:r>
    </w:p>
    <w:p w:rsidR="00DB5E59" w:rsidRPr="00E30958" w:rsidRDefault="00DB5E59" w:rsidP="00DB5E59">
      <w:pPr>
        <w:pStyle w:val="ListParagraph"/>
        <w:rPr>
          <w:lang w:val="en-IN"/>
        </w:rPr>
      </w:pPr>
      <w:r w:rsidRPr="00E30958">
        <w:rPr>
          <w:lang w:val="en-IN"/>
        </w:rPr>
        <w:tab/>
        <w:t xml:space="preserve">    else begin</w:t>
      </w:r>
    </w:p>
    <w:p w:rsidR="00DB5E59" w:rsidRPr="00E30958" w:rsidRDefault="00DB5E59" w:rsidP="00DB5E59">
      <w:pPr>
        <w:pStyle w:val="ListParagraph"/>
        <w:rPr>
          <w:lang w:val="en-IN"/>
        </w:rPr>
      </w:pPr>
      <w:r w:rsidRPr="00E30958">
        <w:rPr>
          <w:lang w:val="en-IN"/>
        </w:rPr>
        <w:tab/>
        <w:t xml:space="preserve">      state&lt;= 5'd14;</w:t>
      </w:r>
    </w:p>
    <w:p w:rsidR="00DB5E59" w:rsidRPr="00E30958" w:rsidRDefault="00DB5E59" w:rsidP="00DB5E59">
      <w:pPr>
        <w:pStyle w:val="ListParagraph"/>
        <w:rPr>
          <w:lang w:val="en-IN"/>
        </w:rPr>
      </w:pPr>
      <w:r w:rsidRPr="00E30958">
        <w:rPr>
          <w:lang w:val="en-IN"/>
        </w:rPr>
        <w:tab/>
        <w:t xml:space="preserve">      hex0&lt;=7'd127;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default: begin</w:t>
      </w:r>
    </w:p>
    <w:p w:rsidR="00DB5E59" w:rsidRPr="00E30958" w:rsidRDefault="00DB5E59" w:rsidP="00DB5E59">
      <w:pPr>
        <w:pStyle w:val="ListParagraph"/>
        <w:rPr>
          <w:lang w:val="en-IN"/>
        </w:rPr>
      </w:pPr>
      <w:r w:rsidRPr="00E30958">
        <w:rPr>
          <w:lang w:val="en-IN"/>
        </w:rPr>
        <w:t xml:space="preserve">               end_gm&lt;= 0;</w:t>
      </w:r>
    </w:p>
    <w:p w:rsidR="00DB5E59" w:rsidRPr="00E30958" w:rsidRDefault="00DB5E59" w:rsidP="00DB5E59">
      <w:pPr>
        <w:pStyle w:val="ListParagraph"/>
        <w:rPr>
          <w:lang w:val="en-IN"/>
        </w:rPr>
      </w:pPr>
      <w:r w:rsidRPr="00E30958">
        <w:rPr>
          <w:lang w:val="en-IN"/>
        </w:rPr>
        <w:t xml:space="preserve">               hex0&lt;= 7'd127; hex1&lt;= 7'd127; hex2&lt;= 7'd127; hex3&lt;= 7'd127; hex4&lt;= 7'd127; hex5&lt;= 7'd127; hex6&lt;= 7'd127;</w:t>
      </w:r>
    </w:p>
    <w:p w:rsidR="00DB5E59" w:rsidRPr="00E30958" w:rsidRDefault="00DB5E59" w:rsidP="00DB5E59">
      <w:pPr>
        <w:pStyle w:val="ListParagraph"/>
        <w:rPr>
          <w:lang w:val="en-IN"/>
        </w:rPr>
      </w:pPr>
      <w:r w:rsidRPr="00E30958">
        <w:rPr>
          <w:lang w:val="en-IN"/>
        </w:rPr>
        <w:lastRenderedPageBreak/>
        <w:t xml:space="preserve">                state&lt;=5'd0; cout&lt;=1'b0;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endcase</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Default="00DB5E59" w:rsidP="00DB5E59">
      <w:pPr>
        <w:pStyle w:val="ListParagraph"/>
        <w:rPr>
          <w:lang w:val="en-IN"/>
        </w:rPr>
      </w:pPr>
      <w:r w:rsidRPr="00E30958">
        <w:rPr>
          <w:lang w:val="en-IN"/>
        </w:rPr>
        <w:t>endmodule</w:t>
      </w:r>
    </w:p>
    <w:p w:rsidR="00DB5E59" w:rsidRDefault="00DB5E59" w:rsidP="00DB5E59">
      <w:pPr>
        <w:pStyle w:val="ListParagraph"/>
        <w:rPr>
          <w:lang w:val="en-IN"/>
        </w:rPr>
      </w:pPr>
    </w:p>
    <w:p w:rsidR="00DB5E59" w:rsidRDefault="00DB5E59" w:rsidP="00192A2A">
      <w:pPr>
        <w:pStyle w:val="ListParagraph"/>
        <w:numPr>
          <w:ilvl w:val="0"/>
          <w:numId w:val="68"/>
        </w:numPr>
        <w:rPr>
          <w:lang w:val="en-IN"/>
        </w:rPr>
      </w:pPr>
      <w:r>
        <w:rPr>
          <w:lang w:val="en-IN"/>
        </w:rPr>
        <w:t>Two Player Game Controller: game_ctl_2pl.v</w:t>
      </w:r>
    </w:p>
    <w:p w:rsidR="00DB5E59" w:rsidRPr="00E30958" w:rsidRDefault="00DB5E59" w:rsidP="00DB5E59">
      <w:pPr>
        <w:pStyle w:val="ListParagraph"/>
        <w:rPr>
          <w:lang w:val="en-IN"/>
        </w:rPr>
      </w:pPr>
      <w:r w:rsidRPr="00E30958">
        <w:rPr>
          <w:lang w:val="en-IN"/>
        </w:rPr>
        <w:t>//ECE 6370 Advanced Digital Design</w:t>
      </w:r>
    </w:p>
    <w:p w:rsidR="00DB5E59" w:rsidRDefault="00DB5E59" w:rsidP="00DB5E59">
      <w:pPr>
        <w:pStyle w:val="ListParagraph"/>
        <w:rPr>
          <w:lang w:val="en-IN"/>
        </w:rPr>
      </w:pPr>
      <w:r w:rsidRPr="00E30958">
        <w:rPr>
          <w:lang w:val="en-IN"/>
        </w:rPr>
        <w:t>//Team: Digital Fortress</w:t>
      </w:r>
    </w:p>
    <w:p w:rsidR="00DB5E59" w:rsidRPr="00E30958" w:rsidRDefault="00DB5E59" w:rsidP="00DB5E59">
      <w:pPr>
        <w:pStyle w:val="ListParagraph"/>
        <w:rPr>
          <w:lang w:val="en-IN"/>
        </w:rPr>
      </w:pPr>
      <w:r>
        <w:rPr>
          <w:lang w:val="en-IN"/>
        </w:rPr>
        <w:t>//This is the game controller module for the two player mode. Gives a single cycle output pulse //to the score module whenever the pattern matches</w:t>
      </w:r>
    </w:p>
    <w:p w:rsidR="00DB5E59" w:rsidRPr="00E30958" w:rsidRDefault="00DB5E59" w:rsidP="00DB5E59">
      <w:pPr>
        <w:pStyle w:val="ListParagraph"/>
        <w:rPr>
          <w:lang w:val="en-IN"/>
        </w:rPr>
      </w:pPr>
      <w:r w:rsidRPr="00E30958">
        <w:rPr>
          <w:lang w:val="en-IN"/>
        </w:rPr>
        <w:t>module game_ctl_2pl(cout, hex0, hex1, hex2, req_num, end_gm, a_ip, trgt_num, new_gm, start_gm, alw, timer_ip, clk, reset);</w:t>
      </w:r>
    </w:p>
    <w:p w:rsidR="00DB5E59" w:rsidRPr="00E30958" w:rsidRDefault="00DB5E59" w:rsidP="00DB5E59">
      <w:pPr>
        <w:pStyle w:val="ListParagraph"/>
        <w:rPr>
          <w:lang w:val="en-IN"/>
        </w:rPr>
      </w:pPr>
    </w:p>
    <w:p w:rsidR="00DB5E59" w:rsidRPr="00E30958" w:rsidRDefault="00DB5E59" w:rsidP="00DB5E59">
      <w:pPr>
        <w:pStyle w:val="ListParagraph"/>
        <w:rPr>
          <w:lang w:val="en-IN"/>
        </w:rPr>
      </w:pPr>
      <w:r w:rsidRPr="00E30958">
        <w:rPr>
          <w:lang w:val="en-IN"/>
        </w:rPr>
        <w:t>input [6:0]  a_ip, trgt_num;</w:t>
      </w:r>
    </w:p>
    <w:p w:rsidR="00DB5E59" w:rsidRPr="00E30958" w:rsidRDefault="00DB5E59" w:rsidP="00DB5E59">
      <w:pPr>
        <w:pStyle w:val="ListParagraph"/>
        <w:rPr>
          <w:lang w:val="en-IN"/>
        </w:rPr>
      </w:pPr>
      <w:r w:rsidRPr="00E30958">
        <w:rPr>
          <w:lang w:val="en-IN"/>
        </w:rPr>
        <w:t>input new_gm, start_gm, alw, timer_ip, clk, reset;</w:t>
      </w:r>
    </w:p>
    <w:p w:rsidR="00DB5E59" w:rsidRPr="00E30958" w:rsidRDefault="00DB5E59" w:rsidP="00DB5E59">
      <w:pPr>
        <w:pStyle w:val="ListParagraph"/>
        <w:rPr>
          <w:lang w:val="en-IN"/>
        </w:rPr>
      </w:pPr>
      <w:r w:rsidRPr="00E30958">
        <w:rPr>
          <w:lang w:val="en-IN"/>
        </w:rPr>
        <w:t>output reg cout, req_num, end_gm;</w:t>
      </w:r>
    </w:p>
    <w:p w:rsidR="00DB5E59" w:rsidRPr="00E30958" w:rsidRDefault="00DB5E59" w:rsidP="00DB5E59">
      <w:pPr>
        <w:pStyle w:val="ListParagraph"/>
        <w:rPr>
          <w:lang w:val="en-IN"/>
        </w:rPr>
      </w:pPr>
      <w:r w:rsidRPr="00E30958">
        <w:rPr>
          <w:lang w:val="en-IN"/>
        </w:rPr>
        <w:t>output reg [6:0] hex0, hex1, hex2;</w:t>
      </w:r>
    </w:p>
    <w:p w:rsidR="00DB5E59" w:rsidRPr="00E30958" w:rsidRDefault="00DB5E59" w:rsidP="00DB5E59">
      <w:pPr>
        <w:pStyle w:val="ListParagraph"/>
        <w:rPr>
          <w:lang w:val="en-IN"/>
        </w:rPr>
      </w:pPr>
      <w:r w:rsidRPr="00E30958">
        <w:rPr>
          <w:lang w:val="en-IN"/>
        </w:rPr>
        <w:t>reg [4:0] state;</w:t>
      </w:r>
    </w:p>
    <w:p w:rsidR="00DB5E59" w:rsidRPr="00E30958" w:rsidRDefault="00DB5E59" w:rsidP="00DB5E59">
      <w:pPr>
        <w:pStyle w:val="ListParagraph"/>
        <w:rPr>
          <w:lang w:val="en-IN"/>
        </w:rPr>
      </w:pPr>
      <w:r w:rsidRPr="00E30958">
        <w:rPr>
          <w:lang w:val="en-IN"/>
        </w:rPr>
        <w:t>reg [2:0] count;</w:t>
      </w:r>
    </w:p>
    <w:p w:rsidR="00DB5E59" w:rsidRPr="00E30958" w:rsidRDefault="00DB5E59" w:rsidP="00DB5E59">
      <w:pPr>
        <w:pStyle w:val="ListParagraph"/>
        <w:rPr>
          <w:lang w:val="en-IN"/>
        </w:rPr>
      </w:pPr>
      <w:r w:rsidRPr="00E30958">
        <w:rPr>
          <w:lang w:val="en-IN"/>
        </w:rPr>
        <w:t>reg [6:0] new_num;</w:t>
      </w:r>
    </w:p>
    <w:p w:rsidR="00DB5E59" w:rsidRPr="00E30958" w:rsidRDefault="00DB5E59" w:rsidP="00DB5E59">
      <w:pPr>
        <w:pStyle w:val="ListParagraph"/>
        <w:rPr>
          <w:lang w:val="en-IN"/>
        </w:rPr>
      </w:pPr>
      <w:r w:rsidRPr="00E30958">
        <w:rPr>
          <w:lang w:val="en-IN"/>
        </w:rPr>
        <w:t>always@(posedge clk)</w:t>
      </w:r>
    </w:p>
    <w:p w:rsidR="00DB5E59" w:rsidRPr="00E30958" w:rsidRDefault="00DB5E59" w:rsidP="00DB5E59">
      <w:pPr>
        <w:pStyle w:val="ListParagraph"/>
        <w:rPr>
          <w:lang w:val="en-IN"/>
        </w:rPr>
      </w:pPr>
      <w:r w:rsidRPr="00E30958">
        <w:rPr>
          <w:lang w:val="en-IN"/>
        </w:rPr>
        <w:t xml:space="preserve">  begin</w:t>
      </w:r>
    </w:p>
    <w:p w:rsidR="00DB5E59" w:rsidRPr="00E30958" w:rsidRDefault="00DB5E59" w:rsidP="00DB5E59">
      <w:pPr>
        <w:pStyle w:val="ListParagraph"/>
        <w:rPr>
          <w:lang w:val="en-IN"/>
        </w:rPr>
      </w:pPr>
      <w:r w:rsidRPr="00E30958">
        <w:rPr>
          <w:lang w:val="en-IN"/>
        </w:rPr>
        <w:t xml:space="preserve">  if(reset==0) begin</w:t>
      </w:r>
    </w:p>
    <w:p w:rsidR="00DB5E59" w:rsidRPr="00E30958" w:rsidRDefault="00DB5E59" w:rsidP="00DB5E59">
      <w:pPr>
        <w:pStyle w:val="ListParagraph"/>
        <w:rPr>
          <w:lang w:val="en-IN"/>
        </w:rPr>
      </w:pPr>
      <w:r w:rsidRPr="00E30958">
        <w:rPr>
          <w:lang w:val="en-IN"/>
        </w:rPr>
        <w:t xml:space="preserve">    count&lt;= 3'd7;</w:t>
      </w:r>
    </w:p>
    <w:p w:rsidR="00DB5E59" w:rsidRPr="00E30958" w:rsidRDefault="00DB5E59" w:rsidP="00DB5E59">
      <w:pPr>
        <w:pStyle w:val="ListParagraph"/>
        <w:rPr>
          <w:lang w:val="en-IN"/>
        </w:rPr>
      </w:pPr>
      <w:r w:rsidRPr="00E30958">
        <w:rPr>
          <w:lang w:val="en-IN"/>
        </w:rPr>
        <w:t xml:space="preserve">    end_gm&lt;= 0;</w:t>
      </w:r>
    </w:p>
    <w:p w:rsidR="00DB5E59" w:rsidRPr="00E30958" w:rsidRDefault="00DB5E59" w:rsidP="00DB5E59">
      <w:pPr>
        <w:pStyle w:val="ListParagraph"/>
        <w:rPr>
          <w:lang w:val="en-IN"/>
        </w:rPr>
      </w:pPr>
      <w:r w:rsidRPr="00E30958">
        <w:rPr>
          <w:lang w:val="en-IN"/>
        </w:rPr>
        <w:t xml:space="preserve">    new_num&lt;=7'd0;</w:t>
      </w:r>
    </w:p>
    <w:p w:rsidR="00DB5E59" w:rsidRPr="00E30958" w:rsidRDefault="00DB5E59" w:rsidP="00DB5E59">
      <w:pPr>
        <w:pStyle w:val="ListParagraph"/>
        <w:rPr>
          <w:lang w:val="en-IN"/>
        </w:rPr>
      </w:pPr>
      <w:r w:rsidRPr="00E30958">
        <w:rPr>
          <w:lang w:val="en-IN"/>
        </w:rPr>
        <w:t xml:space="preserve">    hex0&lt;= 7'd127; hex1&lt;= 7'd127; hex2&lt;= 7'd127; cout&lt;=1'b0;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(alw==1 &amp;&amp; start_gm==1) begin</w:t>
      </w:r>
    </w:p>
    <w:p w:rsidR="00DB5E59" w:rsidRPr="00E30958" w:rsidRDefault="00DB5E59" w:rsidP="00DB5E59">
      <w:pPr>
        <w:pStyle w:val="ListParagraph"/>
        <w:rPr>
          <w:lang w:val="en-IN"/>
        </w:rPr>
      </w:pPr>
      <w:r w:rsidRPr="00E30958">
        <w:rPr>
          <w:lang w:val="en-IN"/>
        </w:rPr>
        <w:tab/>
        <w:t xml:space="preserve">  state&lt;= 5'd0;</w:t>
      </w:r>
    </w:p>
    <w:p w:rsidR="00DB5E59" w:rsidRPr="00E30958" w:rsidRDefault="00DB5E59" w:rsidP="00DB5E59">
      <w:pPr>
        <w:pStyle w:val="ListParagraph"/>
        <w:rPr>
          <w:lang w:val="en-IN"/>
        </w:rPr>
      </w:pPr>
      <w:r w:rsidRPr="00E30958">
        <w:rPr>
          <w:lang w:val="en-IN"/>
        </w:rPr>
        <w:t xml:space="preserve">          </w:t>
      </w:r>
    </w:p>
    <w:p w:rsidR="00DB5E59" w:rsidRPr="00E30958" w:rsidRDefault="00DB5E59" w:rsidP="00DB5E59">
      <w:pPr>
        <w:pStyle w:val="ListParagraph"/>
        <w:rPr>
          <w:lang w:val="en-IN"/>
        </w:rPr>
      </w:pPr>
      <w:r w:rsidRPr="00E30958">
        <w:rPr>
          <w:lang w:val="en-IN"/>
        </w:rPr>
        <w:t xml:space="preserve">  case(state)</w:t>
      </w:r>
    </w:p>
    <w:p w:rsidR="00DB5E59" w:rsidRPr="00E30958" w:rsidRDefault="00DB5E59" w:rsidP="00DB5E59">
      <w:pPr>
        <w:pStyle w:val="ListParagraph"/>
        <w:rPr>
          <w:lang w:val="en-IN"/>
        </w:rPr>
      </w:pPr>
      <w:r w:rsidRPr="00E30958">
        <w:rPr>
          <w:lang w:val="en-IN"/>
        </w:rPr>
        <w:t xml:space="preserve">    5'd0:begin   </w:t>
      </w:r>
    </w:p>
    <w:p w:rsidR="00DB5E59" w:rsidRPr="00E30958" w:rsidRDefault="00DB5E59" w:rsidP="00DB5E59">
      <w:pPr>
        <w:pStyle w:val="ListParagraph"/>
        <w:rPr>
          <w:lang w:val="en-IN"/>
        </w:rPr>
      </w:pPr>
      <w:r w:rsidRPr="00E30958">
        <w:rPr>
          <w:lang w:val="en-IN"/>
        </w:rPr>
        <w:t xml:space="preserve">           req_num&lt;= 1;</w:t>
      </w:r>
    </w:p>
    <w:p w:rsidR="00DB5E59" w:rsidRPr="00E30958" w:rsidRDefault="00DB5E59" w:rsidP="00DB5E59">
      <w:pPr>
        <w:pStyle w:val="ListParagraph"/>
        <w:rPr>
          <w:lang w:val="en-IN"/>
        </w:rPr>
      </w:pPr>
      <w:r w:rsidRPr="00E30958">
        <w:rPr>
          <w:lang w:val="en-IN"/>
        </w:rPr>
        <w:t xml:space="preserve">           state&lt;= 5'd1;</w:t>
      </w:r>
    </w:p>
    <w:p w:rsidR="00DB5E59" w:rsidRPr="00E30958" w:rsidRDefault="00DB5E59" w:rsidP="00DB5E59">
      <w:pPr>
        <w:pStyle w:val="ListParagraph"/>
        <w:rPr>
          <w:lang w:val="en-IN"/>
        </w:rPr>
      </w:pPr>
      <w:r w:rsidRPr="00E30958">
        <w:rPr>
          <w:lang w:val="en-IN"/>
        </w:rPr>
        <w:t xml:space="preserve">           cout&lt;=1'b0; </w:t>
      </w:r>
    </w:p>
    <w:p w:rsidR="00DB5E59" w:rsidRPr="00E30958" w:rsidRDefault="00DB5E59" w:rsidP="00DB5E59">
      <w:pPr>
        <w:pStyle w:val="ListParagraph"/>
        <w:rPr>
          <w:lang w:val="en-IN"/>
        </w:rPr>
      </w:pPr>
      <w:r w:rsidRPr="00E30958">
        <w:rPr>
          <w:lang w:val="en-IN"/>
        </w:rPr>
        <w:t xml:space="preserve">           hex0&lt;= 7'd127;//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5'd1:begin     // first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hex0&lt;= new_num^a_ip;            </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state&lt;= 5'd2;</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lastRenderedPageBreak/>
        <w:t xml:space="preserve">            else begin</w:t>
      </w:r>
    </w:p>
    <w:p w:rsidR="00DB5E59" w:rsidRPr="00E30958" w:rsidRDefault="00DB5E59" w:rsidP="00DB5E59">
      <w:pPr>
        <w:pStyle w:val="ListParagraph"/>
        <w:rPr>
          <w:lang w:val="en-IN"/>
        </w:rPr>
      </w:pPr>
      <w:r w:rsidRPr="00E30958">
        <w:rPr>
          <w:lang w:val="en-IN"/>
        </w:rPr>
        <w:t xml:space="preserve">              state&lt;= 5'd1;</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5'd2:begin        // second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hex0&lt;= 7'd127;</w:t>
      </w:r>
    </w:p>
    <w:p w:rsidR="00DB5E59" w:rsidRPr="00E30958" w:rsidRDefault="00DB5E59" w:rsidP="00DB5E59">
      <w:pPr>
        <w:pStyle w:val="ListParagraph"/>
        <w:rPr>
          <w:lang w:val="en-IN"/>
        </w:rPr>
      </w:pPr>
      <w:r w:rsidRPr="00E30958">
        <w:rPr>
          <w:lang w:val="en-IN"/>
        </w:rPr>
        <w:t xml:space="preserve">           hex1&lt;=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3'd2) begin</w:t>
      </w:r>
    </w:p>
    <w:p w:rsidR="00DB5E59" w:rsidRPr="00E30958" w:rsidRDefault="00DB5E59" w:rsidP="00DB5E59">
      <w:pPr>
        <w:pStyle w:val="ListParagraph"/>
        <w:rPr>
          <w:lang w:val="en-IN"/>
        </w:rPr>
      </w:pPr>
      <w:r w:rsidRPr="00E30958">
        <w:rPr>
          <w:lang w:val="en-IN"/>
        </w:rPr>
        <w:t xml:space="preserve">                  state&lt;= 5'd14;</w:t>
      </w:r>
    </w:p>
    <w:p w:rsidR="00DB5E59" w:rsidRPr="00E30958" w:rsidRDefault="00DB5E59" w:rsidP="00DB5E59">
      <w:pPr>
        <w:pStyle w:val="ListParagraph"/>
        <w:rPr>
          <w:lang w:val="en-IN"/>
        </w:rPr>
      </w:pPr>
      <w:r w:rsidRPr="00E30958">
        <w:rPr>
          <w:lang w:val="en-IN"/>
        </w:rPr>
        <w:t xml:space="preserve">                  end_gm&lt;= 1;</w:t>
      </w:r>
    </w:p>
    <w:p w:rsidR="00DB5E59" w:rsidRPr="00E30958" w:rsidRDefault="00DB5E59" w:rsidP="00DB5E59">
      <w:pPr>
        <w:pStyle w:val="ListParagraph"/>
        <w:rPr>
          <w:lang w:val="en-IN"/>
        </w:rPr>
      </w:pPr>
      <w:r w:rsidRPr="00E30958">
        <w:rPr>
          <w:lang w:val="en-IN"/>
        </w:rPr>
        <w:tab/>
      </w:r>
      <w:r w:rsidRPr="00E30958">
        <w:rPr>
          <w:lang w:val="en-IN"/>
        </w:rPr>
        <w:tab/>
        <w:t xml:space="preserve">  hex1&lt;=7'd126;hex0&lt;=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state&lt;=5'd3;</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5'd3:begin</w:t>
      </w:r>
    </w:p>
    <w:p w:rsidR="00DB5E59" w:rsidRPr="00E30958" w:rsidRDefault="00DB5E59" w:rsidP="00DB5E59">
      <w:pPr>
        <w:pStyle w:val="ListParagraph"/>
        <w:rPr>
          <w:lang w:val="en-IN"/>
        </w:rPr>
      </w:pPr>
      <w:r w:rsidRPr="00E30958">
        <w:rPr>
          <w:lang w:val="en-IN"/>
        </w:rPr>
        <w:t xml:space="preserve">           if (hex1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3'd2) begin</w:t>
      </w:r>
    </w:p>
    <w:p w:rsidR="00DB5E59" w:rsidRPr="00E30958" w:rsidRDefault="00DB5E59" w:rsidP="00DB5E59">
      <w:pPr>
        <w:pStyle w:val="ListParagraph"/>
        <w:rPr>
          <w:lang w:val="en-IN"/>
        </w:rPr>
      </w:pPr>
      <w:r w:rsidRPr="00E30958">
        <w:rPr>
          <w:lang w:val="en-IN"/>
        </w:rPr>
        <w:t xml:space="preserve">                  state&lt;= 5'd14;</w:t>
      </w:r>
    </w:p>
    <w:p w:rsidR="00DB5E59" w:rsidRPr="00E30958" w:rsidRDefault="00DB5E59" w:rsidP="00DB5E59">
      <w:pPr>
        <w:pStyle w:val="ListParagraph"/>
        <w:rPr>
          <w:lang w:val="en-IN"/>
        </w:rPr>
      </w:pPr>
      <w:r w:rsidRPr="00E30958">
        <w:rPr>
          <w:lang w:val="en-IN"/>
        </w:rPr>
        <w:t xml:space="preserve">                  end_gm&lt;= 1;</w:t>
      </w:r>
    </w:p>
    <w:p w:rsidR="00DB5E59" w:rsidRPr="00E30958" w:rsidRDefault="00DB5E59" w:rsidP="00DB5E59">
      <w:pPr>
        <w:pStyle w:val="ListParagraph"/>
        <w:rPr>
          <w:lang w:val="en-IN"/>
        </w:rPr>
      </w:pPr>
      <w:r w:rsidRPr="00E30958">
        <w:rPr>
          <w:lang w:val="en-IN"/>
        </w:rPr>
        <w:tab/>
      </w:r>
      <w:r w:rsidRPr="00E30958">
        <w:rPr>
          <w:lang w:val="en-IN"/>
        </w:rPr>
        <w:tab/>
        <w:t xml:space="preserve">  hex1&lt;=7'd126; hex0&lt;=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5'd2;</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5'd4:begin        // third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hex1&lt;= 7'd127;</w:t>
      </w:r>
    </w:p>
    <w:p w:rsidR="00DB5E59" w:rsidRPr="00E30958" w:rsidRDefault="00DB5E59" w:rsidP="00DB5E59">
      <w:pPr>
        <w:pStyle w:val="ListParagraph"/>
        <w:rPr>
          <w:lang w:val="en-IN"/>
        </w:rPr>
      </w:pPr>
      <w:r w:rsidRPr="00E30958">
        <w:rPr>
          <w:lang w:val="en-IN"/>
        </w:rPr>
        <w:t xml:space="preserve">           hex2&lt;=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lastRenderedPageBreak/>
        <w:t xml:space="preserve">               if ( count== 3'd3)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state&lt;=5'd5;</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5'd5:begin</w:t>
      </w:r>
    </w:p>
    <w:p w:rsidR="00DB5E59" w:rsidRPr="00E30958" w:rsidRDefault="00DB5E59" w:rsidP="00DB5E59">
      <w:pPr>
        <w:pStyle w:val="ListParagraph"/>
        <w:rPr>
          <w:lang w:val="en-IN"/>
        </w:rPr>
      </w:pPr>
      <w:r w:rsidRPr="00E30958">
        <w:rPr>
          <w:lang w:val="en-IN"/>
        </w:rPr>
        <w:t xml:space="preserve">           if (hex2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3'd3)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5'd4;</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5'd6:begin        // fourth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hex2&lt;= 7'd127;</w:t>
      </w:r>
    </w:p>
    <w:p w:rsidR="00DB5E59" w:rsidRPr="00E30958" w:rsidRDefault="00DB5E59" w:rsidP="00DB5E59">
      <w:pPr>
        <w:pStyle w:val="ListParagraph"/>
        <w:rPr>
          <w:lang w:val="en-IN"/>
        </w:rPr>
      </w:pPr>
      <w:r w:rsidRPr="00E30958">
        <w:rPr>
          <w:lang w:val="en-IN"/>
        </w:rPr>
        <w:t xml:space="preserve">           hex0&lt;=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3'd4)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hex0&lt;=7'd126;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lastRenderedPageBreak/>
        <w:t xml:space="preserve">          else begin</w:t>
      </w:r>
    </w:p>
    <w:p w:rsidR="00DB5E59" w:rsidRPr="00E30958" w:rsidRDefault="00DB5E59" w:rsidP="00DB5E59">
      <w:pPr>
        <w:pStyle w:val="ListParagraph"/>
        <w:rPr>
          <w:lang w:val="en-IN"/>
        </w:rPr>
      </w:pPr>
      <w:r w:rsidRPr="00E30958">
        <w:rPr>
          <w:lang w:val="en-IN"/>
        </w:rPr>
        <w:t xml:space="preserve">           state&lt;=5'd7;</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5'd7:begin</w:t>
      </w:r>
    </w:p>
    <w:p w:rsidR="00DB5E59" w:rsidRPr="00E30958" w:rsidRDefault="00DB5E59" w:rsidP="00DB5E59">
      <w:pPr>
        <w:pStyle w:val="ListParagraph"/>
        <w:rPr>
          <w:lang w:val="en-IN"/>
        </w:rPr>
      </w:pPr>
      <w:r w:rsidRPr="00E30958">
        <w:rPr>
          <w:lang w:val="en-IN"/>
        </w:rPr>
        <w:t xml:space="preserve">           if (hex0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3'd4)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hex0&lt;=7'd126;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5'd6;</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5'd8:begin        // fifth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hex0&lt;= 7'd127;</w:t>
      </w:r>
    </w:p>
    <w:p w:rsidR="00DB5E59" w:rsidRPr="00E30958" w:rsidRDefault="00DB5E59" w:rsidP="00DB5E59">
      <w:pPr>
        <w:pStyle w:val="ListParagraph"/>
        <w:rPr>
          <w:lang w:val="en-IN"/>
        </w:rPr>
      </w:pPr>
      <w:r w:rsidRPr="00E30958">
        <w:rPr>
          <w:lang w:val="en-IN"/>
        </w:rPr>
        <w:t xml:space="preserve">           hex1&lt;=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3'd5)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hex1&lt;=7'd126; hex0&lt;=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state&lt;=5'd9;</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5'd9:begin</w:t>
      </w:r>
    </w:p>
    <w:p w:rsidR="00DB5E59" w:rsidRPr="00E30958" w:rsidRDefault="00DB5E59" w:rsidP="00DB5E59">
      <w:pPr>
        <w:pStyle w:val="ListParagraph"/>
        <w:rPr>
          <w:lang w:val="en-IN"/>
        </w:rPr>
      </w:pPr>
      <w:r w:rsidRPr="00E30958">
        <w:rPr>
          <w:lang w:val="en-IN"/>
        </w:rPr>
        <w:t xml:space="preserve">           if (hex1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hex1&lt;= 7'd127; hex0&lt;=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lastRenderedPageBreak/>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3'd5)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hex1&lt;=7'd126; hex2&lt;= 7'd127; hex0&lt;=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5'd8;</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5'd10:begin        // sixth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hex1&lt;= 7'd127;</w:t>
      </w:r>
    </w:p>
    <w:p w:rsidR="00DB5E59" w:rsidRPr="00E30958" w:rsidRDefault="00DB5E59" w:rsidP="00DB5E59">
      <w:pPr>
        <w:pStyle w:val="ListParagraph"/>
        <w:rPr>
          <w:lang w:val="en-IN"/>
        </w:rPr>
      </w:pPr>
      <w:r w:rsidRPr="00E30958">
        <w:rPr>
          <w:lang w:val="en-IN"/>
        </w:rPr>
        <w:t xml:space="preserve">           hex2&lt;=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3'd6)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state&lt;=5'd11;</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5'd11:begin</w:t>
      </w:r>
    </w:p>
    <w:p w:rsidR="00DB5E59" w:rsidRPr="00E30958" w:rsidRDefault="00DB5E59" w:rsidP="00DB5E59">
      <w:pPr>
        <w:pStyle w:val="ListParagraph"/>
        <w:rPr>
          <w:lang w:val="en-IN"/>
        </w:rPr>
      </w:pPr>
      <w:r w:rsidRPr="00E30958">
        <w:rPr>
          <w:lang w:val="en-IN"/>
        </w:rPr>
        <w:t xml:space="preserve">           if (hex2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if ( count== 3'd6)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- 3'd1;</w:t>
      </w:r>
    </w:p>
    <w:p w:rsidR="00DB5E59" w:rsidRPr="00E30958" w:rsidRDefault="00DB5E59" w:rsidP="00DB5E59">
      <w:pPr>
        <w:pStyle w:val="ListParagraph"/>
        <w:rPr>
          <w:lang w:val="en-IN"/>
        </w:rPr>
      </w:pPr>
      <w:r w:rsidRPr="00E30958">
        <w:rPr>
          <w:lang w:val="en-IN"/>
        </w:rPr>
        <w:tab/>
      </w:r>
      <w:r w:rsidRPr="00E30958">
        <w:rPr>
          <w:lang w:val="en-IN"/>
        </w:rPr>
        <w:tab/>
        <w:t xml:space="preserve">  hex2&lt;=7'd126;hex0&lt;= 7'd127; hex1&lt;=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lastRenderedPageBreak/>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5'd10;</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5'd12:begin        // seventh 7-seg</w:t>
      </w:r>
    </w:p>
    <w:p w:rsidR="00DB5E59" w:rsidRPr="00E30958" w:rsidRDefault="00DB5E59" w:rsidP="00DB5E59">
      <w:pPr>
        <w:pStyle w:val="ListParagraph"/>
        <w:rPr>
          <w:lang w:val="en-IN"/>
        </w:rPr>
      </w:pPr>
      <w:r w:rsidRPr="00E30958">
        <w:rPr>
          <w:lang w:val="en-IN"/>
        </w:rPr>
        <w:t xml:space="preserve">           req_num&lt;= 0;</w:t>
      </w:r>
    </w:p>
    <w:p w:rsidR="00DB5E59" w:rsidRPr="00E30958" w:rsidRDefault="00DB5E59" w:rsidP="00DB5E59">
      <w:pPr>
        <w:pStyle w:val="ListParagraph"/>
        <w:rPr>
          <w:lang w:val="en-IN"/>
        </w:rPr>
      </w:pPr>
      <w:r w:rsidRPr="00E30958">
        <w:rPr>
          <w:lang w:val="en-IN"/>
        </w:rPr>
        <w:t xml:space="preserve">           hex2&lt;= 7'd127;</w:t>
      </w:r>
    </w:p>
    <w:p w:rsidR="00DB5E59" w:rsidRPr="00E30958" w:rsidRDefault="00DB5E59" w:rsidP="00DB5E59">
      <w:pPr>
        <w:pStyle w:val="ListParagraph"/>
        <w:rPr>
          <w:lang w:val="en-IN"/>
        </w:rPr>
      </w:pPr>
      <w:r w:rsidRPr="00E30958">
        <w:rPr>
          <w:lang w:val="en-IN"/>
        </w:rPr>
        <w:t xml:space="preserve">           hex0&lt;= new_num ^ a_ip;</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count&lt;= count - 1'd1;</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ab/>
        <w:t xml:space="preserve">       hex0&lt;=7'd126;hex2&lt;= 7'd127; hex1&lt;= 7'd127;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5'd13;</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5'd13:begin</w:t>
      </w:r>
    </w:p>
    <w:p w:rsidR="00DB5E59" w:rsidRPr="00E30958" w:rsidRDefault="00DB5E59" w:rsidP="00DB5E59">
      <w:pPr>
        <w:pStyle w:val="ListParagraph"/>
        <w:rPr>
          <w:lang w:val="en-IN"/>
        </w:rPr>
      </w:pPr>
      <w:r w:rsidRPr="00E30958">
        <w:rPr>
          <w:lang w:val="en-IN"/>
        </w:rPr>
        <w:t xml:space="preserve">           if (hex0 == trgt_num) begin</w:t>
      </w:r>
    </w:p>
    <w:p w:rsidR="00DB5E59" w:rsidRPr="00E30958" w:rsidRDefault="00DB5E59" w:rsidP="00DB5E59">
      <w:pPr>
        <w:pStyle w:val="ListParagraph"/>
        <w:rPr>
          <w:lang w:val="en-IN"/>
        </w:rPr>
      </w:pPr>
      <w:r w:rsidRPr="00E30958">
        <w:rPr>
          <w:lang w:val="en-IN"/>
        </w:rPr>
        <w:t xml:space="preserve">             state&lt;= 5'd0; cout&lt;=1'b1;</w:t>
      </w:r>
    </w:p>
    <w:p w:rsidR="00DB5E59" w:rsidRPr="00E30958" w:rsidRDefault="00DB5E59" w:rsidP="00DB5E59">
      <w:pPr>
        <w:pStyle w:val="ListParagraph"/>
        <w:rPr>
          <w:lang w:val="en-IN"/>
        </w:rPr>
      </w:pPr>
      <w:r w:rsidRPr="00E30958">
        <w:rPr>
          <w:lang w:val="en-IN"/>
        </w:rPr>
        <w:tab/>
        <w:t xml:space="preserve">     hex0&lt;= 7'd127; hex1&lt;= 7'd127; hex2&lt;=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if (timer_ip==1)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count - 1'd1;</w:t>
      </w:r>
    </w:p>
    <w:p w:rsidR="00DB5E59" w:rsidRPr="00E30958" w:rsidRDefault="00DB5E59" w:rsidP="00DB5E59">
      <w:pPr>
        <w:pStyle w:val="ListParagraph"/>
        <w:rPr>
          <w:lang w:val="en-IN"/>
        </w:rPr>
      </w:pPr>
      <w:r w:rsidRPr="00E30958">
        <w:rPr>
          <w:lang w:val="en-IN"/>
        </w:rPr>
        <w:tab/>
        <w:t xml:space="preserve">       hex0&lt;=7'd126;hex2&lt;= 7'd127; hex1&lt;= 7'd127;</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else begin</w:t>
      </w:r>
    </w:p>
    <w:p w:rsidR="00DB5E59" w:rsidRPr="00E30958" w:rsidRDefault="00DB5E59" w:rsidP="00DB5E59">
      <w:pPr>
        <w:pStyle w:val="ListParagraph"/>
        <w:rPr>
          <w:lang w:val="en-IN"/>
        </w:rPr>
      </w:pPr>
      <w:r w:rsidRPr="00E30958">
        <w:rPr>
          <w:lang w:val="en-IN"/>
        </w:rPr>
        <w:t xml:space="preserve">               state&lt;= 5'd12;</w:t>
      </w:r>
    </w:p>
    <w:p w:rsidR="00DB5E59" w:rsidRPr="00E30958" w:rsidRDefault="00DB5E59" w:rsidP="00DB5E59">
      <w:pPr>
        <w:pStyle w:val="ListParagraph"/>
        <w:rPr>
          <w:lang w:val="en-IN"/>
        </w:rPr>
      </w:pPr>
      <w:r w:rsidRPr="00E30958">
        <w:rPr>
          <w:lang w:val="en-IN"/>
        </w:rPr>
        <w:t xml:space="preserve">             end </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5'd14:begin</w:t>
      </w:r>
    </w:p>
    <w:p w:rsidR="00DB5E59" w:rsidRPr="00E30958" w:rsidRDefault="00DB5E59" w:rsidP="00DB5E59">
      <w:pPr>
        <w:pStyle w:val="ListParagraph"/>
        <w:rPr>
          <w:lang w:val="en-IN"/>
        </w:rPr>
      </w:pPr>
      <w:r w:rsidRPr="00E30958">
        <w:rPr>
          <w:lang w:val="en-IN"/>
        </w:rPr>
        <w:t xml:space="preserve">            if(new_gm==1 &amp;&amp; timer_ip==1) begin</w:t>
      </w:r>
    </w:p>
    <w:p w:rsidR="00DB5E59" w:rsidRPr="00E30958" w:rsidRDefault="00DB5E59" w:rsidP="00DB5E59">
      <w:pPr>
        <w:pStyle w:val="ListParagraph"/>
        <w:rPr>
          <w:lang w:val="en-IN"/>
        </w:rPr>
      </w:pPr>
      <w:r w:rsidRPr="00E30958">
        <w:rPr>
          <w:lang w:val="en-IN"/>
        </w:rPr>
        <w:t xml:space="preserve">              state&lt;= 5'd0;</w:t>
      </w:r>
    </w:p>
    <w:p w:rsidR="00DB5E59" w:rsidRPr="00E30958" w:rsidRDefault="00DB5E59" w:rsidP="00DB5E59">
      <w:pPr>
        <w:pStyle w:val="ListParagraph"/>
        <w:rPr>
          <w:lang w:val="en-IN"/>
        </w:rPr>
      </w:pPr>
      <w:r w:rsidRPr="00E30958">
        <w:rPr>
          <w:lang w:val="en-IN"/>
        </w:rPr>
        <w:t xml:space="preserve">              count&lt;= 3'd7;</w:t>
      </w:r>
    </w:p>
    <w:p w:rsidR="00DB5E59" w:rsidRPr="00E30958" w:rsidRDefault="00DB5E59" w:rsidP="00DB5E59">
      <w:pPr>
        <w:pStyle w:val="ListParagraph"/>
        <w:rPr>
          <w:lang w:val="en-IN"/>
        </w:rPr>
      </w:pPr>
      <w:r w:rsidRPr="00E30958">
        <w:rPr>
          <w:lang w:val="en-IN"/>
        </w:rPr>
        <w:tab/>
        <w:t xml:space="preserve">      end_gm&lt;= 0;</w:t>
      </w:r>
    </w:p>
    <w:p w:rsidR="00DB5E59" w:rsidRPr="00E30958" w:rsidRDefault="00DB5E59" w:rsidP="00DB5E59">
      <w:pPr>
        <w:pStyle w:val="ListParagraph"/>
        <w:rPr>
          <w:lang w:val="en-IN"/>
        </w:rPr>
      </w:pPr>
      <w:r w:rsidRPr="00E30958">
        <w:rPr>
          <w:lang w:val="en-IN"/>
        </w:rPr>
        <w:tab/>
        <w:t xml:space="preserve">      hex0&lt;= 7'd127; hex1&lt;= 7'd127; hex2&lt;= 7'd127; </w:t>
      </w:r>
    </w:p>
    <w:p w:rsidR="00DB5E59" w:rsidRPr="00E30958" w:rsidRDefault="00DB5E59" w:rsidP="00DB5E59">
      <w:pPr>
        <w:pStyle w:val="ListParagraph"/>
        <w:rPr>
          <w:lang w:val="en-IN"/>
        </w:rPr>
      </w:pPr>
      <w:r w:rsidRPr="00E30958">
        <w:rPr>
          <w:lang w:val="en-IN"/>
        </w:rPr>
        <w:tab/>
        <w:t xml:space="preserve">    end</w:t>
      </w:r>
    </w:p>
    <w:p w:rsidR="00DB5E59" w:rsidRPr="00E30958" w:rsidRDefault="00DB5E59" w:rsidP="00DB5E59">
      <w:pPr>
        <w:pStyle w:val="ListParagraph"/>
        <w:rPr>
          <w:lang w:val="en-IN"/>
        </w:rPr>
      </w:pPr>
      <w:r w:rsidRPr="00E30958">
        <w:rPr>
          <w:lang w:val="en-IN"/>
        </w:rPr>
        <w:tab/>
        <w:t xml:space="preserve">    else begin</w:t>
      </w:r>
    </w:p>
    <w:p w:rsidR="00DB5E59" w:rsidRPr="00E30958" w:rsidRDefault="00DB5E59" w:rsidP="00DB5E59">
      <w:pPr>
        <w:pStyle w:val="ListParagraph"/>
        <w:rPr>
          <w:lang w:val="en-IN"/>
        </w:rPr>
      </w:pPr>
      <w:r w:rsidRPr="00E30958">
        <w:rPr>
          <w:lang w:val="en-IN"/>
        </w:rPr>
        <w:tab/>
        <w:t xml:space="preserve">      state&lt;= 5'd14;</w:t>
      </w:r>
    </w:p>
    <w:p w:rsidR="00DB5E59" w:rsidRPr="00E30958" w:rsidRDefault="00DB5E59" w:rsidP="00DB5E59">
      <w:pPr>
        <w:pStyle w:val="ListParagraph"/>
        <w:rPr>
          <w:lang w:val="en-IN"/>
        </w:rPr>
      </w:pPr>
      <w:r w:rsidRPr="00E30958">
        <w:rPr>
          <w:lang w:val="en-IN"/>
        </w:rPr>
        <w:tab/>
        <w:t xml:space="preserve">      hex0&lt;=7'd127;</w:t>
      </w:r>
    </w:p>
    <w:p w:rsidR="00DB5E59" w:rsidRPr="00E30958" w:rsidRDefault="00DB5E59" w:rsidP="00DB5E59">
      <w:pPr>
        <w:pStyle w:val="ListParagraph"/>
        <w:rPr>
          <w:lang w:val="en-IN"/>
        </w:rPr>
      </w:pPr>
      <w:r w:rsidRPr="00E30958">
        <w:rPr>
          <w:lang w:val="en-IN"/>
        </w:rPr>
        <w:tab/>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lastRenderedPageBreak/>
        <w:t xml:space="preserve">    default: begin</w:t>
      </w:r>
    </w:p>
    <w:p w:rsidR="00DB5E59" w:rsidRPr="00E30958" w:rsidRDefault="00DB5E59" w:rsidP="00DB5E59">
      <w:pPr>
        <w:pStyle w:val="ListParagraph"/>
        <w:rPr>
          <w:lang w:val="en-IN"/>
        </w:rPr>
      </w:pPr>
      <w:r w:rsidRPr="00E30958">
        <w:rPr>
          <w:lang w:val="en-IN"/>
        </w:rPr>
        <w:t xml:space="preserve">               end_gm&lt;= 0;</w:t>
      </w:r>
    </w:p>
    <w:p w:rsidR="00DB5E59" w:rsidRPr="00E30958" w:rsidRDefault="00DB5E59" w:rsidP="00DB5E59">
      <w:pPr>
        <w:pStyle w:val="ListParagraph"/>
        <w:rPr>
          <w:lang w:val="en-IN"/>
        </w:rPr>
      </w:pPr>
      <w:r w:rsidRPr="00E30958">
        <w:rPr>
          <w:lang w:val="en-IN"/>
        </w:rPr>
        <w:t xml:space="preserve">               hex0&lt;= 7'd127; hex1&lt;= 7'd127; hex2&lt;= 7'd127; </w:t>
      </w:r>
    </w:p>
    <w:p w:rsidR="00DB5E59" w:rsidRPr="00E30958" w:rsidRDefault="00DB5E59" w:rsidP="00DB5E59">
      <w:pPr>
        <w:pStyle w:val="ListParagraph"/>
        <w:rPr>
          <w:lang w:val="en-IN"/>
        </w:rPr>
      </w:pPr>
      <w:r w:rsidRPr="00E30958">
        <w:rPr>
          <w:lang w:val="en-IN"/>
        </w:rPr>
        <w:t xml:space="preserve">               state&lt;=5'd0; cout&lt;=1'b0;</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endcase</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Pr="00E30958" w:rsidRDefault="00DB5E59" w:rsidP="00DB5E59">
      <w:pPr>
        <w:pStyle w:val="ListParagraph"/>
        <w:rPr>
          <w:lang w:val="en-IN"/>
        </w:rPr>
      </w:pPr>
      <w:r w:rsidRPr="00E30958">
        <w:rPr>
          <w:lang w:val="en-IN"/>
        </w:rPr>
        <w:t xml:space="preserve"> end</w:t>
      </w:r>
    </w:p>
    <w:p w:rsidR="00DB5E59" w:rsidRDefault="00DB5E59" w:rsidP="00DB5E59">
      <w:pPr>
        <w:pStyle w:val="ListParagraph"/>
        <w:rPr>
          <w:lang w:val="en-IN"/>
        </w:rPr>
      </w:pPr>
      <w:r w:rsidRPr="00E30958">
        <w:rPr>
          <w:lang w:val="en-IN"/>
        </w:rPr>
        <w:t>endmodule</w:t>
      </w:r>
    </w:p>
    <w:p w:rsidR="00DB5E59" w:rsidRDefault="00DB5E59" w:rsidP="00DB5E59">
      <w:pPr>
        <w:pStyle w:val="ListParagraph"/>
        <w:rPr>
          <w:lang w:val="en-IN"/>
        </w:rPr>
      </w:pPr>
    </w:p>
    <w:p w:rsidR="00DB5E59" w:rsidRDefault="00DB5E59" w:rsidP="00192A2A">
      <w:pPr>
        <w:pStyle w:val="ListParagraph"/>
        <w:numPr>
          <w:ilvl w:val="0"/>
          <w:numId w:val="68"/>
        </w:numPr>
        <w:rPr>
          <w:lang w:val="en-IN"/>
        </w:rPr>
      </w:pPr>
      <w:r w:rsidRPr="00115F35">
        <w:rPr>
          <w:lang w:val="en-IN"/>
        </w:rPr>
        <w:t>Score counter: SimpleCounter.v</w:t>
      </w:r>
    </w:p>
    <w:p w:rsidR="00DB5E59" w:rsidRPr="00DD49A5" w:rsidRDefault="00DB5E59" w:rsidP="00DB5E59">
      <w:pPr>
        <w:pStyle w:val="ListParagraph"/>
        <w:rPr>
          <w:lang w:val="en-IN"/>
        </w:rPr>
      </w:pPr>
      <w:r w:rsidRPr="00DD49A5">
        <w:rPr>
          <w:lang w:val="en-IN"/>
        </w:rPr>
        <w:t>//ECE 6370 Advanced Digital Design</w:t>
      </w:r>
    </w:p>
    <w:p w:rsidR="00DB5E59" w:rsidRDefault="00DB5E59" w:rsidP="00DB5E59">
      <w:pPr>
        <w:pStyle w:val="ListParagraph"/>
        <w:rPr>
          <w:lang w:val="en-IN"/>
        </w:rPr>
      </w:pPr>
      <w:r w:rsidRPr="00DD49A5">
        <w:rPr>
          <w:lang w:val="en-IN"/>
        </w:rPr>
        <w:t>//Team: Digital Fortress</w:t>
      </w:r>
    </w:p>
    <w:p w:rsidR="00DB5E59" w:rsidRPr="00DD49A5" w:rsidRDefault="00DB5E59" w:rsidP="00DB5E59">
      <w:pPr>
        <w:pStyle w:val="ListParagraph"/>
        <w:rPr>
          <w:lang w:val="en-IN"/>
        </w:rPr>
      </w:pPr>
      <w:r>
        <w:rPr>
          <w:lang w:val="en-IN"/>
        </w:rPr>
        <w:t xml:space="preserve">//This module increments the count_out by one whenever it gets a single cycle count_in pulse </w:t>
      </w:r>
    </w:p>
    <w:p w:rsidR="00DB5E59" w:rsidRPr="00DD49A5" w:rsidRDefault="00DB5E59" w:rsidP="00DB5E59">
      <w:pPr>
        <w:pStyle w:val="ListParagraph"/>
        <w:rPr>
          <w:lang w:val="en-IN"/>
        </w:rPr>
      </w:pPr>
      <w:r w:rsidRPr="00DD49A5">
        <w:rPr>
          <w:lang w:val="en-IN"/>
        </w:rPr>
        <w:t>module SimpleCounter(Count_in,Clk,Rst,Tout1,Count_out);</w:t>
      </w:r>
    </w:p>
    <w:p w:rsidR="00DB5E59" w:rsidRPr="00DD49A5" w:rsidRDefault="00DB5E59" w:rsidP="00DB5E59">
      <w:pPr>
        <w:pStyle w:val="ListParagraph"/>
        <w:rPr>
          <w:lang w:val="en-IN"/>
        </w:rPr>
      </w:pPr>
    </w:p>
    <w:p w:rsidR="00DB5E59" w:rsidRPr="00DD49A5" w:rsidRDefault="00DB5E59" w:rsidP="00DB5E59">
      <w:pPr>
        <w:pStyle w:val="ListParagraph"/>
        <w:rPr>
          <w:lang w:val="en-IN"/>
        </w:rPr>
      </w:pPr>
      <w:r w:rsidRPr="00DD49A5">
        <w:rPr>
          <w:lang w:val="en-IN"/>
        </w:rPr>
        <w:t>input Count_in;</w:t>
      </w:r>
    </w:p>
    <w:p w:rsidR="00DB5E59" w:rsidRPr="00DD49A5" w:rsidRDefault="00DB5E59" w:rsidP="00DB5E59">
      <w:pPr>
        <w:pStyle w:val="ListParagraph"/>
        <w:rPr>
          <w:lang w:val="en-IN"/>
        </w:rPr>
      </w:pPr>
      <w:r w:rsidRPr="00DD49A5">
        <w:rPr>
          <w:lang w:val="en-IN"/>
        </w:rPr>
        <w:t>input Clk,Rst;</w:t>
      </w:r>
    </w:p>
    <w:p w:rsidR="00DB5E59" w:rsidRPr="00DD49A5" w:rsidRDefault="00DB5E59" w:rsidP="00DB5E59">
      <w:pPr>
        <w:pStyle w:val="ListParagraph"/>
        <w:rPr>
          <w:lang w:val="en-IN"/>
        </w:rPr>
      </w:pPr>
      <w:r w:rsidRPr="00DD49A5">
        <w:rPr>
          <w:lang w:val="en-IN"/>
        </w:rPr>
        <w:t>output [5:0] Count_out;</w:t>
      </w:r>
    </w:p>
    <w:p w:rsidR="00DB5E59" w:rsidRPr="00DD49A5" w:rsidRDefault="00DB5E59" w:rsidP="00DB5E59">
      <w:pPr>
        <w:pStyle w:val="ListParagraph"/>
        <w:rPr>
          <w:lang w:val="en-IN"/>
        </w:rPr>
      </w:pPr>
      <w:r w:rsidRPr="00DD49A5">
        <w:rPr>
          <w:lang w:val="en-IN"/>
        </w:rPr>
        <w:t>reg [5:0] Count_out;</w:t>
      </w:r>
    </w:p>
    <w:p w:rsidR="00DB5E59" w:rsidRPr="00DD49A5" w:rsidRDefault="00DB5E59" w:rsidP="00DB5E59">
      <w:pPr>
        <w:pStyle w:val="ListParagraph"/>
        <w:rPr>
          <w:lang w:val="en-IN"/>
        </w:rPr>
      </w:pPr>
      <w:r w:rsidRPr="00DD49A5">
        <w:rPr>
          <w:lang w:val="en-IN"/>
        </w:rPr>
        <w:t>output reg Tout1;</w:t>
      </w:r>
    </w:p>
    <w:p w:rsidR="00DB5E59" w:rsidRPr="00DD49A5" w:rsidRDefault="00DB5E59" w:rsidP="00DB5E59">
      <w:pPr>
        <w:pStyle w:val="ListParagraph"/>
        <w:rPr>
          <w:lang w:val="en-IN"/>
        </w:rPr>
      </w:pPr>
    </w:p>
    <w:p w:rsidR="00DB5E59" w:rsidRPr="00DD49A5" w:rsidRDefault="00DB5E59" w:rsidP="00DB5E59">
      <w:pPr>
        <w:pStyle w:val="ListParagraph"/>
        <w:rPr>
          <w:lang w:val="en-IN"/>
        </w:rPr>
      </w:pPr>
      <w:r w:rsidRPr="00DD49A5">
        <w:rPr>
          <w:lang w:val="en-IN"/>
        </w:rPr>
        <w:t>always@(posedge Clk)</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if(Rst==1'b0)</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Count_out&lt;=6'd0;</w:t>
      </w:r>
    </w:p>
    <w:p w:rsidR="00DB5E59" w:rsidRPr="00DD49A5" w:rsidRDefault="00DB5E59" w:rsidP="00DB5E59">
      <w:pPr>
        <w:pStyle w:val="ListParagraph"/>
        <w:rPr>
          <w:lang w:val="en-IN"/>
        </w:rPr>
      </w:pPr>
      <w:r w:rsidRPr="00DD49A5">
        <w:rPr>
          <w:lang w:val="en-IN"/>
        </w:rPr>
        <w:t xml:space="preserve">    end</w:t>
      </w:r>
    </w:p>
    <w:p w:rsidR="00DB5E59" w:rsidRPr="00DD49A5" w:rsidRDefault="00DB5E59" w:rsidP="00DB5E59">
      <w:pPr>
        <w:pStyle w:val="ListParagraph"/>
        <w:rPr>
          <w:lang w:val="en-IN"/>
        </w:rPr>
      </w:pPr>
      <w:r w:rsidRPr="00DD49A5">
        <w:rPr>
          <w:lang w:val="en-IN"/>
        </w:rPr>
        <w:t xml:space="preserve">  else</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if(Count_in==1'b1)</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if(Count_out==6'd20)</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Count_out&lt;=6'd0;</w:t>
      </w:r>
    </w:p>
    <w:p w:rsidR="00DB5E59" w:rsidRPr="00DD49A5" w:rsidRDefault="00DB5E59" w:rsidP="00DB5E59">
      <w:pPr>
        <w:pStyle w:val="ListParagraph"/>
        <w:rPr>
          <w:lang w:val="en-IN"/>
        </w:rPr>
      </w:pPr>
      <w:r w:rsidRPr="00DD49A5">
        <w:rPr>
          <w:lang w:val="en-IN"/>
        </w:rPr>
        <w:t xml:space="preserve">        Tout1&lt;=1'b1;</w:t>
      </w:r>
    </w:p>
    <w:p w:rsidR="00DB5E59" w:rsidRPr="00DD49A5" w:rsidRDefault="00DB5E59" w:rsidP="00DB5E59">
      <w:pPr>
        <w:pStyle w:val="ListParagraph"/>
        <w:rPr>
          <w:lang w:val="en-IN"/>
        </w:rPr>
      </w:pPr>
      <w:r w:rsidRPr="00DD49A5">
        <w:rPr>
          <w:lang w:val="en-IN"/>
        </w:rPr>
        <w:t xml:space="preserve">        end</w:t>
      </w:r>
    </w:p>
    <w:p w:rsidR="00DB5E59" w:rsidRPr="00DD49A5" w:rsidRDefault="00DB5E59" w:rsidP="00DB5E59">
      <w:pPr>
        <w:pStyle w:val="ListParagraph"/>
        <w:rPr>
          <w:lang w:val="en-IN"/>
        </w:rPr>
      </w:pPr>
      <w:r w:rsidRPr="00DD49A5">
        <w:rPr>
          <w:lang w:val="en-IN"/>
        </w:rPr>
        <w:t xml:space="preserve">      else</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Tout1&lt;=1'b0;</w:t>
      </w:r>
    </w:p>
    <w:p w:rsidR="00DB5E59" w:rsidRPr="00DD49A5" w:rsidRDefault="00DB5E59" w:rsidP="00DB5E59">
      <w:pPr>
        <w:pStyle w:val="ListParagraph"/>
        <w:rPr>
          <w:lang w:val="en-IN"/>
        </w:rPr>
      </w:pPr>
      <w:r w:rsidRPr="00DD49A5">
        <w:rPr>
          <w:lang w:val="en-IN"/>
        </w:rPr>
        <w:t xml:space="preserve">        Count_out&lt;=Count_out+6'd1;</w:t>
      </w:r>
    </w:p>
    <w:p w:rsidR="00DB5E59" w:rsidRPr="00DD49A5" w:rsidRDefault="00DB5E59" w:rsidP="00DB5E59">
      <w:pPr>
        <w:pStyle w:val="ListParagraph"/>
        <w:rPr>
          <w:lang w:val="en-IN"/>
        </w:rPr>
      </w:pPr>
      <w:r w:rsidRPr="00DD49A5">
        <w:rPr>
          <w:lang w:val="en-IN"/>
        </w:rPr>
        <w:t xml:space="preserve">        end</w:t>
      </w:r>
    </w:p>
    <w:p w:rsidR="00DB5E59" w:rsidRPr="00DD49A5" w:rsidRDefault="00DB5E59" w:rsidP="00DB5E59">
      <w:pPr>
        <w:pStyle w:val="ListParagraph"/>
        <w:rPr>
          <w:lang w:val="en-IN"/>
        </w:rPr>
      </w:pPr>
      <w:r w:rsidRPr="00DD49A5">
        <w:rPr>
          <w:lang w:val="en-IN"/>
        </w:rPr>
        <w:t xml:space="preserve">      end</w:t>
      </w:r>
    </w:p>
    <w:p w:rsidR="00DB5E59" w:rsidRPr="00DD49A5" w:rsidRDefault="00DB5E59" w:rsidP="00DB5E59">
      <w:pPr>
        <w:pStyle w:val="ListParagraph"/>
        <w:rPr>
          <w:lang w:val="en-IN"/>
        </w:rPr>
      </w:pPr>
      <w:r w:rsidRPr="00DD49A5">
        <w:rPr>
          <w:lang w:val="en-IN"/>
        </w:rPr>
        <w:t xml:space="preserve">    else</w:t>
      </w:r>
    </w:p>
    <w:p w:rsidR="00DB5E59" w:rsidRPr="00DD49A5" w:rsidRDefault="00DB5E59" w:rsidP="00DB5E59">
      <w:pPr>
        <w:pStyle w:val="ListParagraph"/>
        <w:rPr>
          <w:lang w:val="en-IN"/>
        </w:rPr>
      </w:pPr>
      <w:r w:rsidRPr="00DD49A5">
        <w:rPr>
          <w:lang w:val="en-IN"/>
        </w:rPr>
        <w:t xml:space="preserve">      begin</w:t>
      </w:r>
    </w:p>
    <w:p w:rsidR="00DB5E59" w:rsidRPr="00DD49A5" w:rsidRDefault="00DB5E59" w:rsidP="00DB5E59">
      <w:pPr>
        <w:pStyle w:val="ListParagraph"/>
        <w:rPr>
          <w:lang w:val="en-IN"/>
        </w:rPr>
      </w:pPr>
      <w:r w:rsidRPr="00DD49A5">
        <w:rPr>
          <w:lang w:val="en-IN"/>
        </w:rPr>
        <w:t xml:space="preserve">      Tout1&lt;=1'b0;</w:t>
      </w:r>
    </w:p>
    <w:p w:rsidR="00DB5E59" w:rsidRPr="00DD49A5" w:rsidRDefault="00DB5E59" w:rsidP="00DB5E59">
      <w:pPr>
        <w:pStyle w:val="ListParagraph"/>
        <w:rPr>
          <w:lang w:val="en-IN"/>
        </w:rPr>
      </w:pPr>
      <w:r w:rsidRPr="00DD49A5">
        <w:rPr>
          <w:lang w:val="en-IN"/>
        </w:rPr>
        <w:t xml:space="preserve">      end</w:t>
      </w:r>
    </w:p>
    <w:p w:rsidR="00DB5E59" w:rsidRPr="00DD49A5" w:rsidRDefault="00DB5E59" w:rsidP="00DB5E59">
      <w:pPr>
        <w:pStyle w:val="ListParagraph"/>
        <w:rPr>
          <w:lang w:val="en-IN"/>
        </w:rPr>
      </w:pPr>
      <w:r w:rsidRPr="00DD49A5">
        <w:rPr>
          <w:lang w:val="en-IN"/>
        </w:rPr>
        <w:lastRenderedPageBreak/>
        <w:t xml:space="preserve">    end</w:t>
      </w:r>
    </w:p>
    <w:p w:rsidR="00DB5E59" w:rsidRPr="00DD49A5" w:rsidRDefault="00DB5E59" w:rsidP="00DB5E59">
      <w:pPr>
        <w:pStyle w:val="ListParagraph"/>
        <w:rPr>
          <w:lang w:val="en-IN"/>
        </w:rPr>
      </w:pPr>
      <w:r w:rsidRPr="00DD49A5">
        <w:rPr>
          <w:lang w:val="en-IN"/>
        </w:rPr>
        <w:t xml:space="preserve">  end</w:t>
      </w:r>
    </w:p>
    <w:p w:rsidR="00DB5E59" w:rsidRDefault="00DB5E59" w:rsidP="00DB5E59">
      <w:pPr>
        <w:pStyle w:val="ListParagraph"/>
        <w:rPr>
          <w:lang w:val="en-IN"/>
        </w:rPr>
      </w:pPr>
      <w:r w:rsidRPr="00DD49A5">
        <w:rPr>
          <w:lang w:val="en-IN"/>
        </w:rPr>
        <w:t>endmodule</w:t>
      </w:r>
    </w:p>
    <w:p w:rsidR="00DB5E59" w:rsidRDefault="00DB5E59" w:rsidP="00DB5E59">
      <w:pPr>
        <w:pStyle w:val="ListParagraph"/>
        <w:rPr>
          <w:lang w:val="en-IN"/>
        </w:rPr>
      </w:pPr>
    </w:p>
    <w:p w:rsidR="00DB5E59" w:rsidRDefault="00DB5E59" w:rsidP="00192A2A">
      <w:pPr>
        <w:pStyle w:val="ListParagraph"/>
        <w:numPr>
          <w:ilvl w:val="0"/>
          <w:numId w:val="68"/>
        </w:numPr>
        <w:rPr>
          <w:lang w:val="en-IN"/>
        </w:rPr>
      </w:pPr>
      <w:r>
        <w:rPr>
          <w:lang w:val="en-IN"/>
        </w:rPr>
        <w:t>Winner check: win_checker.v</w:t>
      </w:r>
    </w:p>
    <w:p w:rsidR="00DB5E59" w:rsidRPr="006B71AB" w:rsidRDefault="00DB5E59" w:rsidP="00DB5E59">
      <w:pPr>
        <w:pStyle w:val="ListParagraph"/>
        <w:rPr>
          <w:lang w:val="en-IN"/>
        </w:rPr>
      </w:pPr>
      <w:r w:rsidRPr="006B71AB">
        <w:rPr>
          <w:lang w:val="en-IN"/>
        </w:rPr>
        <w:t>// ECE6370</w:t>
      </w:r>
    </w:p>
    <w:p w:rsidR="00DB5E59" w:rsidRPr="006B71AB" w:rsidRDefault="00DB5E59" w:rsidP="00DB5E59">
      <w:pPr>
        <w:pStyle w:val="ListParagraph"/>
        <w:rPr>
          <w:lang w:val="en-IN"/>
        </w:rPr>
      </w:pPr>
      <w:r w:rsidRPr="006B71AB">
        <w:rPr>
          <w:lang w:val="en-IN"/>
        </w:rPr>
        <w:t>// Team: Digital Fortress</w:t>
      </w:r>
    </w:p>
    <w:p w:rsidR="00DB5E59" w:rsidRPr="006B71AB" w:rsidRDefault="00DB5E59" w:rsidP="00DB5E59">
      <w:pPr>
        <w:pStyle w:val="ListParagraph"/>
        <w:rPr>
          <w:lang w:val="en-IN"/>
        </w:rPr>
      </w:pPr>
      <w:r w:rsidRPr="006B71AB">
        <w:rPr>
          <w:lang w:val="en-IN"/>
        </w:rPr>
        <w:t>//verilog module</w:t>
      </w:r>
    </w:p>
    <w:p w:rsidR="00DB5E59" w:rsidRPr="006B71AB" w:rsidRDefault="00DB5E59" w:rsidP="00DB5E59">
      <w:pPr>
        <w:pStyle w:val="ListParagraph"/>
        <w:rPr>
          <w:lang w:val="en-IN"/>
        </w:rPr>
      </w:pPr>
      <w:r w:rsidRPr="006B71AB">
        <w:rPr>
          <w:lang w:val="en-IN"/>
        </w:rPr>
        <w:t xml:space="preserve">//Input: </w:t>
      </w:r>
    </w:p>
    <w:p w:rsidR="00DB5E59" w:rsidRPr="006B71AB" w:rsidRDefault="00DB5E59" w:rsidP="00DB5E59">
      <w:pPr>
        <w:pStyle w:val="ListParagraph"/>
        <w:rPr>
          <w:lang w:val="en-IN"/>
        </w:rPr>
      </w:pPr>
      <w:r w:rsidRPr="006B71AB">
        <w:rPr>
          <w:lang w:val="en-IN"/>
        </w:rPr>
        <w:t>//1.</w:t>
      </w:r>
      <w:r w:rsidRPr="006B71AB">
        <w:rPr>
          <w:lang w:val="en-IN"/>
        </w:rPr>
        <w:tab/>
        <w:t>c_op_a: This is score for player a. It is 6-bit input signal.</w:t>
      </w:r>
    </w:p>
    <w:p w:rsidR="00DB5E59" w:rsidRPr="006B71AB" w:rsidRDefault="00DB5E59" w:rsidP="00DB5E59">
      <w:pPr>
        <w:pStyle w:val="ListParagraph"/>
        <w:rPr>
          <w:lang w:val="en-IN"/>
        </w:rPr>
      </w:pPr>
      <w:r w:rsidRPr="006B71AB">
        <w:rPr>
          <w:lang w:val="en-IN"/>
        </w:rPr>
        <w:t>//2.</w:t>
      </w:r>
      <w:r w:rsidRPr="006B71AB">
        <w:rPr>
          <w:lang w:val="en-IN"/>
        </w:rPr>
        <w:tab/>
        <w:t>c_op_b: This is score for player b. It is 6-bit input signal.</w:t>
      </w:r>
    </w:p>
    <w:p w:rsidR="00DB5E59" w:rsidRPr="00DB5E59" w:rsidRDefault="00DB5E59" w:rsidP="00DB5E59">
      <w:pPr>
        <w:pStyle w:val="ListParagraph"/>
        <w:rPr>
          <w:lang w:val="en-IN"/>
        </w:rPr>
      </w:pPr>
      <w:r w:rsidRPr="006B71AB">
        <w:rPr>
          <w:lang w:val="en-IN"/>
        </w:rPr>
        <w:t>//3.</w:t>
      </w:r>
      <w:r w:rsidRPr="006B71AB">
        <w:rPr>
          <w:lang w:val="en-IN"/>
        </w:rPr>
        <w:tab/>
      </w:r>
      <w:r w:rsidRPr="00DB5E59">
        <w:rPr>
          <w:lang w:val="en-IN"/>
        </w:rPr>
        <w:t xml:space="preserve">timeout: This signal is high when all the 7-segments are blocked and the game has ended. It is the </w:t>
      </w:r>
      <w:r>
        <w:rPr>
          <w:lang w:val="en-IN"/>
        </w:rPr>
        <w:t>//</w:t>
      </w:r>
      <w:r w:rsidRPr="00DB5E59">
        <w:rPr>
          <w:lang w:val="en-IN"/>
        </w:rPr>
        <w:t>end_gm signal from the gm_ctl_2pl module of player1.</w:t>
      </w:r>
    </w:p>
    <w:p w:rsidR="00DB5E59" w:rsidRPr="00DB5E59" w:rsidRDefault="00DB5E59" w:rsidP="00DB5E59">
      <w:pPr>
        <w:pStyle w:val="ListParagraph"/>
        <w:rPr>
          <w:lang w:val="en-IN"/>
        </w:rPr>
      </w:pPr>
      <w:r w:rsidRPr="00DB5E59">
        <w:rPr>
          <w:lang w:val="en-IN"/>
        </w:rPr>
        <w:t>//4.</w:t>
      </w:r>
      <w:r w:rsidRPr="00DB5E59">
        <w:rPr>
          <w:lang w:val="en-IN"/>
        </w:rPr>
        <w:tab/>
        <w:t>reset: This resets the output to 0 when enabled.</w:t>
      </w:r>
    </w:p>
    <w:p w:rsidR="00DB5E59" w:rsidRPr="00DB5E59" w:rsidRDefault="00DB5E59" w:rsidP="00DB5E59">
      <w:pPr>
        <w:pStyle w:val="ListParagraph"/>
        <w:rPr>
          <w:lang w:val="en-IN"/>
        </w:rPr>
      </w:pPr>
      <w:r w:rsidRPr="00DB5E59">
        <w:rPr>
          <w:lang w:val="en-IN"/>
        </w:rPr>
        <w:t>//5.</w:t>
      </w:r>
      <w:r w:rsidRPr="00DB5E59">
        <w:rPr>
          <w:lang w:val="en-IN"/>
        </w:rPr>
        <w:tab/>
        <w:t>clk: It’s the clock signal</w:t>
      </w:r>
    </w:p>
    <w:p w:rsidR="00DB5E59" w:rsidRPr="00DB5E59" w:rsidRDefault="00DB5E59" w:rsidP="00DB5E59">
      <w:pPr>
        <w:pStyle w:val="ListParagraph"/>
        <w:rPr>
          <w:lang w:val="en-IN"/>
        </w:rPr>
      </w:pPr>
      <w:r w:rsidRPr="00DB5E59">
        <w:rPr>
          <w:lang w:val="en-IN"/>
        </w:rPr>
        <w:t xml:space="preserve">//6.    timeout2: This signal is high when all the 7-segments are blocked and the game has ended. It is the </w:t>
      </w:r>
      <w:r>
        <w:rPr>
          <w:lang w:val="en-IN"/>
        </w:rPr>
        <w:t>//</w:t>
      </w:r>
      <w:r w:rsidRPr="00DB5E59">
        <w:rPr>
          <w:lang w:val="en-IN"/>
        </w:rPr>
        <w:t>end_gm signal from the gm_ctl_2pl module of player2.</w:t>
      </w:r>
    </w:p>
    <w:p w:rsidR="00DB5E59" w:rsidRPr="006B71AB" w:rsidRDefault="00DB5E59" w:rsidP="00DB5E59">
      <w:pPr>
        <w:pStyle w:val="ListParagraph"/>
        <w:rPr>
          <w:lang w:val="en-IN"/>
        </w:rPr>
      </w:pPr>
      <w:r w:rsidRPr="00DB5E59">
        <w:rPr>
          <w:lang w:val="en-IN"/>
        </w:rPr>
        <w:t xml:space="preserve">//7.     en2: It enables the module only when two-player mode game is selected. </w:t>
      </w:r>
      <w:r w:rsidRPr="006B71AB">
        <w:rPr>
          <w:lang w:val="en-IN"/>
        </w:rPr>
        <w:t>//</w:t>
      </w:r>
    </w:p>
    <w:p w:rsidR="00DB5E59" w:rsidRPr="006B71AB" w:rsidRDefault="00DB5E59" w:rsidP="00DB5E59">
      <w:pPr>
        <w:pStyle w:val="ListParagraph"/>
        <w:rPr>
          <w:lang w:val="en-IN"/>
        </w:rPr>
      </w:pPr>
      <w:r w:rsidRPr="006B71AB">
        <w:rPr>
          <w:lang w:val="en-IN"/>
        </w:rPr>
        <w:t>//Outputs:</w:t>
      </w:r>
    </w:p>
    <w:p w:rsidR="00DB5E59" w:rsidRPr="006B71AB" w:rsidRDefault="00DB5E59" w:rsidP="00DB5E59">
      <w:pPr>
        <w:pStyle w:val="ListParagraph"/>
        <w:rPr>
          <w:lang w:val="en-IN"/>
        </w:rPr>
      </w:pPr>
      <w:r w:rsidRPr="006B71AB">
        <w:rPr>
          <w:lang w:val="en-IN"/>
        </w:rPr>
        <w:t>//1.</w:t>
      </w:r>
      <w:r w:rsidRPr="006B71AB">
        <w:rPr>
          <w:lang w:val="en-IN"/>
        </w:rPr>
        <w:tab/>
        <w:t>a_rocks: This signal is high when player a is the winner.</w:t>
      </w:r>
    </w:p>
    <w:p w:rsidR="00DB5E59" w:rsidRPr="006B71AB" w:rsidRDefault="00DB5E59" w:rsidP="00DB5E59">
      <w:pPr>
        <w:pStyle w:val="ListParagraph"/>
        <w:rPr>
          <w:lang w:val="en-IN"/>
        </w:rPr>
      </w:pPr>
      <w:r w:rsidRPr="006B71AB">
        <w:rPr>
          <w:lang w:val="en-IN"/>
        </w:rPr>
        <w:t>//2.</w:t>
      </w:r>
      <w:r w:rsidRPr="006B71AB">
        <w:rPr>
          <w:lang w:val="en-IN"/>
        </w:rPr>
        <w:tab/>
        <w:t>b_rocks: This signal is high when player b is the winner.</w:t>
      </w:r>
    </w:p>
    <w:p w:rsidR="00DB5E59" w:rsidRPr="006B71AB" w:rsidRDefault="00DB5E59" w:rsidP="00DB5E59">
      <w:pPr>
        <w:pStyle w:val="ListParagraph"/>
        <w:rPr>
          <w:lang w:val="en-IN"/>
        </w:rPr>
      </w:pPr>
      <w:r w:rsidRPr="006B71AB">
        <w:rPr>
          <w:lang w:val="en-IN"/>
        </w:rPr>
        <w:t>//</w:t>
      </w:r>
    </w:p>
    <w:p w:rsidR="00DB5E59" w:rsidRPr="006B71AB" w:rsidRDefault="00DB5E59" w:rsidP="00DB5E59">
      <w:pPr>
        <w:pStyle w:val="ListParagraph"/>
        <w:rPr>
          <w:lang w:val="en-IN"/>
        </w:rPr>
      </w:pPr>
      <w:r w:rsidRPr="006B71AB">
        <w:rPr>
          <w:lang w:val="en-IN"/>
        </w:rPr>
        <w:t>//</w:t>
      </w:r>
    </w:p>
    <w:p w:rsidR="00DB5E59" w:rsidRPr="006B71AB" w:rsidRDefault="00DB5E59" w:rsidP="00DB5E59">
      <w:pPr>
        <w:pStyle w:val="ListParagraph"/>
        <w:rPr>
          <w:lang w:val="en-IN"/>
        </w:rPr>
      </w:pPr>
      <w:r w:rsidRPr="006B71AB">
        <w:rPr>
          <w:lang w:val="en-IN"/>
        </w:rPr>
        <w:t>//</w:t>
      </w:r>
    </w:p>
    <w:p w:rsidR="00DB5E59" w:rsidRPr="006B71AB" w:rsidRDefault="00DB5E59" w:rsidP="00DB5E59">
      <w:pPr>
        <w:pStyle w:val="ListParagraph"/>
        <w:rPr>
          <w:lang w:val="en-IN"/>
        </w:rPr>
      </w:pPr>
      <w:r w:rsidRPr="006B71AB">
        <w:rPr>
          <w:lang w:val="en-IN"/>
        </w:rPr>
        <w:t>//</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module win_checker (en2,a_rocks, b_rocks, end_gm_led, c_op_a, c_op_b, timeout,timeout2,clk, rst);</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//Declare inputs,outputs and internal variables</w:t>
      </w:r>
    </w:p>
    <w:p w:rsidR="00DB5E59" w:rsidRPr="006B71AB" w:rsidRDefault="00DB5E59" w:rsidP="00DB5E59">
      <w:pPr>
        <w:pStyle w:val="ListParagraph"/>
        <w:rPr>
          <w:lang w:val="en-IN"/>
        </w:rPr>
      </w:pPr>
      <w:r w:rsidRPr="006B71AB">
        <w:rPr>
          <w:lang w:val="en-IN"/>
        </w:rPr>
        <w:t xml:space="preserve">  input [5:0] c_op_a, c_op_b;</w:t>
      </w:r>
    </w:p>
    <w:p w:rsidR="00DB5E59" w:rsidRPr="006B71AB" w:rsidRDefault="00DB5E59" w:rsidP="00DB5E59">
      <w:pPr>
        <w:pStyle w:val="ListParagraph"/>
        <w:rPr>
          <w:lang w:val="en-IN"/>
        </w:rPr>
      </w:pPr>
      <w:r w:rsidRPr="006B71AB">
        <w:rPr>
          <w:lang w:val="en-IN"/>
        </w:rPr>
        <w:t xml:space="preserve">  input clk, rst, timeout,timeout2,en2;</w:t>
      </w:r>
    </w:p>
    <w:p w:rsidR="00DB5E59" w:rsidRPr="006B71AB" w:rsidRDefault="00DB5E59" w:rsidP="00DB5E59">
      <w:pPr>
        <w:pStyle w:val="ListParagraph"/>
        <w:rPr>
          <w:lang w:val="en-IN"/>
        </w:rPr>
      </w:pPr>
      <w:r w:rsidRPr="006B71AB">
        <w:rPr>
          <w:lang w:val="en-IN"/>
        </w:rPr>
        <w:t xml:space="preserve">  output a_rocks, b_rocks,end_gm_led;</w:t>
      </w:r>
    </w:p>
    <w:p w:rsidR="00DB5E59" w:rsidRPr="006B71AB" w:rsidRDefault="00DB5E59" w:rsidP="00DB5E59">
      <w:pPr>
        <w:pStyle w:val="ListParagraph"/>
        <w:rPr>
          <w:lang w:val="en-IN"/>
        </w:rPr>
      </w:pPr>
      <w:r w:rsidRPr="006B71AB">
        <w:rPr>
          <w:lang w:val="en-IN"/>
        </w:rPr>
        <w:t xml:space="preserve">  reg a_rocks, b_rocks,end_gm_led;</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//Procedure description to decide the winner at the end of the game</w:t>
      </w:r>
    </w:p>
    <w:p w:rsidR="00DB5E59" w:rsidRPr="006B71AB" w:rsidRDefault="00DB5E59" w:rsidP="00DB5E59">
      <w:pPr>
        <w:pStyle w:val="ListParagraph"/>
        <w:rPr>
          <w:lang w:val="en-IN"/>
        </w:rPr>
      </w:pPr>
      <w:r w:rsidRPr="006B71AB">
        <w:rPr>
          <w:lang w:val="en-IN"/>
        </w:rPr>
        <w:t xml:space="preserve">  always @ (posedge clk) begin</w:t>
      </w:r>
    </w:p>
    <w:p w:rsidR="00DB5E59" w:rsidRPr="006B71AB" w:rsidRDefault="00DB5E59" w:rsidP="00DB5E59">
      <w:pPr>
        <w:pStyle w:val="ListParagraph"/>
        <w:rPr>
          <w:lang w:val="en-IN"/>
        </w:rPr>
      </w:pPr>
      <w:r w:rsidRPr="006B71AB">
        <w:rPr>
          <w:lang w:val="en-IN"/>
        </w:rPr>
        <w:t xml:space="preserve">    if (rst==0) begin</w:t>
      </w:r>
    </w:p>
    <w:p w:rsidR="00DB5E59" w:rsidRPr="006B71AB" w:rsidRDefault="00DB5E59" w:rsidP="00DB5E59">
      <w:pPr>
        <w:pStyle w:val="ListParagraph"/>
        <w:rPr>
          <w:lang w:val="en-IN"/>
        </w:rPr>
      </w:pPr>
      <w:r w:rsidRPr="006B71AB">
        <w:rPr>
          <w:lang w:val="en-IN"/>
        </w:rPr>
        <w:t xml:space="preserve">      a_rocks&lt;=1'b0;</w:t>
      </w:r>
    </w:p>
    <w:p w:rsidR="00DB5E59" w:rsidRPr="006B71AB" w:rsidRDefault="00DB5E59" w:rsidP="00DB5E59">
      <w:pPr>
        <w:pStyle w:val="ListParagraph"/>
        <w:rPr>
          <w:lang w:val="en-IN"/>
        </w:rPr>
      </w:pPr>
      <w:r w:rsidRPr="006B71AB">
        <w:rPr>
          <w:lang w:val="en-IN"/>
        </w:rPr>
        <w:t xml:space="preserve">      b_rocks&lt;=1'b0;</w:t>
      </w:r>
    </w:p>
    <w:p w:rsidR="00DB5E59" w:rsidRPr="006B71AB" w:rsidRDefault="00DB5E59" w:rsidP="00DB5E59">
      <w:pPr>
        <w:pStyle w:val="ListParagraph"/>
        <w:rPr>
          <w:lang w:val="en-IN"/>
        </w:rPr>
      </w:pPr>
      <w:r w:rsidRPr="006B71AB">
        <w:rPr>
          <w:lang w:val="en-IN"/>
        </w:rPr>
        <w:t xml:space="preserve">      end_gm_led&lt;=1'b0;</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else begin</w:t>
      </w:r>
    </w:p>
    <w:p w:rsidR="00DB5E59" w:rsidRPr="006B71AB" w:rsidRDefault="00DB5E59" w:rsidP="00DB5E59">
      <w:pPr>
        <w:pStyle w:val="ListParagraph"/>
        <w:rPr>
          <w:lang w:val="en-IN"/>
        </w:rPr>
      </w:pPr>
      <w:r w:rsidRPr="006B71AB">
        <w:rPr>
          <w:lang w:val="en-IN"/>
        </w:rPr>
        <w:t xml:space="preserve">      if ((timeout==1'b1 || timeout2==1'b1 ||c_op_a==6'd20 || c_op_b==6'd20) &amp;&amp; en2==1'b1) begin</w:t>
      </w:r>
    </w:p>
    <w:p w:rsidR="00DB5E59" w:rsidRPr="006B71AB" w:rsidRDefault="00DB5E59" w:rsidP="00DB5E59">
      <w:pPr>
        <w:pStyle w:val="ListParagraph"/>
        <w:rPr>
          <w:lang w:val="en-IN"/>
        </w:rPr>
      </w:pPr>
      <w:r w:rsidRPr="006B71AB">
        <w:rPr>
          <w:lang w:val="en-IN"/>
        </w:rPr>
        <w:t xml:space="preserve">                if(c_op_a&gt;c_op_b) begin</w:t>
      </w:r>
    </w:p>
    <w:p w:rsidR="00DB5E59" w:rsidRPr="006B71AB" w:rsidRDefault="00DB5E59" w:rsidP="00DB5E59">
      <w:pPr>
        <w:pStyle w:val="ListParagraph"/>
        <w:rPr>
          <w:lang w:val="en-IN"/>
        </w:rPr>
      </w:pPr>
      <w:r w:rsidRPr="006B71AB">
        <w:rPr>
          <w:lang w:val="en-IN"/>
        </w:rPr>
        <w:t xml:space="preserve">                  a_rocks&lt;=1'b1;</w:t>
      </w:r>
    </w:p>
    <w:p w:rsidR="00DB5E59" w:rsidRPr="006B71AB" w:rsidRDefault="00DB5E59" w:rsidP="00DB5E59">
      <w:pPr>
        <w:pStyle w:val="ListParagraph"/>
        <w:rPr>
          <w:lang w:val="en-IN"/>
        </w:rPr>
      </w:pPr>
      <w:r w:rsidRPr="006B71AB">
        <w:rPr>
          <w:lang w:val="en-IN"/>
        </w:rPr>
        <w:t xml:space="preserve">                  end_gm_led&lt;=1'b1;</w:t>
      </w:r>
    </w:p>
    <w:p w:rsidR="00DB5E59" w:rsidRPr="006B71AB" w:rsidRDefault="00DB5E59" w:rsidP="00DB5E59">
      <w:pPr>
        <w:pStyle w:val="ListParagraph"/>
        <w:rPr>
          <w:lang w:val="en-IN"/>
        </w:rPr>
      </w:pPr>
      <w:r w:rsidRPr="006B71AB">
        <w:rPr>
          <w:lang w:val="en-IN"/>
        </w:rPr>
        <w:t xml:space="preserve">                  b_rocks&lt;=1'b0;</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lastRenderedPageBreak/>
        <w:t xml:space="preserve">               else if(c_op_b&gt;c_op_a) begin</w:t>
      </w:r>
    </w:p>
    <w:p w:rsidR="00DB5E59" w:rsidRPr="006B71AB" w:rsidRDefault="00DB5E59" w:rsidP="00DB5E59">
      <w:pPr>
        <w:pStyle w:val="ListParagraph"/>
        <w:rPr>
          <w:lang w:val="en-IN"/>
        </w:rPr>
      </w:pPr>
      <w:r w:rsidRPr="006B71AB">
        <w:rPr>
          <w:lang w:val="en-IN"/>
        </w:rPr>
        <w:t xml:space="preserve">                  b_rocks&lt;=1'b1;</w:t>
      </w:r>
    </w:p>
    <w:p w:rsidR="00DB5E59" w:rsidRPr="006B71AB" w:rsidRDefault="00DB5E59" w:rsidP="00DB5E59">
      <w:pPr>
        <w:pStyle w:val="ListParagraph"/>
        <w:rPr>
          <w:lang w:val="en-IN"/>
        </w:rPr>
      </w:pPr>
      <w:r w:rsidRPr="006B71AB">
        <w:rPr>
          <w:lang w:val="en-IN"/>
        </w:rPr>
        <w:t xml:space="preserve">                  end_gm_led&lt;=1'b1;</w:t>
      </w:r>
    </w:p>
    <w:p w:rsidR="00DB5E59" w:rsidRPr="006B71AB" w:rsidRDefault="00DB5E59" w:rsidP="00DB5E59">
      <w:pPr>
        <w:pStyle w:val="ListParagraph"/>
        <w:rPr>
          <w:lang w:val="en-IN"/>
        </w:rPr>
      </w:pPr>
      <w:r w:rsidRPr="006B71AB">
        <w:rPr>
          <w:lang w:val="en-IN"/>
        </w:rPr>
        <w:t xml:space="preserve">                  a_rocks&lt;=1'b0;</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else begin</w:t>
      </w:r>
    </w:p>
    <w:p w:rsidR="00DB5E59" w:rsidRPr="006B71AB" w:rsidRDefault="00DB5E59" w:rsidP="00DB5E59">
      <w:pPr>
        <w:pStyle w:val="ListParagraph"/>
        <w:rPr>
          <w:lang w:val="en-IN"/>
        </w:rPr>
      </w:pPr>
      <w:r w:rsidRPr="006B71AB">
        <w:rPr>
          <w:lang w:val="en-IN"/>
        </w:rPr>
        <w:t xml:space="preserve">                  a_rocks&lt;=1'b1;</w:t>
      </w:r>
    </w:p>
    <w:p w:rsidR="00DB5E59" w:rsidRPr="006B71AB" w:rsidRDefault="00DB5E59" w:rsidP="00DB5E59">
      <w:pPr>
        <w:pStyle w:val="ListParagraph"/>
        <w:rPr>
          <w:lang w:val="en-IN"/>
        </w:rPr>
      </w:pPr>
      <w:r w:rsidRPr="006B71AB">
        <w:rPr>
          <w:lang w:val="en-IN"/>
        </w:rPr>
        <w:t xml:space="preserve">                  b_rocks&lt;=1'b1;</w:t>
      </w:r>
    </w:p>
    <w:p w:rsidR="00DB5E59" w:rsidRPr="006B71AB" w:rsidRDefault="00DB5E59" w:rsidP="00DB5E59">
      <w:pPr>
        <w:pStyle w:val="ListParagraph"/>
        <w:rPr>
          <w:lang w:val="en-IN"/>
        </w:rPr>
      </w:pPr>
      <w:r w:rsidRPr="006B71AB">
        <w:rPr>
          <w:lang w:val="en-IN"/>
        </w:rPr>
        <w:t xml:space="preserve">                  end_gm_led&lt;=1'b1;</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else</w:t>
      </w:r>
    </w:p>
    <w:p w:rsidR="00DB5E59" w:rsidRPr="006B71AB" w:rsidRDefault="00DB5E59" w:rsidP="00DB5E59">
      <w:pPr>
        <w:pStyle w:val="ListParagraph"/>
        <w:rPr>
          <w:lang w:val="en-IN"/>
        </w:rPr>
      </w:pPr>
      <w:r w:rsidRPr="006B71AB">
        <w:rPr>
          <w:lang w:val="en-IN"/>
        </w:rPr>
        <w:t xml:space="preserve">       begin</w:t>
      </w:r>
    </w:p>
    <w:p w:rsidR="00DB5E59" w:rsidRPr="006B71AB" w:rsidRDefault="00DB5E59" w:rsidP="00DB5E59">
      <w:pPr>
        <w:pStyle w:val="ListParagraph"/>
        <w:rPr>
          <w:lang w:val="en-IN"/>
        </w:rPr>
      </w:pPr>
      <w:r w:rsidRPr="006B71AB">
        <w:rPr>
          <w:lang w:val="en-IN"/>
        </w:rPr>
        <w:t xml:space="preserve">              a_rocks&lt;=1'b0;</w:t>
      </w:r>
    </w:p>
    <w:p w:rsidR="00DB5E59" w:rsidRPr="006B71AB" w:rsidRDefault="00DB5E59" w:rsidP="00DB5E59">
      <w:pPr>
        <w:pStyle w:val="ListParagraph"/>
        <w:rPr>
          <w:lang w:val="en-IN"/>
        </w:rPr>
      </w:pPr>
      <w:r w:rsidRPr="006B71AB">
        <w:rPr>
          <w:lang w:val="en-IN"/>
        </w:rPr>
        <w:t xml:space="preserve">              b_rocks&lt;=1'b0;</w:t>
      </w:r>
    </w:p>
    <w:p w:rsidR="00DB5E59" w:rsidRPr="006B71AB" w:rsidRDefault="00DB5E59" w:rsidP="00DB5E59">
      <w:pPr>
        <w:pStyle w:val="ListParagraph"/>
        <w:rPr>
          <w:lang w:val="en-IN"/>
        </w:rPr>
      </w:pPr>
      <w:r w:rsidRPr="006B71AB">
        <w:rPr>
          <w:lang w:val="en-IN"/>
        </w:rPr>
        <w:t xml:space="preserve">              end_gm_led&lt;=1'b0;</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end</w:t>
      </w:r>
    </w:p>
    <w:p w:rsidR="00DB5E59" w:rsidRDefault="00DB5E59" w:rsidP="00DB5E59">
      <w:pPr>
        <w:pStyle w:val="ListParagraph"/>
        <w:rPr>
          <w:lang w:val="en-IN"/>
        </w:rPr>
      </w:pPr>
      <w:r w:rsidRPr="006B71AB">
        <w:rPr>
          <w:lang w:val="en-IN"/>
        </w:rPr>
        <w:t>endmodule</w:t>
      </w:r>
    </w:p>
    <w:p w:rsidR="00DB5E59" w:rsidRDefault="00DB5E59" w:rsidP="00192A2A">
      <w:pPr>
        <w:pStyle w:val="ListParagraph"/>
        <w:numPr>
          <w:ilvl w:val="0"/>
          <w:numId w:val="68"/>
        </w:numPr>
        <w:rPr>
          <w:lang w:val="en-IN"/>
        </w:rPr>
      </w:pPr>
      <w:r w:rsidRPr="00B84762">
        <w:rPr>
          <w:lang w:val="en-IN"/>
        </w:rPr>
        <w:t>BCD score conversion: bin2bcd_score.v</w:t>
      </w:r>
    </w:p>
    <w:p w:rsidR="00DB5E59" w:rsidRPr="006B71AB" w:rsidRDefault="00DB5E59" w:rsidP="00DB5E59">
      <w:pPr>
        <w:pStyle w:val="ListParagraph"/>
        <w:rPr>
          <w:lang w:val="en-IN"/>
        </w:rPr>
      </w:pPr>
      <w:r w:rsidRPr="006B71AB">
        <w:rPr>
          <w:lang w:val="en-IN"/>
        </w:rPr>
        <w:t>// ECE6370</w:t>
      </w:r>
    </w:p>
    <w:p w:rsidR="00DB5E59" w:rsidRPr="006B71AB" w:rsidRDefault="00DB5E59" w:rsidP="00DB5E59">
      <w:pPr>
        <w:pStyle w:val="ListParagraph"/>
        <w:rPr>
          <w:lang w:val="en-IN"/>
        </w:rPr>
      </w:pPr>
      <w:r w:rsidRPr="006B71AB">
        <w:rPr>
          <w:lang w:val="en-IN"/>
        </w:rPr>
        <w:t>// Team : Digital Fortress</w:t>
      </w:r>
    </w:p>
    <w:p w:rsidR="00DB5E59" w:rsidRPr="006B71AB" w:rsidRDefault="00DB5E59" w:rsidP="00DB5E59">
      <w:pPr>
        <w:pStyle w:val="ListParagraph"/>
        <w:rPr>
          <w:lang w:val="en-IN"/>
        </w:rPr>
      </w:pPr>
      <w:r w:rsidRPr="006B71AB">
        <w:rPr>
          <w:lang w:val="en-IN"/>
        </w:rPr>
        <w:t>//verilog module</w:t>
      </w:r>
    </w:p>
    <w:p w:rsidR="00DB5E59" w:rsidRPr="006B71AB" w:rsidRDefault="00DB5E59" w:rsidP="00DB5E59">
      <w:pPr>
        <w:pStyle w:val="ListParagraph"/>
        <w:rPr>
          <w:lang w:val="en-IN"/>
        </w:rPr>
      </w:pPr>
      <w:r w:rsidRPr="006B71AB">
        <w:rPr>
          <w:lang w:val="en-IN"/>
        </w:rPr>
        <w:t xml:space="preserve">//bin is the 4-bit binary input, </w:t>
      </w:r>
    </w:p>
    <w:p w:rsidR="00DB5E59" w:rsidRPr="006B71AB" w:rsidRDefault="00DB5E59" w:rsidP="00DB5E59">
      <w:pPr>
        <w:pStyle w:val="ListParagraph"/>
        <w:rPr>
          <w:lang w:val="en-IN"/>
        </w:rPr>
      </w:pPr>
      <w:r w:rsidRPr="006B71AB">
        <w:rPr>
          <w:lang w:val="en-IN"/>
        </w:rPr>
        <w:t>//tens is the 4-bit BCD value for tens place value, ones is the 4-bit BCD value for ones place value</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module bin2bcd_score (tens, ones, bin);</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//Declare inputs,outputs and internal variables</w:t>
      </w:r>
    </w:p>
    <w:p w:rsidR="00DB5E59" w:rsidRPr="006B71AB" w:rsidRDefault="00DB5E59" w:rsidP="00DB5E59">
      <w:pPr>
        <w:pStyle w:val="ListParagraph"/>
        <w:rPr>
          <w:lang w:val="en-IN"/>
        </w:rPr>
      </w:pP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 xml:space="preserve">  input [5:0] bin;</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 xml:space="preserve">  output [3:0] tens;</w:t>
      </w:r>
    </w:p>
    <w:p w:rsidR="00DB5E59" w:rsidRPr="006B71AB" w:rsidRDefault="00DB5E59" w:rsidP="00DB5E59">
      <w:pPr>
        <w:pStyle w:val="ListParagraph"/>
        <w:rPr>
          <w:lang w:val="en-IN"/>
        </w:rPr>
      </w:pPr>
      <w:r w:rsidRPr="006B71AB">
        <w:rPr>
          <w:lang w:val="en-IN"/>
        </w:rPr>
        <w:t xml:space="preserve">  output [3:0] ones;</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reg [3:0] tens;</w:t>
      </w:r>
    </w:p>
    <w:p w:rsidR="00DB5E59" w:rsidRPr="006B71AB" w:rsidRDefault="00DB5E59" w:rsidP="00DB5E59">
      <w:pPr>
        <w:pStyle w:val="ListParagraph"/>
        <w:rPr>
          <w:lang w:val="en-IN"/>
        </w:rPr>
      </w:pPr>
      <w:r w:rsidRPr="006B71AB">
        <w:rPr>
          <w:lang w:val="en-IN"/>
        </w:rPr>
        <w:t xml:space="preserve">  reg [3:0] ones;</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 xml:space="preserve">  reg [13:0] shift;</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 xml:space="preserve">  integer i;</w:t>
      </w:r>
    </w:p>
    <w:p w:rsidR="00DB5E59" w:rsidRPr="006B71AB" w:rsidRDefault="00DB5E59" w:rsidP="00DB5E59">
      <w:pPr>
        <w:pStyle w:val="ListParagraph"/>
        <w:rPr>
          <w:lang w:val="en-IN"/>
        </w:rPr>
      </w:pPr>
    </w:p>
    <w:p w:rsidR="00DB5E59" w:rsidRPr="006B71AB" w:rsidRDefault="00DB5E59" w:rsidP="00DB5E59">
      <w:pPr>
        <w:pStyle w:val="ListParagraph"/>
        <w:rPr>
          <w:lang w:val="en-IN"/>
        </w:rPr>
      </w:pPr>
      <w:r w:rsidRPr="006B71AB">
        <w:rPr>
          <w:lang w:val="en-IN"/>
        </w:rPr>
        <w:t>//Procedure description to binary to BCD to display score</w:t>
      </w:r>
    </w:p>
    <w:p w:rsidR="00DB5E59" w:rsidRPr="006B71AB" w:rsidRDefault="00DB5E59" w:rsidP="00DB5E59">
      <w:pPr>
        <w:pStyle w:val="ListParagraph"/>
        <w:rPr>
          <w:lang w:val="en-IN"/>
        </w:rPr>
      </w:pPr>
      <w:r w:rsidRPr="006B71AB">
        <w:rPr>
          <w:lang w:val="en-IN"/>
        </w:rPr>
        <w:t xml:space="preserve">  always @ (bin)</w:t>
      </w:r>
    </w:p>
    <w:p w:rsidR="00DB5E59" w:rsidRPr="006B71AB" w:rsidRDefault="00DB5E59" w:rsidP="00DB5E59">
      <w:pPr>
        <w:pStyle w:val="ListParagraph"/>
        <w:rPr>
          <w:lang w:val="en-IN"/>
        </w:rPr>
      </w:pPr>
      <w:r w:rsidRPr="006B71AB">
        <w:rPr>
          <w:lang w:val="en-IN"/>
        </w:rPr>
        <w:t xml:space="preserve">  begin</w:t>
      </w:r>
    </w:p>
    <w:p w:rsidR="00DB5E59" w:rsidRPr="006B71AB" w:rsidRDefault="00DB5E59" w:rsidP="00DB5E59">
      <w:pPr>
        <w:pStyle w:val="ListParagraph"/>
        <w:rPr>
          <w:lang w:val="en-IN"/>
        </w:rPr>
      </w:pPr>
      <w:r w:rsidRPr="006B71AB">
        <w:rPr>
          <w:lang w:val="en-IN"/>
        </w:rPr>
        <w:lastRenderedPageBreak/>
        <w:t xml:space="preserve">      </w:t>
      </w:r>
    </w:p>
    <w:p w:rsidR="00DB5E59" w:rsidRPr="006B71AB" w:rsidRDefault="00DB5E59" w:rsidP="00DB5E59">
      <w:pPr>
        <w:pStyle w:val="ListParagraph"/>
        <w:rPr>
          <w:lang w:val="en-IN"/>
        </w:rPr>
      </w:pPr>
      <w:r w:rsidRPr="006B71AB">
        <w:rPr>
          <w:lang w:val="en-IN"/>
        </w:rPr>
        <w:t xml:space="preserve">      // Clear previous number and store new number in shift register</w:t>
      </w:r>
    </w:p>
    <w:p w:rsidR="00DB5E59" w:rsidRPr="006B71AB" w:rsidRDefault="00DB5E59" w:rsidP="00DB5E59">
      <w:pPr>
        <w:pStyle w:val="ListParagraph"/>
        <w:rPr>
          <w:lang w:val="en-IN"/>
        </w:rPr>
      </w:pPr>
      <w:r w:rsidRPr="006B71AB">
        <w:rPr>
          <w:lang w:val="en-IN"/>
        </w:rPr>
        <w:t xml:space="preserve">      shift[13:4] = 12'd0;</w:t>
      </w:r>
    </w:p>
    <w:p w:rsidR="00DB5E59" w:rsidRPr="006B71AB" w:rsidRDefault="00DB5E59" w:rsidP="00DB5E59">
      <w:pPr>
        <w:pStyle w:val="ListParagraph"/>
        <w:rPr>
          <w:lang w:val="en-IN"/>
        </w:rPr>
      </w:pPr>
      <w:r w:rsidRPr="006B71AB">
        <w:rPr>
          <w:lang w:val="en-IN"/>
        </w:rPr>
        <w:t xml:space="preserve">      shift[5:0] = bin;</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 Loop ten times</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for (i=0; i&lt;6; i=i+1) begin</w:t>
      </w:r>
    </w:p>
    <w:p w:rsidR="00DB5E59" w:rsidRPr="006B71AB" w:rsidRDefault="00DB5E59" w:rsidP="00DB5E59">
      <w:pPr>
        <w:pStyle w:val="ListParagraph"/>
        <w:rPr>
          <w:lang w:val="en-IN"/>
        </w:rPr>
      </w:pPr>
      <w:r w:rsidRPr="006B71AB">
        <w:rPr>
          <w:lang w:val="en-IN"/>
        </w:rPr>
        <w:t xml:space="preserve">         if (shift[9:6] &gt;= 5)</w:t>
      </w:r>
    </w:p>
    <w:p w:rsidR="00DB5E59" w:rsidRPr="006B71AB" w:rsidRDefault="00DB5E59" w:rsidP="00DB5E59">
      <w:pPr>
        <w:pStyle w:val="ListParagraph"/>
        <w:rPr>
          <w:lang w:val="en-IN"/>
        </w:rPr>
      </w:pPr>
      <w:r w:rsidRPr="006B71AB">
        <w:rPr>
          <w:lang w:val="en-IN"/>
        </w:rPr>
        <w:t xml:space="preserve">            shift[9:6] = shift[9:6] + 3;</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if (shift[13:10] &gt;= 5)</w:t>
      </w:r>
    </w:p>
    <w:p w:rsidR="00DB5E59" w:rsidRPr="006B71AB" w:rsidRDefault="00DB5E59" w:rsidP="00DB5E59">
      <w:pPr>
        <w:pStyle w:val="ListParagraph"/>
        <w:rPr>
          <w:lang w:val="en-IN"/>
        </w:rPr>
      </w:pPr>
      <w:r w:rsidRPr="006B71AB">
        <w:rPr>
          <w:lang w:val="en-IN"/>
        </w:rPr>
        <w:t xml:space="preserve">            shift[13:10] = shift[13:10] + 3;</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 Shift entire register left once</w:t>
      </w:r>
    </w:p>
    <w:p w:rsidR="00DB5E59" w:rsidRPr="006B71AB" w:rsidRDefault="00DB5E59" w:rsidP="00DB5E59">
      <w:pPr>
        <w:pStyle w:val="ListParagraph"/>
        <w:rPr>
          <w:lang w:val="en-IN"/>
        </w:rPr>
      </w:pPr>
      <w:r w:rsidRPr="006B71AB">
        <w:rPr>
          <w:lang w:val="en-IN"/>
        </w:rPr>
        <w:t xml:space="preserve">         shift = shift &lt;&lt; 1;</w:t>
      </w:r>
    </w:p>
    <w:p w:rsidR="00DB5E59" w:rsidRPr="006B71AB" w:rsidRDefault="00DB5E59" w:rsidP="00DB5E59">
      <w:pPr>
        <w:pStyle w:val="ListParagraph"/>
        <w:rPr>
          <w:lang w:val="en-IN"/>
        </w:rPr>
      </w:pPr>
      <w:r w:rsidRPr="006B71AB">
        <w:rPr>
          <w:lang w:val="en-IN"/>
        </w:rPr>
        <w:t xml:space="preserve">      end</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 Push decimal numbers to output</w:t>
      </w:r>
    </w:p>
    <w:p w:rsidR="00DB5E59" w:rsidRPr="006B71AB" w:rsidRDefault="00DB5E59" w:rsidP="00DB5E59">
      <w:pPr>
        <w:pStyle w:val="ListParagraph"/>
        <w:rPr>
          <w:lang w:val="en-IN"/>
        </w:rPr>
      </w:pPr>
      <w:r w:rsidRPr="006B71AB">
        <w:rPr>
          <w:lang w:val="en-IN"/>
        </w:rPr>
        <w:t xml:space="preserve">      tens     = shift[13:10];</w:t>
      </w:r>
    </w:p>
    <w:p w:rsidR="00DB5E59" w:rsidRPr="006B71AB" w:rsidRDefault="00DB5E59" w:rsidP="00DB5E59">
      <w:pPr>
        <w:pStyle w:val="ListParagraph"/>
        <w:rPr>
          <w:lang w:val="en-IN"/>
        </w:rPr>
      </w:pPr>
      <w:r w:rsidRPr="006B71AB">
        <w:rPr>
          <w:lang w:val="en-IN"/>
        </w:rPr>
        <w:t xml:space="preserve">      ones     = shift[9:6];</w:t>
      </w:r>
    </w:p>
    <w:p w:rsidR="00DB5E59" w:rsidRPr="006B71AB" w:rsidRDefault="00DB5E59" w:rsidP="00DB5E59">
      <w:pPr>
        <w:pStyle w:val="ListParagraph"/>
        <w:rPr>
          <w:lang w:val="en-IN"/>
        </w:rPr>
      </w:pPr>
      <w:r w:rsidRPr="006B71AB">
        <w:rPr>
          <w:lang w:val="en-IN"/>
        </w:rPr>
        <w:t xml:space="preserve">   </w:t>
      </w:r>
    </w:p>
    <w:p w:rsidR="00DB5E59" w:rsidRPr="006B71AB" w:rsidRDefault="00DB5E59" w:rsidP="00DB5E59">
      <w:pPr>
        <w:pStyle w:val="ListParagraph"/>
        <w:rPr>
          <w:lang w:val="en-IN"/>
        </w:rPr>
      </w:pPr>
      <w:r w:rsidRPr="006B71AB">
        <w:rPr>
          <w:lang w:val="en-IN"/>
        </w:rPr>
        <w:t xml:space="preserve">   end</w:t>
      </w:r>
    </w:p>
    <w:p w:rsidR="00DB5E59" w:rsidRDefault="00DB5E59" w:rsidP="00DB5E59">
      <w:pPr>
        <w:pStyle w:val="ListParagraph"/>
        <w:rPr>
          <w:lang w:val="en-IN"/>
        </w:rPr>
      </w:pPr>
      <w:r w:rsidRPr="006B71AB">
        <w:rPr>
          <w:lang w:val="en-IN"/>
        </w:rPr>
        <w:t>endmodule</w:t>
      </w:r>
    </w:p>
    <w:p w:rsidR="00DB5E59" w:rsidRDefault="00DB5E59" w:rsidP="00192A2A">
      <w:pPr>
        <w:pStyle w:val="ListParagraph"/>
        <w:numPr>
          <w:ilvl w:val="0"/>
          <w:numId w:val="68"/>
        </w:numPr>
        <w:rPr>
          <w:lang w:val="en-IN"/>
        </w:rPr>
      </w:pPr>
      <w:r w:rsidRPr="00B84762">
        <w:rPr>
          <w:lang w:val="en-IN"/>
        </w:rPr>
        <w:t>ASCII conversion: ASCII_decoder.v</w:t>
      </w:r>
    </w:p>
    <w:p w:rsidR="00DB5E59" w:rsidRPr="006B71AB" w:rsidRDefault="00DB5E59" w:rsidP="00DB5E59">
      <w:pPr>
        <w:pStyle w:val="ListParagraph"/>
        <w:rPr>
          <w:lang w:val="en-IN"/>
        </w:rPr>
      </w:pPr>
      <w:r w:rsidRPr="006B71AB">
        <w:rPr>
          <w:lang w:val="en-IN"/>
        </w:rPr>
        <w:t>// ECE6370</w:t>
      </w:r>
    </w:p>
    <w:p w:rsidR="00DB5E59" w:rsidRPr="006B71AB" w:rsidRDefault="00DB5E59" w:rsidP="00DB5E59">
      <w:pPr>
        <w:pStyle w:val="ListParagraph"/>
        <w:rPr>
          <w:lang w:val="en-IN"/>
        </w:rPr>
      </w:pPr>
      <w:r w:rsidRPr="006B71AB">
        <w:rPr>
          <w:lang w:val="en-IN"/>
        </w:rPr>
        <w:t>// Team : Digital Fortress</w:t>
      </w:r>
    </w:p>
    <w:p w:rsidR="00DB5E59" w:rsidRDefault="00DB5E59" w:rsidP="00DB5E59">
      <w:pPr>
        <w:pStyle w:val="ListParagraph"/>
        <w:rPr>
          <w:lang w:val="en-IN"/>
        </w:rPr>
      </w:pPr>
      <w:r>
        <w:rPr>
          <w:lang w:val="en-IN"/>
        </w:rPr>
        <w:t xml:space="preserve">//This module converts the input ASCII digit into the </w:t>
      </w:r>
      <w:r w:rsidRPr="006523BF">
        <w:rPr>
          <w:lang w:val="en-IN"/>
        </w:rPr>
        <w:t>upper_nibble</w:t>
      </w:r>
      <w:r>
        <w:rPr>
          <w:lang w:val="en-IN"/>
        </w:rPr>
        <w:t xml:space="preserve"> and</w:t>
      </w:r>
      <w:r w:rsidRPr="006523BF">
        <w:rPr>
          <w:lang w:val="en-IN"/>
        </w:rPr>
        <w:t xml:space="preserve"> lower_nibble</w:t>
      </w:r>
    </w:p>
    <w:p w:rsidR="00DB5E59" w:rsidRPr="006523BF" w:rsidRDefault="00DB5E59" w:rsidP="00DB5E59">
      <w:pPr>
        <w:pStyle w:val="ListParagraph"/>
        <w:rPr>
          <w:lang w:val="en-IN"/>
        </w:rPr>
      </w:pPr>
      <w:r w:rsidRPr="006523BF">
        <w:rPr>
          <w:lang w:val="en-IN"/>
        </w:rPr>
        <w:t>module ASCII_decoder (count, upper_nibble, lower_nibble);</w:t>
      </w:r>
    </w:p>
    <w:p w:rsidR="00DB5E59" w:rsidRPr="006523BF" w:rsidRDefault="00DB5E59" w:rsidP="00DB5E59">
      <w:pPr>
        <w:pStyle w:val="ListParagraph"/>
        <w:rPr>
          <w:lang w:val="en-IN"/>
        </w:rPr>
      </w:pPr>
      <w:r w:rsidRPr="006523BF">
        <w:rPr>
          <w:lang w:val="en-IN"/>
        </w:rPr>
        <w:t xml:space="preserve">  input [3:0] count;</w:t>
      </w:r>
    </w:p>
    <w:p w:rsidR="00DB5E59" w:rsidRPr="006523BF" w:rsidRDefault="00DB5E59" w:rsidP="00DB5E59">
      <w:pPr>
        <w:pStyle w:val="ListParagraph"/>
        <w:rPr>
          <w:lang w:val="en-IN"/>
        </w:rPr>
      </w:pPr>
      <w:r w:rsidRPr="006523BF">
        <w:rPr>
          <w:lang w:val="en-IN"/>
        </w:rPr>
        <w:t xml:space="preserve">  output [5:0] upper_nibble, lower_nibble;</w:t>
      </w:r>
    </w:p>
    <w:p w:rsidR="00DB5E59" w:rsidRPr="006523BF" w:rsidRDefault="00DB5E59" w:rsidP="00DB5E59">
      <w:pPr>
        <w:pStyle w:val="ListParagraph"/>
        <w:rPr>
          <w:lang w:val="en-IN"/>
        </w:rPr>
      </w:pPr>
      <w:r w:rsidRPr="006523BF">
        <w:rPr>
          <w:lang w:val="en-IN"/>
        </w:rPr>
        <w:t xml:space="preserve">  reg [5:0] upper_nibble, lower_nibble;</w:t>
      </w:r>
    </w:p>
    <w:p w:rsidR="00DB5E59" w:rsidRPr="006523BF" w:rsidRDefault="00DB5E59" w:rsidP="00DB5E59">
      <w:pPr>
        <w:pStyle w:val="ListParagraph"/>
        <w:rPr>
          <w:lang w:val="en-IN"/>
        </w:rPr>
      </w:pPr>
      <w:r w:rsidRPr="006523BF">
        <w:rPr>
          <w:lang w:val="en-IN"/>
        </w:rPr>
        <w:t xml:space="preserve">  </w:t>
      </w:r>
    </w:p>
    <w:p w:rsidR="00DB5E59" w:rsidRPr="006523BF" w:rsidRDefault="00DB5E59" w:rsidP="00DB5E59">
      <w:pPr>
        <w:pStyle w:val="ListParagraph"/>
        <w:rPr>
          <w:lang w:val="en-IN"/>
        </w:rPr>
      </w:pPr>
    </w:p>
    <w:p w:rsidR="00DB5E59" w:rsidRPr="006523BF" w:rsidRDefault="00DB5E59" w:rsidP="00DB5E59">
      <w:pPr>
        <w:pStyle w:val="ListParagraph"/>
        <w:rPr>
          <w:lang w:val="en-IN"/>
        </w:rPr>
      </w:pPr>
      <w:r w:rsidRPr="006523BF">
        <w:rPr>
          <w:lang w:val="en-IN"/>
        </w:rPr>
        <w:t xml:space="preserve">  always @ (count) begin</w:t>
      </w:r>
    </w:p>
    <w:p w:rsidR="00DB5E59" w:rsidRPr="006523BF" w:rsidRDefault="00DB5E59" w:rsidP="00DB5E59">
      <w:pPr>
        <w:pStyle w:val="ListParagraph"/>
        <w:rPr>
          <w:lang w:val="en-IN"/>
        </w:rPr>
      </w:pPr>
      <w:r w:rsidRPr="006523BF">
        <w:rPr>
          <w:lang w:val="en-IN"/>
        </w:rPr>
        <w:t xml:space="preserve">    case(count)</w:t>
      </w:r>
    </w:p>
    <w:p w:rsidR="00DB5E59" w:rsidRPr="006523BF" w:rsidRDefault="00DB5E59" w:rsidP="00DB5E59">
      <w:pPr>
        <w:pStyle w:val="ListParagraph"/>
        <w:rPr>
          <w:lang w:val="en-IN"/>
        </w:rPr>
      </w:pPr>
      <w:r w:rsidRPr="006523BF">
        <w:rPr>
          <w:lang w:val="en-IN"/>
        </w:rPr>
        <w:t xml:space="preserve">        4'b0000:begin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6'h20;</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4'b0001:begin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6'h21;</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4'b0010:begin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6'h22;</w:t>
      </w:r>
    </w:p>
    <w:p w:rsidR="00DB5E59" w:rsidRPr="006523BF" w:rsidRDefault="00DB5E59" w:rsidP="00DB5E59">
      <w:pPr>
        <w:pStyle w:val="ListParagraph"/>
        <w:rPr>
          <w:lang w:val="en-IN"/>
        </w:rPr>
      </w:pPr>
      <w:r w:rsidRPr="006523BF">
        <w:rPr>
          <w:lang w:val="en-IN"/>
        </w:rPr>
        <w:lastRenderedPageBreak/>
        <w:t xml:space="preserve">                end</w:t>
      </w:r>
    </w:p>
    <w:p w:rsidR="00DB5E59" w:rsidRPr="006523BF" w:rsidRDefault="00DB5E59" w:rsidP="00DB5E59">
      <w:pPr>
        <w:pStyle w:val="ListParagraph"/>
        <w:rPr>
          <w:lang w:val="en-IN"/>
        </w:rPr>
      </w:pPr>
      <w:r w:rsidRPr="006523BF">
        <w:rPr>
          <w:lang w:val="en-IN"/>
        </w:rPr>
        <w:t xml:space="preserve">        4'b0011 :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6'h23;</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4'b0100:begin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6'h24;</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4'b0101: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6'h25;</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4'b0110: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6'h26;</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4'b0111: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6'h27;</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4'b1000: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6'h28;</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4'b1001: 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6'h29;</w:t>
      </w:r>
    </w:p>
    <w:p w:rsidR="00DB5E59" w:rsidRPr="006523BF" w:rsidRDefault="00DB5E59" w:rsidP="00DB5E59">
      <w:pPr>
        <w:pStyle w:val="ListParagraph"/>
        <w:rPr>
          <w:lang w:val="en-IN"/>
        </w:rPr>
      </w:pPr>
      <w:r w:rsidRPr="006523BF">
        <w:rPr>
          <w:lang w:val="en-IN"/>
        </w:rPr>
        <w:t xml:space="preserve">                end        </w:t>
      </w:r>
    </w:p>
    <w:p w:rsidR="00DB5E59" w:rsidRPr="006523BF" w:rsidRDefault="00DB5E59" w:rsidP="00DB5E59">
      <w:pPr>
        <w:pStyle w:val="ListParagraph"/>
        <w:rPr>
          <w:lang w:val="en-IN"/>
        </w:rPr>
      </w:pPr>
      <w:r w:rsidRPr="006523BF">
        <w:rPr>
          <w:lang w:val="en-IN"/>
        </w:rPr>
        <w:t xml:space="preserve">        default:begin</w:t>
      </w:r>
    </w:p>
    <w:p w:rsidR="00DB5E59" w:rsidRPr="006523BF" w:rsidRDefault="00DB5E59" w:rsidP="00DB5E59">
      <w:pPr>
        <w:pStyle w:val="ListParagraph"/>
        <w:rPr>
          <w:lang w:val="en-IN"/>
        </w:rPr>
      </w:pPr>
      <w:r w:rsidRPr="006523BF">
        <w:rPr>
          <w:lang w:val="en-IN"/>
        </w:rPr>
        <w:t xml:space="preserve">                  upper_nibble= 6'h23;</w:t>
      </w:r>
    </w:p>
    <w:p w:rsidR="00DB5E59" w:rsidRPr="006523BF" w:rsidRDefault="00DB5E59" w:rsidP="00DB5E59">
      <w:pPr>
        <w:pStyle w:val="ListParagraph"/>
        <w:rPr>
          <w:lang w:val="en-IN"/>
        </w:rPr>
      </w:pPr>
      <w:r w:rsidRPr="006523BF">
        <w:rPr>
          <w:lang w:val="en-IN"/>
        </w:rPr>
        <w:t xml:space="preserve">                  lower_nibble= 6'h2F;</w:t>
      </w:r>
    </w:p>
    <w:p w:rsidR="00DB5E59" w:rsidRPr="006523BF" w:rsidRDefault="00DB5E59" w:rsidP="00DB5E59">
      <w:pPr>
        <w:pStyle w:val="ListParagraph"/>
        <w:rPr>
          <w:lang w:val="en-IN"/>
        </w:rPr>
      </w:pPr>
      <w:r w:rsidRPr="006523BF">
        <w:rPr>
          <w:lang w:val="en-IN"/>
        </w:rPr>
        <w:t xml:space="preserve">                end</w:t>
      </w:r>
    </w:p>
    <w:p w:rsidR="00DB5E59" w:rsidRPr="006523BF" w:rsidRDefault="00DB5E59" w:rsidP="00DB5E59">
      <w:pPr>
        <w:pStyle w:val="ListParagraph"/>
        <w:rPr>
          <w:lang w:val="en-IN"/>
        </w:rPr>
      </w:pPr>
      <w:r w:rsidRPr="006523BF">
        <w:rPr>
          <w:lang w:val="en-IN"/>
        </w:rPr>
        <w:t xml:space="preserve">    endcase   </w:t>
      </w:r>
    </w:p>
    <w:p w:rsidR="00DB5E59" w:rsidRPr="006523BF" w:rsidRDefault="00DB5E59" w:rsidP="00DB5E59">
      <w:pPr>
        <w:pStyle w:val="ListParagraph"/>
        <w:rPr>
          <w:lang w:val="en-IN"/>
        </w:rPr>
      </w:pPr>
      <w:r w:rsidRPr="006523BF">
        <w:rPr>
          <w:lang w:val="en-IN"/>
        </w:rPr>
        <w:t xml:space="preserve">  end</w:t>
      </w:r>
    </w:p>
    <w:p w:rsidR="00DB5E59" w:rsidRDefault="00DB5E59" w:rsidP="00DB5E59">
      <w:pPr>
        <w:pStyle w:val="ListParagraph"/>
        <w:rPr>
          <w:lang w:val="en-IN"/>
        </w:rPr>
      </w:pPr>
      <w:r w:rsidRPr="006523BF">
        <w:rPr>
          <w:lang w:val="en-IN"/>
        </w:rPr>
        <w:t>endmodule</w:t>
      </w:r>
    </w:p>
    <w:p w:rsidR="00DB5E59" w:rsidRDefault="00DB5E59" w:rsidP="00192A2A">
      <w:pPr>
        <w:pStyle w:val="ListParagraph"/>
        <w:numPr>
          <w:ilvl w:val="0"/>
          <w:numId w:val="68"/>
        </w:numPr>
        <w:rPr>
          <w:lang w:val="en-IN"/>
        </w:rPr>
      </w:pPr>
      <w:r w:rsidRPr="00906E51">
        <w:rPr>
          <w:lang w:val="en-IN"/>
        </w:rPr>
        <w:t>One player LCD Display: LCD_display_1pl.v</w:t>
      </w:r>
    </w:p>
    <w:p w:rsidR="00DB5E59" w:rsidRPr="00E30958" w:rsidRDefault="00DB5E59" w:rsidP="00DB5E59">
      <w:pPr>
        <w:pStyle w:val="ListParagraph"/>
        <w:rPr>
          <w:lang w:val="en-IN"/>
        </w:rPr>
      </w:pPr>
      <w:r w:rsidRPr="00E30958">
        <w:rPr>
          <w:lang w:val="en-IN"/>
        </w:rPr>
        <w:t>//ECE 6370 Advanced Digital Design</w:t>
      </w:r>
    </w:p>
    <w:p w:rsidR="00DB5E59" w:rsidRDefault="00DB5E59" w:rsidP="00DB5E59">
      <w:pPr>
        <w:pStyle w:val="ListParagraph"/>
        <w:rPr>
          <w:lang w:val="en-IN"/>
        </w:rPr>
      </w:pPr>
      <w:r w:rsidRPr="00E30958">
        <w:rPr>
          <w:lang w:val="en-IN"/>
        </w:rPr>
        <w:t>//Team: Digital Fortress</w:t>
      </w:r>
    </w:p>
    <w:p w:rsidR="00DB5E59" w:rsidRDefault="00DB5E59" w:rsidP="00DB5E59">
      <w:pPr>
        <w:pStyle w:val="ListParagraph"/>
        <w:rPr>
          <w:lang w:val="en-IN"/>
        </w:rPr>
      </w:pPr>
      <w:r>
        <w:rPr>
          <w:lang w:val="en-IN"/>
        </w:rPr>
        <w:t>//This module is the LCD display module for one player mode</w:t>
      </w:r>
    </w:p>
    <w:p w:rsidR="00DB5E59" w:rsidRPr="00F77D40" w:rsidRDefault="00DB5E59" w:rsidP="00DB5E59">
      <w:pPr>
        <w:pStyle w:val="ListParagraph"/>
        <w:rPr>
          <w:lang w:val="en-IN"/>
        </w:rPr>
      </w:pPr>
      <w:r w:rsidRPr="00F77D40">
        <w:rPr>
          <w:lang w:val="en-IN"/>
        </w:rPr>
        <w:t>// synthesis attribute STEPPING top "ES"</w:t>
      </w:r>
    </w:p>
    <w:p w:rsidR="00DB5E59" w:rsidRPr="00F77D40" w:rsidRDefault="00DB5E59" w:rsidP="00DB5E59">
      <w:pPr>
        <w:pStyle w:val="ListParagraph"/>
        <w:rPr>
          <w:lang w:val="en-IN"/>
        </w:rPr>
      </w:pPr>
      <w:r w:rsidRPr="00F77D40">
        <w:rPr>
          <w:lang w:val="en-IN"/>
        </w:rPr>
        <w:t>module LCD_display_1pl (clk, en, upper_nibble_ones1, lower_nibble_ones1, upper_nibble_tens1, lower_nibble_tens1, lcd_rs, lcd_rw, lcd_e, lcd_4, lcd_5, lcd_6, lcd_7);</w:t>
      </w:r>
    </w:p>
    <w:p w:rsidR="00DB5E59" w:rsidRPr="00F77D40" w:rsidRDefault="00DB5E59" w:rsidP="00DB5E59">
      <w:pPr>
        <w:pStyle w:val="ListParagraph"/>
        <w:rPr>
          <w:lang w:val="en-IN"/>
        </w:rPr>
      </w:pPr>
      <w:r w:rsidRPr="00F77D40">
        <w:rPr>
          <w:lang w:val="en-IN"/>
        </w:rPr>
        <w:t xml:space="preserve">                    parameter       n = 27;</w:t>
      </w:r>
    </w:p>
    <w:p w:rsidR="00DB5E59" w:rsidRPr="00F77D40" w:rsidRDefault="00DB5E59" w:rsidP="00DB5E59">
      <w:pPr>
        <w:pStyle w:val="ListParagraph"/>
        <w:rPr>
          <w:lang w:val="en-IN"/>
        </w:rPr>
      </w:pPr>
      <w:r w:rsidRPr="00F77D40">
        <w:rPr>
          <w:lang w:val="en-IN"/>
        </w:rPr>
        <w:t xml:space="preserve">                    parameter       k = 17;</w:t>
      </w:r>
    </w:p>
    <w:p w:rsidR="00DB5E59" w:rsidRPr="00F77D40" w:rsidRDefault="00DB5E59" w:rsidP="00DB5E59">
      <w:pPr>
        <w:pStyle w:val="ListParagraph"/>
        <w:rPr>
          <w:lang w:val="en-IN"/>
        </w:rPr>
      </w:pPr>
      <w:r w:rsidRPr="00F77D40">
        <w:rPr>
          <w:lang w:val="en-IN"/>
        </w:rPr>
        <w:t xml:space="preserve">                    input           clk, en;    </w:t>
      </w:r>
    </w:p>
    <w:p w:rsidR="00DB5E59" w:rsidRPr="00F77D40" w:rsidRDefault="00DB5E59" w:rsidP="00DB5E59">
      <w:pPr>
        <w:pStyle w:val="ListParagraph"/>
        <w:rPr>
          <w:lang w:val="en-IN"/>
        </w:rPr>
      </w:pPr>
      <w:r w:rsidRPr="00F77D40">
        <w:rPr>
          <w:lang w:val="en-IN"/>
        </w:rPr>
        <w:t xml:space="preserve">                    input   [5:0] lower_nibble_ones1, upper_nibble_ones1, upper_nibble_tens1, lower_nibble_tens1;                </w:t>
      </w:r>
    </w:p>
    <w:p w:rsidR="00DB5E59" w:rsidRPr="00F77D40" w:rsidRDefault="00DB5E59" w:rsidP="00DB5E59">
      <w:pPr>
        <w:pStyle w:val="ListParagraph"/>
        <w:rPr>
          <w:lang w:val="en-IN"/>
        </w:rPr>
      </w:pPr>
      <w:r w:rsidRPr="00F77D40">
        <w:rPr>
          <w:lang w:val="en-IN"/>
        </w:rPr>
        <w:t xml:space="preserve">                    reg     [n-1:0] count=0;</w:t>
      </w:r>
    </w:p>
    <w:p w:rsidR="00DB5E59" w:rsidRPr="00F77D40" w:rsidRDefault="00DB5E59" w:rsidP="00DB5E59">
      <w:pPr>
        <w:pStyle w:val="ListParagraph"/>
        <w:rPr>
          <w:lang w:val="en-IN"/>
        </w:rPr>
      </w:pPr>
      <w:r w:rsidRPr="00F77D40">
        <w:rPr>
          <w:lang w:val="en-IN"/>
        </w:rPr>
        <w:lastRenderedPageBreak/>
        <w:t xml:space="preserve">                    reg             lcd_busy=1;                  </w:t>
      </w:r>
    </w:p>
    <w:p w:rsidR="00DB5E59" w:rsidRPr="00F77D40" w:rsidRDefault="00DB5E59" w:rsidP="00DB5E59">
      <w:pPr>
        <w:pStyle w:val="ListParagraph"/>
        <w:rPr>
          <w:lang w:val="en-IN"/>
        </w:rPr>
      </w:pPr>
      <w:r w:rsidRPr="00F77D40">
        <w:rPr>
          <w:lang w:val="en-IN"/>
        </w:rPr>
        <w:t xml:space="preserve">                    reg             lcd_stb;</w:t>
      </w:r>
    </w:p>
    <w:p w:rsidR="00DB5E59" w:rsidRPr="00F77D40" w:rsidRDefault="00DB5E59" w:rsidP="00DB5E59">
      <w:pPr>
        <w:pStyle w:val="ListParagraph"/>
        <w:rPr>
          <w:lang w:val="en-IN"/>
        </w:rPr>
      </w:pPr>
      <w:r w:rsidRPr="00F77D40">
        <w:rPr>
          <w:lang w:val="en-IN"/>
        </w:rPr>
        <w:t xml:space="preserve">                    reg       [5:0] lcd_code,abc;</w:t>
      </w:r>
    </w:p>
    <w:p w:rsidR="00DB5E59" w:rsidRPr="00F77D40" w:rsidRDefault="00DB5E59" w:rsidP="00DB5E59">
      <w:pPr>
        <w:pStyle w:val="ListParagraph"/>
        <w:rPr>
          <w:lang w:val="en-IN"/>
        </w:rPr>
      </w:pPr>
      <w:r w:rsidRPr="00F77D40">
        <w:rPr>
          <w:lang w:val="en-IN"/>
        </w:rPr>
        <w:t xml:space="preserve">                    reg       [6:0] lcd_stuff;</w:t>
      </w:r>
    </w:p>
    <w:p w:rsidR="00DB5E59" w:rsidRPr="00F77D40" w:rsidRDefault="00DB5E59" w:rsidP="00DB5E59">
      <w:pPr>
        <w:pStyle w:val="ListParagraph"/>
        <w:rPr>
          <w:lang w:val="en-IN"/>
        </w:rPr>
      </w:pPr>
      <w:r w:rsidRPr="00F77D40">
        <w:rPr>
          <w:lang w:val="en-IN"/>
        </w:rPr>
        <w:t xml:space="preserve">                    output reg      lcd_rs;</w:t>
      </w:r>
    </w:p>
    <w:p w:rsidR="00DB5E59" w:rsidRPr="00F77D40" w:rsidRDefault="00DB5E59" w:rsidP="00DB5E59">
      <w:pPr>
        <w:pStyle w:val="ListParagraph"/>
        <w:rPr>
          <w:lang w:val="en-IN"/>
        </w:rPr>
      </w:pPr>
      <w:r w:rsidRPr="00F77D40">
        <w:rPr>
          <w:lang w:val="en-IN"/>
        </w:rPr>
        <w:t xml:space="preserve">                    output reg      lcd_rw;</w:t>
      </w:r>
    </w:p>
    <w:p w:rsidR="00DB5E59" w:rsidRPr="00F77D40" w:rsidRDefault="00DB5E59" w:rsidP="00DB5E59">
      <w:pPr>
        <w:pStyle w:val="ListParagraph"/>
        <w:rPr>
          <w:lang w:val="en-IN"/>
        </w:rPr>
      </w:pPr>
      <w:r w:rsidRPr="00F77D40">
        <w:rPr>
          <w:lang w:val="en-IN"/>
        </w:rPr>
        <w:t xml:space="preserve">                    output reg      lcd_7;</w:t>
      </w:r>
    </w:p>
    <w:p w:rsidR="00DB5E59" w:rsidRPr="00F77D40" w:rsidRDefault="00DB5E59" w:rsidP="00DB5E59">
      <w:pPr>
        <w:pStyle w:val="ListParagraph"/>
        <w:rPr>
          <w:lang w:val="en-IN"/>
        </w:rPr>
      </w:pPr>
      <w:r w:rsidRPr="00F77D40">
        <w:rPr>
          <w:lang w:val="en-IN"/>
        </w:rPr>
        <w:t xml:space="preserve">                    output reg      lcd_6;</w:t>
      </w:r>
    </w:p>
    <w:p w:rsidR="00DB5E59" w:rsidRPr="00F77D40" w:rsidRDefault="00DB5E59" w:rsidP="00DB5E59">
      <w:pPr>
        <w:pStyle w:val="ListParagraph"/>
        <w:rPr>
          <w:lang w:val="en-IN"/>
        </w:rPr>
      </w:pPr>
      <w:r w:rsidRPr="00F77D40">
        <w:rPr>
          <w:lang w:val="en-IN"/>
        </w:rPr>
        <w:t xml:space="preserve">                    output reg      lcd_5;</w:t>
      </w:r>
    </w:p>
    <w:p w:rsidR="00DB5E59" w:rsidRPr="00F77D40" w:rsidRDefault="00DB5E59" w:rsidP="00DB5E59">
      <w:pPr>
        <w:pStyle w:val="ListParagraph"/>
        <w:rPr>
          <w:lang w:val="en-IN"/>
        </w:rPr>
      </w:pPr>
      <w:r w:rsidRPr="00F77D40">
        <w:rPr>
          <w:lang w:val="en-IN"/>
        </w:rPr>
        <w:t xml:space="preserve">                    output reg      lcd_4;</w:t>
      </w:r>
    </w:p>
    <w:p w:rsidR="00DB5E59" w:rsidRPr="00F77D40" w:rsidRDefault="00DB5E59" w:rsidP="00DB5E59">
      <w:pPr>
        <w:pStyle w:val="ListParagraph"/>
        <w:rPr>
          <w:lang w:val="en-IN"/>
        </w:rPr>
      </w:pPr>
      <w:r w:rsidRPr="00F77D40">
        <w:rPr>
          <w:lang w:val="en-IN"/>
        </w:rPr>
        <w:t xml:space="preserve">                    output reg      lcd_e;</w:t>
      </w:r>
    </w:p>
    <w:p w:rsidR="00DB5E59" w:rsidRPr="00F77D40" w:rsidRDefault="00DB5E59" w:rsidP="00DB5E59">
      <w:pPr>
        <w:pStyle w:val="ListParagraph"/>
        <w:rPr>
          <w:lang w:val="en-IN"/>
        </w:rPr>
      </w:pPr>
    </w:p>
    <w:p w:rsidR="00DB5E59" w:rsidRPr="00F77D40" w:rsidRDefault="00DB5E59" w:rsidP="00DB5E59">
      <w:pPr>
        <w:pStyle w:val="ListParagraph"/>
        <w:rPr>
          <w:lang w:val="en-IN"/>
        </w:rPr>
      </w:pPr>
      <w:r w:rsidRPr="00F77D40">
        <w:rPr>
          <w:lang w:val="en-IN"/>
        </w:rPr>
        <w:t xml:space="preserve">  always @ (posedge clk) begin</w:t>
      </w:r>
    </w:p>
    <w:p w:rsidR="00DB5E59" w:rsidRPr="00F77D40" w:rsidRDefault="00DB5E59" w:rsidP="00DB5E59">
      <w:pPr>
        <w:pStyle w:val="ListParagraph"/>
        <w:rPr>
          <w:lang w:val="en-IN"/>
        </w:rPr>
      </w:pPr>
      <w:r w:rsidRPr="00F77D40">
        <w:rPr>
          <w:lang w:val="en-IN"/>
        </w:rPr>
        <w:t xml:space="preserve">  if (en==1'b1) begin</w:t>
      </w:r>
    </w:p>
    <w:p w:rsidR="00DB5E59" w:rsidRPr="00F77D40" w:rsidRDefault="00DB5E59" w:rsidP="00DB5E59">
      <w:pPr>
        <w:pStyle w:val="ListParagraph"/>
        <w:rPr>
          <w:lang w:val="en-IN"/>
        </w:rPr>
      </w:pPr>
      <w:r w:rsidRPr="00F77D40">
        <w:rPr>
          <w:lang w:val="en-IN"/>
        </w:rPr>
        <w:tab/>
        <w:t xml:space="preserve"> count &lt;= count + 1;</w:t>
      </w:r>
    </w:p>
    <w:p w:rsidR="00DB5E59" w:rsidRPr="00F77D40" w:rsidRDefault="00DB5E59" w:rsidP="00DB5E59">
      <w:pPr>
        <w:pStyle w:val="ListParagraph"/>
        <w:rPr>
          <w:lang w:val="en-IN"/>
        </w:rPr>
      </w:pPr>
      <w:r w:rsidRPr="00F77D40">
        <w:rPr>
          <w:lang w:val="en-IN"/>
        </w:rPr>
        <w:t xml:space="preserve">         </w:t>
      </w:r>
    </w:p>
    <w:p w:rsidR="00DB5E59" w:rsidRPr="00F77D40" w:rsidRDefault="00DB5E59" w:rsidP="00DB5E59">
      <w:pPr>
        <w:pStyle w:val="ListParagraph"/>
        <w:rPr>
          <w:lang w:val="en-IN"/>
        </w:rPr>
      </w:pPr>
      <w:r w:rsidRPr="00F77D40">
        <w:rPr>
          <w:lang w:val="en-IN"/>
        </w:rPr>
        <w:t xml:space="preserve">    case (count[k+8:k+2])</w:t>
      </w:r>
    </w:p>
    <w:p w:rsidR="00DB5E59" w:rsidRPr="00F77D40" w:rsidRDefault="00DB5E59" w:rsidP="00DB5E59">
      <w:pPr>
        <w:pStyle w:val="ListParagraph"/>
        <w:rPr>
          <w:lang w:val="en-IN"/>
        </w:rPr>
      </w:pPr>
      <w:r w:rsidRPr="00F77D40">
        <w:rPr>
          <w:lang w:val="en-IN"/>
        </w:rPr>
        <w:t xml:space="preserve">       0: lcd_code &lt;= 6'b000010;    // function set</w:t>
      </w:r>
    </w:p>
    <w:p w:rsidR="00DB5E59" w:rsidRPr="00F77D40" w:rsidRDefault="00DB5E59" w:rsidP="00DB5E59">
      <w:pPr>
        <w:pStyle w:val="ListParagraph"/>
        <w:rPr>
          <w:lang w:val="en-IN"/>
        </w:rPr>
      </w:pPr>
      <w:r w:rsidRPr="00F77D40">
        <w:rPr>
          <w:lang w:val="en-IN"/>
        </w:rPr>
        <w:t xml:space="preserve">       1: lcd_code &lt;= 6'b000010;</w:t>
      </w:r>
    </w:p>
    <w:p w:rsidR="00DB5E59" w:rsidRPr="00F77D40" w:rsidRDefault="00DB5E59" w:rsidP="00DB5E59">
      <w:pPr>
        <w:pStyle w:val="ListParagraph"/>
        <w:rPr>
          <w:lang w:val="en-IN"/>
        </w:rPr>
      </w:pPr>
      <w:r w:rsidRPr="00F77D40">
        <w:rPr>
          <w:lang w:val="en-IN"/>
        </w:rPr>
        <w:t xml:space="preserve">       2: lcd_code &lt;= 6'b001100;</w:t>
      </w:r>
    </w:p>
    <w:p w:rsidR="00DB5E59" w:rsidRPr="00F77D40" w:rsidRDefault="00DB5E59" w:rsidP="00DB5E59">
      <w:pPr>
        <w:pStyle w:val="ListParagraph"/>
        <w:rPr>
          <w:lang w:val="en-IN"/>
        </w:rPr>
      </w:pPr>
      <w:r w:rsidRPr="00F77D40">
        <w:rPr>
          <w:lang w:val="en-IN"/>
        </w:rPr>
        <w:t xml:space="preserve">       3: lcd_code &lt;= 6'b000000;    // display on/off control</w:t>
      </w:r>
    </w:p>
    <w:p w:rsidR="00DB5E59" w:rsidRPr="00F77D40" w:rsidRDefault="00DB5E59" w:rsidP="00DB5E59">
      <w:pPr>
        <w:pStyle w:val="ListParagraph"/>
        <w:rPr>
          <w:lang w:val="en-IN"/>
        </w:rPr>
      </w:pPr>
      <w:r w:rsidRPr="00F77D40">
        <w:rPr>
          <w:lang w:val="en-IN"/>
        </w:rPr>
        <w:t xml:space="preserve">       4: lcd_code &lt;= 6'b001100;</w:t>
      </w:r>
    </w:p>
    <w:p w:rsidR="00DB5E59" w:rsidRPr="00F77D40" w:rsidRDefault="00DB5E59" w:rsidP="00DB5E59">
      <w:pPr>
        <w:pStyle w:val="ListParagraph"/>
        <w:rPr>
          <w:lang w:val="en-IN"/>
        </w:rPr>
      </w:pPr>
      <w:r w:rsidRPr="00F77D40">
        <w:rPr>
          <w:lang w:val="en-IN"/>
        </w:rPr>
        <w:t xml:space="preserve">       5: lcd_code &lt;= 6'b000000;    // display clear</w:t>
      </w:r>
    </w:p>
    <w:p w:rsidR="00DB5E59" w:rsidRPr="00F77D40" w:rsidRDefault="00DB5E59" w:rsidP="00DB5E59">
      <w:pPr>
        <w:pStyle w:val="ListParagraph"/>
        <w:rPr>
          <w:lang w:val="en-IN"/>
        </w:rPr>
      </w:pPr>
      <w:r w:rsidRPr="00F77D40">
        <w:rPr>
          <w:lang w:val="en-IN"/>
        </w:rPr>
        <w:t xml:space="preserve">       6: lcd_code &lt;= 6'b000001;</w:t>
      </w:r>
    </w:p>
    <w:p w:rsidR="00DB5E59" w:rsidRPr="00F77D40" w:rsidRDefault="00DB5E59" w:rsidP="00DB5E59">
      <w:pPr>
        <w:pStyle w:val="ListParagraph"/>
        <w:rPr>
          <w:lang w:val="en-IN"/>
        </w:rPr>
      </w:pPr>
      <w:r w:rsidRPr="00F77D40">
        <w:rPr>
          <w:lang w:val="en-IN"/>
        </w:rPr>
        <w:t xml:space="preserve">       7: lcd_code &lt;= 6'b000000;    // entry mode set</w:t>
      </w:r>
    </w:p>
    <w:p w:rsidR="00DB5E59" w:rsidRPr="00F77D40" w:rsidRDefault="00DB5E59" w:rsidP="00DB5E59">
      <w:pPr>
        <w:pStyle w:val="ListParagraph"/>
        <w:rPr>
          <w:lang w:val="en-IN"/>
        </w:rPr>
      </w:pPr>
      <w:r w:rsidRPr="00F77D40">
        <w:rPr>
          <w:lang w:val="en-IN"/>
        </w:rPr>
        <w:t xml:space="preserve">       8: lcd_code &lt;= 6'b000110;</w:t>
      </w:r>
    </w:p>
    <w:p w:rsidR="00DB5E59" w:rsidRPr="00F77D40" w:rsidRDefault="00DB5E59" w:rsidP="00DB5E59">
      <w:pPr>
        <w:pStyle w:val="ListParagraph"/>
        <w:rPr>
          <w:lang w:val="en-IN"/>
        </w:rPr>
      </w:pPr>
      <w:r w:rsidRPr="00F77D40">
        <w:rPr>
          <w:lang w:val="en-IN"/>
        </w:rPr>
        <w:t xml:space="preserve">       9: lcd_code &lt;= 6'h25;        // S</w:t>
      </w:r>
    </w:p>
    <w:p w:rsidR="00DB5E59" w:rsidRPr="00F77D40" w:rsidRDefault="00DB5E59" w:rsidP="00DB5E59">
      <w:pPr>
        <w:pStyle w:val="ListParagraph"/>
        <w:rPr>
          <w:lang w:val="en-IN"/>
        </w:rPr>
      </w:pPr>
      <w:r w:rsidRPr="00F77D40">
        <w:rPr>
          <w:lang w:val="en-IN"/>
        </w:rPr>
        <w:t xml:space="preserve">      10: lcd_code &lt;= 6'h23;</w:t>
      </w:r>
    </w:p>
    <w:p w:rsidR="00DB5E59" w:rsidRPr="00F77D40" w:rsidRDefault="00DB5E59" w:rsidP="00DB5E59">
      <w:pPr>
        <w:pStyle w:val="ListParagraph"/>
        <w:rPr>
          <w:lang w:val="en-IN"/>
        </w:rPr>
      </w:pPr>
      <w:r w:rsidRPr="00F77D40">
        <w:rPr>
          <w:lang w:val="en-IN"/>
        </w:rPr>
        <w:t xml:space="preserve">      11: lcd_code &lt;= 6'h24;        // C</w:t>
      </w:r>
    </w:p>
    <w:p w:rsidR="00DB5E59" w:rsidRPr="00F77D40" w:rsidRDefault="00DB5E59" w:rsidP="00DB5E59">
      <w:pPr>
        <w:pStyle w:val="ListParagraph"/>
        <w:rPr>
          <w:lang w:val="en-IN"/>
        </w:rPr>
      </w:pPr>
      <w:r w:rsidRPr="00F77D40">
        <w:rPr>
          <w:lang w:val="en-IN"/>
        </w:rPr>
        <w:t xml:space="preserve">      12: lcd_code &lt;= 6'h23;</w:t>
      </w:r>
    </w:p>
    <w:p w:rsidR="00DB5E59" w:rsidRPr="00F77D40" w:rsidRDefault="00DB5E59" w:rsidP="00DB5E59">
      <w:pPr>
        <w:pStyle w:val="ListParagraph"/>
        <w:rPr>
          <w:lang w:val="en-IN"/>
        </w:rPr>
      </w:pPr>
      <w:r w:rsidRPr="00F77D40">
        <w:rPr>
          <w:lang w:val="en-IN"/>
        </w:rPr>
        <w:t xml:space="preserve">      13: lcd_code &lt;= 6'h24;        // O</w:t>
      </w:r>
    </w:p>
    <w:p w:rsidR="00DB5E59" w:rsidRPr="00F77D40" w:rsidRDefault="00DB5E59" w:rsidP="00DB5E59">
      <w:pPr>
        <w:pStyle w:val="ListParagraph"/>
        <w:rPr>
          <w:lang w:val="en-IN"/>
        </w:rPr>
      </w:pPr>
      <w:r w:rsidRPr="00F77D40">
        <w:rPr>
          <w:lang w:val="en-IN"/>
        </w:rPr>
        <w:t xml:space="preserve">      14: lcd_code &lt;= 6'h2f;</w:t>
      </w:r>
    </w:p>
    <w:p w:rsidR="00DB5E59" w:rsidRPr="00F77D40" w:rsidRDefault="00DB5E59" w:rsidP="00DB5E59">
      <w:pPr>
        <w:pStyle w:val="ListParagraph"/>
        <w:rPr>
          <w:lang w:val="en-IN"/>
        </w:rPr>
      </w:pPr>
      <w:r w:rsidRPr="00F77D40">
        <w:rPr>
          <w:lang w:val="en-IN"/>
        </w:rPr>
        <w:t xml:space="preserve">      15: lcd_code &lt;= 6'h25;        // R</w:t>
      </w:r>
    </w:p>
    <w:p w:rsidR="00DB5E59" w:rsidRPr="00F77D40" w:rsidRDefault="00DB5E59" w:rsidP="00DB5E59">
      <w:pPr>
        <w:pStyle w:val="ListParagraph"/>
        <w:rPr>
          <w:lang w:val="en-IN"/>
        </w:rPr>
      </w:pPr>
      <w:r w:rsidRPr="00F77D40">
        <w:rPr>
          <w:lang w:val="en-IN"/>
        </w:rPr>
        <w:t xml:space="preserve">      16: lcd_code &lt;= 6'h22;</w:t>
      </w:r>
    </w:p>
    <w:p w:rsidR="00DB5E59" w:rsidRPr="00F77D40" w:rsidRDefault="00DB5E59" w:rsidP="00DB5E59">
      <w:pPr>
        <w:pStyle w:val="ListParagraph"/>
        <w:rPr>
          <w:lang w:val="en-IN"/>
        </w:rPr>
      </w:pPr>
      <w:r w:rsidRPr="00F77D40">
        <w:rPr>
          <w:lang w:val="en-IN"/>
        </w:rPr>
        <w:t xml:space="preserve">      17: lcd_code &lt;= 6'h24;        // E</w:t>
      </w:r>
    </w:p>
    <w:p w:rsidR="00DB5E59" w:rsidRPr="00F77D40" w:rsidRDefault="00DB5E59" w:rsidP="00DB5E59">
      <w:pPr>
        <w:pStyle w:val="ListParagraph"/>
        <w:rPr>
          <w:lang w:val="en-IN"/>
        </w:rPr>
      </w:pPr>
      <w:r w:rsidRPr="00F77D40">
        <w:rPr>
          <w:lang w:val="en-IN"/>
        </w:rPr>
        <w:t xml:space="preserve">      18: lcd_code &lt;= 6'h25;</w:t>
      </w:r>
    </w:p>
    <w:p w:rsidR="00DB5E59" w:rsidRPr="00F77D40" w:rsidRDefault="00DB5E59" w:rsidP="00DB5E59">
      <w:pPr>
        <w:pStyle w:val="ListParagraph"/>
        <w:rPr>
          <w:lang w:val="en-IN"/>
        </w:rPr>
      </w:pPr>
      <w:r w:rsidRPr="00F77D40">
        <w:rPr>
          <w:lang w:val="en-IN"/>
        </w:rPr>
        <w:t xml:space="preserve">      19: lcd_code &lt;= 6'h22;        // </w:t>
      </w:r>
    </w:p>
    <w:p w:rsidR="00DB5E59" w:rsidRPr="00F77D40" w:rsidRDefault="00DB5E59" w:rsidP="00DB5E59">
      <w:pPr>
        <w:pStyle w:val="ListParagraph"/>
        <w:rPr>
          <w:lang w:val="en-IN"/>
        </w:rPr>
      </w:pPr>
      <w:r w:rsidRPr="00F77D40">
        <w:rPr>
          <w:lang w:val="en-IN"/>
        </w:rPr>
        <w:t xml:space="preserve">      20: lcd_code &lt;= 6'h20;</w:t>
      </w:r>
    </w:p>
    <w:p w:rsidR="00DB5E59" w:rsidRPr="00F77D40" w:rsidRDefault="00DB5E59" w:rsidP="00DB5E59">
      <w:pPr>
        <w:pStyle w:val="ListParagraph"/>
        <w:rPr>
          <w:lang w:val="en-IN"/>
        </w:rPr>
      </w:pPr>
      <w:r w:rsidRPr="00F77D40">
        <w:rPr>
          <w:lang w:val="en-IN"/>
        </w:rPr>
        <w:t xml:space="preserve">      21: lcd_code &lt;= 6'b001100;        // first position of next line</w:t>
      </w:r>
    </w:p>
    <w:p w:rsidR="00DB5E59" w:rsidRPr="00F77D40" w:rsidRDefault="00DB5E59" w:rsidP="00DB5E59">
      <w:pPr>
        <w:pStyle w:val="ListParagraph"/>
        <w:rPr>
          <w:lang w:val="en-IN"/>
        </w:rPr>
      </w:pPr>
      <w:r w:rsidRPr="00F77D40">
        <w:rPr>
          <w:lang w:val="en-IN"/>
        </w:rPr>
        <w:t xml:space="preserve">      22: lcd_code &lt;= 6'b000000;</w:t>
      </w:r>
    </w:p>
    <w:p w:rsidR="00DB5E59" w:rsidRPr="00F77D40" w:rsidRDefault="00DB5E59" w:rsidP="00DB5E59">
      <w:pPr>
        <w:pStyle w:val="ListParagraph"/>
        <w:rPr>
          <w:lang w:val="en-IN"/>
        </w:rPr>
      </w:pPr>
      <w:r w:rsidRPr="00F77D40">
        <w:rPr>
          <w:lang w:val="en-IN"/>
        </w:rPr>
        <w:t xml:space="preserve">      23: lcd_code &lt;= 6'h25;        // P</w:t>
      </w:r>
    </w:p>
    <w:p w:rsidR="00DB5E59" w:rsidRPr="00F77D40" w:rsidRDefault="00DB5E59" w:rsidP="00DB5E59">
      <w:pPr>
        <w:pStyle w:val="ListParagraph"/>
        <w:rPr>
          <w:lang w:val="en-IN"/>
        </w:rPr>
      </w:pPr>
      <w:r w:rsidRPr="00F77D40">
        <w:rPr>
          <w:lang w:val="en-IN"/>
        </w:rPr>
        <w:t xml:space="preserve">      24: lcd_code &lt;= 6'h20;</w:t>
      </w:r>
    </w:p>
    <w:p w:rsidR="00DB5E59" w:rsidRPr="00F77D40" w:rsidRDefault="00DB5E59" w:rsidP="00DB5E59">
      <w:pPr>
        <w:pStyle w:val="ListParagraph"/>
        <w:rPr>
          <w:lang w:val="en-IN"/>
        </w:rPr>
      </w:pPr>
      <w:r w:rsidRPr="00F77D40">
        <w:rPr>
          <w:lang w:val="en-IN"/>
        </w:rPr>
        <w:t xml:space="preserve">      25: lcd_code &lt;= 6'h23;        // 1</w:t>
      </w:r>
    </w:p>
    <w:p w:rsidR="00DB5E59" w:rsidRPr="00F77D40" w:rsidRDefault="00DB5E59" w:rsidP="00DB5E59">
      <w:pPr>
        <w:pStyle w:val="ListParagraph"/>
        <w:rPr>
          <w:lang w:val="en-IN"/>
        </w:rPr>
      </w:pPr>
      <w:r w:rsidRPr="00F77D40">
        <w:rPr>
          <w:lang w:val="en-IN"/>
        </w:rPr>
        <w:t xml:space="preserve">      26: lcd_code &lt;= 6'h21;</w:t>
      </w:r>
    </w:p>
    <w:p w:rsidR="00DB5E59" w:rsidRPr="00F77D40" w:rsidRDefault="00DB5E59" w:rsidP="00DB5E59">
      <w:pPr>
        <w:pStyle w:val="ListParagraph"/>
        <w:rPr>
          <w:lang w:val="en-IN"/>
        </w:rPr>
      </w:pPr>
      <w:r w:rsidRPr="00F77D40">
        <w:rPr>
          <w:lang w:val="en-IN"/>
        </w:rPr>
        <w:t xml:space="preserve">      27: lcd_code &lt;= 6'h23;        // :</w:t>
      </w:r>
    </w:p>
    <w:p w:rsidR="00DB5E59" w:rsidRPr="00F77D40" w:rsidRDefault="00DB5E59" w:rsidP="00DB5E59">
      <w:pPr>
        <w:pStyle w:val="ListParagraph"/>
        <w:rPr>
          <w:lang w:val="en-IN"/>
        </w:rPr>
      </w:pPr>
      <w:r w:rsidRPr="00F77D40">
        <w:rPr>
          <w:lang w:val="en-IN"/>
        </w:rPr>
        <w:t xml:space="preserve">      28: lcd_code &lt;= 6'h2A;</w:t>
      </w:r>
    </w:p>
    <w:p w:rsidR="00DB5E59" w:rsidRPr="00F77D40" w:rsidRDefault="00DB5E59" w:rsidP="00DB5E59">
      <w:pPr>
        <w:pStyle w:val="ListParagraph"/>
        <w:rPr>
          <w:lang w:val="en-IN"/>
        </w:rPr>
      </w:pPr>
      <w:r w:rsidRPr="00F77D40">
        <w:rPr>
          <w:lang w:val="en-IN"/>
        </w:rPr>
        <w:t xml:space="preserve">      29: lcd_code &lt;= upper_nibble_tens1;        // 0</w:t>
      </w:r>
    </w:p>
    <w:p w:rsidR="00DB5E59" w:rsidRPr="00F77D40" w:rsidRDefault="00DB5E59" w:rsidP="00DB5E59">
      <w:pPr>
        <w:pStyle w:val="ListParagraph"/>
        <w:rPr>
          <w:lang w:val="en-IN"/>
        </w:rPr>
      </w:pPr>
      <w:r w:rsidRPr="00F77D40">
        <w:rPr>
          <w:lang w:val="en-IN"/>
        </w:rPr>
        <w:t xml:space="preserve">      30: lcd_code &lt;= lower_nibble_tens1;</w:t>
      </w:r>
    </w:p>
    <w:p w:rsidR="00DB5E59" w:rsidRPr="00F77D40" w:rsidRDefault="00DB5E59" w:rsidP="00DB5E59">
      <w:pPr>
        <w:pStyle w:val="ListParagraph"/>
        <w:rPr>
          <w:lang w:val="en-IN"/>
        </w:rPr>
      </w:pPr>
      <w:r w:rsidRPr="00F77D40">
        <w:rPr>
          <w:lang w:val="en-IN"/>
        </w:rPr>
        <w:lastRenderedPageBreak/>
        <w:t xml:space="preserve">      31: lcd_code &lt;= upper_nibble_ones1;        // 0</w:t>
      </w:r>
    </w:p>
    <w:p w:rsidR="00DB5E59" w:rsidRPr="00F77D40" w:rsidRDefault="00DB5E59" w:rsidP="00DB5E59">
      <w:pPr>
        <w:pStyle w:val="ListParagraph"/>
        <w:rPr>
          <w:lang w:val="en-IN"/>
        </w:rPr>
      </w:pPr>
      <w:r w:rsidRPr="00F77D40">
        <w:rPr>
          <w:lang w:val="en-IN"/>
        </w:rPr>
        <w:t xml:space="preserve">      32: lcd_code &lt;= lower_nibble_ones1;</w:t>
      </w:r>
    </w:p>
    <w:p w:rsidR="00DB5E59" w:rsidRPr="00F77D40" w:rsidRDefault="00DB5E59" w:rsidP="00DB5E59">
      <w:pPr>
        <w:pStyle w:val="ListParagraph"/>
        <w:rPr>
          <w:lang w:val="en-IN"/>
        </w:rPr>
      </w:pPr>
      <w:r w:rsidRPr="00F77D40">
        <w:rPr>
          <w:lang w:val="en-IN"/>
        </w:rPr>
        <w:t xml:space="preserve">      33: lcd_code &lt;= 6'h22;        // </w:t>
      </w:r>
    </w:p>
    <w:p w:rsidR="00DB5E59" w:rsidRPr="00F77D40" w:rsidRDefault="00DB5E59" w:rsidP="00DB5E59">
      <w:pPr>
        <w:pStyle w:val="ListParagraph"/>
        <w:rPr>
          <w:lang w:val="en-IN"/>
        </w:rPr>
      </w:pPr>
      <w:r w:rsidRPr="00F77D40">
        <w:rPr>
          <w:lang w:val="en-IN"/>
        </w:rPr>
        <w:t xml:space="preserve">      34: lcd_code &lt;= 6'h20;</w:t>
      </w:r>
    </w:p>
    <w:p w:rsidR="00DB5E59" w:rsidRPr="00F77D40" w:rsidRDefault="00DB5E59" w:rsidP="00DB5E59">
      <w:pPr>
        <w:pStyle w:val="ListParagraph"/>
        <w:rPr>
          <w:lang w:val="en-IN"/>
        </w:rPr>
      </w:pPr>
      <w:r w:rsidRPr="00F77D40">
        <w:rPr>
          <w:lang w:val="en-IN"/>
        </w:rPr>
        <w:t xml:space="preserve">      35: lcd_code &lt;= 6'h22;        // </w:t>
      </w:r>
    </w:p>
    <w:p w:rsidR="00DB5E59" w:rsidRPr="00F77D40" w:rsidRDefault="00DB5E59" w:rsidP="00DB5E59">
      <w:pPr>
        <w:pStyle w:val="ListParagraph"/>
        <w:rPr>
          <w:lang w:val="en-IN"/>
        </w:rPr>
      </w:pPr>
      <w:r w:rsidRPr="00F77D40">
        <w:rPr>
          <w:lang w:val="en-IN"/>
        </w:rPr>
        <w:t xml:space="preserve">      36: lcd_code &lt;= 6'h20;</w:t>
      </w:r>
    </w:p>
    <w:p w:rsidR="00DB5E59" w:rsidRPr="00F77D40" w:rsidRDefault="00DB5E59" w:rsidP="00DB5E59">
      <w:pPr>
        <w:pStyle w:val="ListParagraph"/>
        <w:rPr>
          <w:lang w:val="en-IN"/>
        </w:rPr>
      </w:pPr>
      <w:r w:rsidRPr="00F77D40">
        <w:rPr>
          <w:lang w:val="en-IN"/>
        </w:rPr>
        <w:t xml:space="preserve">      37: lcd_code &lt;= 6'h22;        // </w:t>
      </w:r>
    </w:p>
    <w:p w:rsidR="00DB5E59" w:rsidRPr="00F77D40" w:rsidRDefault="00DB5E59" w:rsidP="00DB5E59">
      <w:pPr>
        <w:pStyle w:val="ListParagraph"/>
        <w:rPr>
          <w:lang w:val="en-IN"/>
        </w:rPr>
      </w:pPr>
      <w:r w:rsidRPr="00F77D40">
        <w:rPr>
          <w:lang w:val="en-IN"/>
        </w:rPr>
        <w:t xml:space="preserve">      38: lcd_code &lt;= 6'h20;</w:t>
      </w:r>
    </w:p>
    <w:p w:rsidR="00DB5E59" w:rsidRPr="00F77D40" w:rsidRDefault="00DB5E59" w:rsidP="00DB5E59">
      <w:pPr>
        <w:pStyle w:val="ListParagraph"/>
        <w:rPr>
          <w:lang w:val="en-IN"/>
        </w:rPr>
      </w:pPr>
      <w:r w:rsidRPr="00F77D40">
        <w:rPr>
          <w:lang w:val="en-IN"/>
        </w:rPr>
        <w:t xml:space="preserve">      39: lcd_code &lt;= 6'h22;        // </w:t>
      </w:r>
    </w:p>
    <w:p w:rsidR="00DB5E59" w:rsidRPr="00F77D40" w:rsidRDefault="00DB5E59" w:rsidP="00DB5E59">
      <w:pPr>
        <w:pStyle w:val="ListParagraph"/>
        <w:rPr>
          <w:lang w:val="en-IN"/>
        </w:rPr>
      </w:pPr>
      <w:r w:rsidRPr="00F77D40">
        <w:rPr>
          <w:lang w:val="en-IN"/>
        </w:rPr>
        <w:t xml:space="preserve">      40: lcd_code &lt;= 6'h20;</w:t>
      </w:r>
    </w:p>
    <w:p w:rsidR="00DB5E59" w:rsidRPr="00F77D40" w:rsidRDefault="00DB5E59" w:rsidP="00DB5E59">
      <w:pPr>
        <w:pStyle w:val="ListParagraph"/>
        <w:rPr>
          <w:lang w:val="en-IN"/>
        </w:rPr>
      </w:pPr>
      <w:r w:rsidRPr="00F77D40">
        <w:rPr>
          <w:lang w:val="en-IN"/>
        </w:rPr>
        <w:t xml:space="preserve">      41: lcd_code &lt;= 6'h22;        // </w:t>
      </w:r>
    </w:p>
    <w:p w:rsidR="00DB5E59" w:rsidRPr="00F77D40" w:rsidRDefault="00DB5E59" w:rsidP="00DB5E59">
      <w:pPr>
        <w:pStyle w:val="ListParagraph"/>
        <w:rPr>
          <w:lang w:val="en-IN"/>
        </w:rPr>
      </w:pPr>
      <w:r w:rsidRPr="00F77D40">
        <w:rPr>
          <w:lang w:val="en-IN"/>
        </w:rPr>
        <w:t xml:space="preserve">      42: lcd_code &lt;= 6'h20;</w:t>
      </w:r>
    </w:p>
    <w:p w:rsidR="00DB5E59" w:rsidRPr="00F77D40" w:rsidRDefault="00DB5E59" w:rsidP="00DB5E59">
      <w:pPr>
        <w:pStyle w:val="ListParagraph"/>
        <w:rPr>
          <w:lang w:val="en-IN"/>
        </w:rPr>
      </w:pPr>
      <w:r w:rsidRPr="00F77D40">
        <w:rPr>
          <w:lang w:val="en-IN"/>
        </w:rPr>
        <w:t xml:space="preserve">      43: lcd_code &lt;= 6'h22;        // </w:t>
      </w:r>
    </w:p>
    <w:p w:rsidR="00DB5E59" w:rsidRPr="00F77D40" w:rsidRDefault="00DB5E59" w:rsidP="00DB5E59">
      <w:pPr>
        <w:pStyle w:val="ListParagraph"/>
        <w:rPr>
          <w:lang w:val="en-IN"/>
        </w:rPr>
      </w:pPr>
      <w:r w:rsidRPr="00F77D40">
        <w:rPr>
          <w:lang w:val="en-IN"/>
        </w:rPr>
        <w:t xml:space="preserve">      44: lcd_code &lt;= 6'h20;</w:t>
      </w:r>
    </w:p>
    <w:p w:rsidR="00DB5E59" w:rsidRPr="00F77D40" w:rsidRDefault="00DB5E59" w:rsidP="00DB5E59">
      <w:pPr>
        <w:pStyle w:val="ListParagraph"/>
        <w:rPr>
          <w:lang w:val="en-IN"/>
        </w:rPr>
      </w:pPr>
      <w:r w:rsidRPr="00F77D40">
        <w:rPr>
          <w:lang w:val="en-IN"/>
        </w:rPr>
        <w:t xml:space="preserve">      45: lcd_code &lt;= 6'h22;        // </w:t>
      </w:r>
    </w:p>
    <w:p w:rsidR="00DB5E59" w:rsidRPr="00F77D40" w:rsidRDefault="00DB5E59" w:rsidP="00DB5E59">
      <w:pPr>
        <w:pStyle w:val="ListParagraph"/>
        <w:rPr>
          <w:lang w:val="en-IN"/>
        </w:rPr>
      </w:pPr>
      <w:r w:rsidRPr="00F77D40">
        <w:rPr>
          <w:lang w:val="en-IN"/>
        </w:rPr>
        <w:t xml:space="preserve">      46: lcd_code &lt;= 6'h20;</w:t>
      </w:r>
    </w:p>
    <w:p w:rsidR="00DB5E59" w:rsidRPr="00F77D40" w:rsidRDefault="00DB5E59" w:rsidP="00DB5E59">
      <w:pPr>
        <w:pStyle w:val="ListParagraph"/>
        <w:rPr>
          <w:lang w:val="en-IN"/>
        </w:rPr>
      </w:pPr>
      <w:r w:rsidRPr="00F77D40">
        <w:rPr>
          <w:lang w:val="en-IN"/>
        </w:rPr>
        <w:t xml:space="preserve">      47: lcd_code &lt;= 6'h22;        // </w:t>
      </w:r>
    </w:p>
    <w:p w:rsidR="00DB5E59" w:rsidRPr="00F77D40" w:rsidRDefault="00DB5E59" w:rsidP="00DB5E59">
      <w:pPr>
        <w:pStyle w:val="ListParagraph"/>
        <w:rPr>
          <w:lang w:val="en-IN"/>
        </w:rPr>
      </w:pPr>
      <w:r w:rsidRPr="00F77D40">
        <w:rPr>
          <w:lang w:val="en-IN"/>
        </w:rPr>
        <w:t xml:space="preserve">      48: lcd_code &lt;= 6'h20;</w:t>
      </w:r>
    </w:p>
    <w:p w:rsidR="00DB5E59" w:rsidRPr="00F77D40" w:rsidRDefault="00DB5E59" w:rsidP="00DB5E59">
      <w:pPr>
        <w:pStyle w:val="ListParagraph"/>
        <w:rPr>
          <w:lang w:val="en-IN"/>
        </w:rPr>
      </w:pPr>
      <w:r w:rsidRPr="00F77D40">
        <w:rPr>
          <w:lang w:val="en-IN"/>
        </w:rPr>
        <w:t xml:space="preserve">      49: lcd_code &lt;= 6'h22;        // </w:t>
      </w:r>
    </w:p>
    <w:p w:rsidR="00DB5E59" w:rsidRPr="00F77D40" w:rsidRDefault="00DB5E59" w:rsidP="00DB5E59">
      <w:pPr>
        <w:pStyle w:val="ListParagraph"/>
        <w:rPr>
          <w:lang w:val="en-IN"/>
        </w:rPr>
      </w:pPr>
      <w:r w:rsidRPr="00F77D40">
        <w:rPr>
          <w:lang w:val="en-IN"/>
        </w:rPr>
        <w:t xml:space="preserve">      50: lcd_code &lt;= 6'h20;</w:t>
      </w:r>
    </w:p>
    <w:p w:rsidR="00DB5E59" w:rsidRPr="00F77D40" w:rsidRDefault="00DB5E59" w:rsidP="00DB5E59">
      <w:pPr>
        <w:pStyle w:val="ListParagraph"/>
        <w:rPr>
          <w:lang w:val="en-IN"/>
        </w:rPr>
      </w:pPr>
      <w:r w:rsidRPr="00F77D40">
        <w:rPr>
          <w:lang w:val="en-IN"/>
        </w:rPr>
        <w:t xml:space="preserve">      51: lcd_code &lt;= 6'h22;        // </w:t>
      </w:r>
    </w:p>
    <w:p w:rsidR="00DB5E59" w:rsidRPr="00F77D40" w:rsidRDefault="00DB5E59" w:rsidP="00DB5E59">
      <w:pPr>
        <w:pStyle w:val="ListParagraph"/>
        <w:rPr>
          <w:lang w:val="en-IN"/>
        </w:rPr>
      </w:pPr>
      <w:r w:rsidRPr="00F77D40">
        <w:rPr>
          <w:lang w:val="en-IN"/>
        </w:rPr>
        <w:t xml:space="preserve">      52: begin lcd_code &lt;= 6'h20; count[k+8:k+2]&lt;= 6'd21; end</w:t>
      </w:r>
    </w:p>
    <w:p w:rsidR="00DB5E59" w:rsidRPr="00F77D40" w:rsidRDefault="00DB5E59" w:rsidP="00DB5E59">
      <w:pPr>
        <w:pStyle w:val="ListParagraph"/>
        <w:rPr>
          <w:lang w:val="en-IN"/>
        </w:rPr>
      </w:pPr>
      <w:r w:rsidRPr="00F77D40">
        <w:rPr>
          <w:lang w:val="en-IN"/>
        </w:rPr>
        <w:t xml:space="preserve">      </w:t>
      </w:r>
    </w:p>
    <w:p w:rsidR="00DB5E59" w:rsidRPr="00F77D40" w:rsidRDefault="00DB5E59" w:rsidP="00DB5E59">
      <w:pPr>
        <w:pStyle w:val="ListParagraph"/>
        <w:rPr>
          <w:lang w:val="en-IN"/>
        </w:rPr>
      </w:pPr>
      <w:r w:rsidRPr="00F77D40">
        <w:rPr>
          <w:lang w:val="en-IN"/>
        </w:rPr>
        <w:t xml:space="preserve">      default: lcd_code &lt;= 6'b010000;</w:t>
      </w:r>
    </w:p>
    <w:p w:rsidR="00DB5E59" w:rsidRPr="00F77D40" w:rsidRDefault="00DB5E59" w:rsidP="00DB5E59">
      <w:pPr>
        <w:pStyle w:val="ListParagraph"/>
        <w:rPr>
          <w:lang w:val="en-IN"/>
        </w:rPr>
      </w:pPr>
      <w:r w:rsidRPr="00F77D40">
        <w:rPr>
          <w:lang w:val="en-IN"/>
        </w:rPr>
        <w:t xml:space="preserve">    endcase</w:t>
      </w:r>
    </w:p>
    <w:p w:rsidR="00DB5E59" w:rsidRPr="00F77D40" w:rsidRDefault="00DB5E59" w:rsidP="00DB5E59">
      <w:pPr>
        <w:pStyle w:val="ListParagraph"/>
        <w:rPr>
          <w:lang w:val="en-IN"/>
        </w:rPr>
      </w:pPr>
      <w:r w:rsidRPr="00F77D40">
        <w:rPr>
          <w:lang w:val="en-IN"/>
        </w:rPr>
        <w:t xml:space="preserve">    if (lcd_rw)</w:t>
      </w:r>
    </w:p>
    <w:p w:rsidR="00DB5E59" w:rsidRPr="00F77D40" w:rsidRDefault="00DB5E59" w:rsidP="00DB5E59">
      <w:pPr>
        <w:pStyle w:val="ListParagraph"/>
        <w:rPr>
          <w:lang w:val="en-IN"/>
        </w:rPr>
      </w:pPr>
      <w:r w:rsidRPr="00F77D40">
        <w:rPr>
          <w:lang w:val="en-IN"/>
        </w:rPr>
        <w:t xml:space="preserve">      lcd_busy &lt;= 0;</w:t>
      </w:r>
    </w:p>
    <w:p w:rsidR="00DB5E59" w:rsidRPr="00F77D40" w:rsidRDefault="00DB5E59" w:rsidP="00DB5E59">
      <w:pPr>
        <w:pStyle w:val="ListParagraph"/>
        <w:rPr>
          <w:lang w:val="en-IN"/>
        </w:rPr>
      </w:pPr>
      <w:r w:rsidRPr="00F77D40">
        <w:rPr>
          <w:lang w:val="en-IN"/>
        </w:rPr>
        <w:t xml:space="preserve">    lcd_stb &lt;= ^count[k+1:k+0] &amp; ~lcd_rw &amp; lcd_busy;  // clkrate / 2^(k+2)</w:t>
      </w:r>
    </w:p>
    <w:p w:rsidR="00DB5E59" w:rsidRPr="00F77D40" w:rsidRDefault="00DB5E59" w:rsidP="00DB5E59">
      <w:pPr>
        <w:pStyle w:val="ListParagraph"/>
        <w:rPr>
          <w:lang w:val="en-IN"/>
        </w:rPr>
      </w:pPr>
      <w:r w:rsidRPr="00F77D40">
        <w:rPr>
          <w:lang w:val="en-IN"/>
        </w:rPr>
        <w:t xml:space="preserve">    lcd_stuff &lt;= {lcd_stb,lcd_code};</w:t>
      </w:r>
    </w:p>
    <w:p w:rsidR="00DB5E59" w:rsidRPr="00F77D40" w:rsidRDefault="00DB5E59" w:rsidP="00DB5E59">
      <w:pPr>
        <w:pStyle w:val="ListParagraph"/>
        <w:rPr>
          <w:lang w:val="en-IN"/>
        </w:rPr>
      </w:pPr>
      <w:r w:rsidRPr="00F77D40">
        <w:rPr>
          <w:lang w:val="en-IN"/>
        </w:rPr>
        <w:t xml:space="preserve">    {lcd_e,lcd_rs,lcd_rw,lcd_7,lcd_6,lcd_5,lcd_4} &lt;= lcd_stuff;</w:t>
      </w:r>
    </w:p>
    <w:p w:rsidR="00DB5E59" w:rsidRPr="00F77D40" w:rsidRDefault="00DB5E59" w:rsidP="00DB5E59">
      <w:pPr>
        <w:pStyle w:val="ListParagraph"/>
        <w:rPr>
          <w:lang w:val="en-IN"/>
        </w:rPr>
      </w:pPr>
      <w:r w:rsidRPr="00F77D40">
        <w:rPr>
          <w:lang w:val="en-IN"/>
        </w:rPr>
        <w:t xml:space="preserve">    end</w:t>
      </w:r>
    </w:p>
    <w:p w:rsidR="00DB5E59" w:rsidRPr="00F77D40" w:rsidRDefault="00DB5E59" w:rsidP="00DB5E59">
      <w:pPr>
        <w:pStyle w:val="ListParagraph"/>
        <w:rPr>
          <w:lang w:val="en-IN"/>
        </w:rPr>
      </w:pPr>
      <w:r w:rsidRPr="00F77D40">
        <w:rPr>
          <w:lang w:val="en-IN"/>
        </w:rPr>
        <w:t xml:space="preserve">   else</w:t>
      </w:r>
    </w:p>
    <w:p w:rsidR="00DB5E59" w:rsidRPr="00F77D40" w:rsidRDefault="00DB5E59" w:rsidP="00DB5E59">
      <w:pPr>
        <w:pStyle w:val="ListParagraph"/>
        <w:rPr>
          <w:lang w:val="en-IN"/>
        </w:rPr>
      </w:pPr>
      <w:r w:rsidRPr="00F77D40">
        <w:rPr>
          <w:lang w:val="en-IN"/>
        </w:rPr>
        <w:t xml:space="preserve">   begin</w:t>
      </w:r>
    </w:p>
    <w:p w:rsidR="00DB5E59" w:rsidRPr="00F77D40" w:rsidRDefault="00DB5E59" w:rsidP="00DB5E59">
      <w:pPr>
        <w:pStyle w:val="ListParagraph"/>
        <w:rPr>
          <w:lang w:val="en-IN"/>
        </w:rPr>
      </w:pPr>
      <w:r w:rsidRPr="00F77D40">
        <w:rPr>
          <w:lang w:val="en-IN"/>
        </w:rPr>
        <w:t xml:space="preserve">    count[k+8:k+2]&lt;= 6'd0;</w:t>
      </w:r>
    </w:p>
    <w:p w:rsidR="00DB5E59" w:rsidRPr="00F77D40" w:rsidRDefault="00DB5E59" w:rsidP="00DB5E59">
      <w:pPr>
        <w:pStyle w:val="ListParagraph"/>
        <w:rPr>
          <w:lang w:val="en-IN"/>
        </w:rPr>
      </w:pPr>
      <w:r w:rsidRPr="00F77D40">
        <w:rPr>
          <w:lang w:val="en-IN"/>
        </w:rPr>
        <w:t xml:space="preserve">   end</w:t>
      </w:r>
    </w:p>
    <w:p w:rsidR="00DB5E59" w:rsidRPr="00F77D40" w:rsidRDefault="00DB5E59" w:rsidP="00DB5E59">
      <w:pPr>
        <w:pStyle w:val="ListParagraph"/>
        <w:rPr>
          <w:lang w:val="en-IN"/>
        </w:rPr>
      </w:pPr>
      <w:r w:rsidRPr="00F77D40">
        <w:rPr>
          <w:lang w:val="en-IN"/>
        </w:rPr>
        <w:tab/>
        <w:t xml:space="preserve">end </w:t>
      </w:r>
    </w:p>
    <w:p w:rsidR="00DB5E59" w:rsidRPr="00F77D40" w:rsidRDefault="00DB5E59" w:rsidP="00DB5E59">
      <w:pPr>
        <w:pStyle w:val="ListParagraph"/>
        <w:rPr>
          <w:lang w:val="en-IN"/>
        </w:rPr>
      </w:pPr>
      <w:r w:rsidRPr="00F77D40">
        <w:rPr>
          <w:lang w:val="en-IN"/>
        </w:rPr>
        <w:tab/>
        <w:t xml:space="preserve">   </w:t>
      </w:r>
    </w:p>
    <w:p w:rsidR="00DB5E59" w:rsidRDefault="00DB5E59" w:rsidP="00DB5E59">
      <w:pPr>
        <w:pStyle w:val="ListParagraph"/>
        <w:rPr>
          <w:lang w:val="en-IN"/>
        </w:rPr>
      </w:pPr>
      <w:r w:rsidRPr="00F77D40">
        <w:rPr>
          <w:lang w:val="en-IN"/>
        </w:rPr>
        <w:t>endmodule</w:t>
      </w:r>
    </w:p>
    <w:p w:rsidR="00DB5E59" w:rsidRDefault="00DB5E59" w:rsidP="00192A2A">
      <w:pPr>
        <w:pStyle w:val="ListParagraph"/>
        <w:numPr>
          <w:ilvl w:val="0"/>
          <w:numId w:val="68"/>
        </w:numPr>
        <w:rPr>
          <w:lang w:val="en-IN"/>
        </w:rPr>
      </w:pPr>
      <w:r>
        <w:rPr>
          <w:lang w:val="en-IN"/>
        </w:rPr>
        <w:t>Two player LCD Display: LCD_display.v</w:t>
      </w:r>
    </w:p>
    <w:p w:rsidR="00DB5E59" w:rsidRPr="00E30958" w:rsidRDefault="00DB5E59" w:rsidP="00DB5E59">
      <w:pPr>
        <w:pStyle w:val="ListParagraph"/>
        <w:rPr>
          <w:lang w:val="en-IN"/>
        </w:rPr>
      </w:pPr>
      <w:r w:rsidRPr="00E30958">
        <w:rPr>
          <w:lang w:val="en-IN"/>
        </w:rPr>
        <w:t>//ECE 6370 Advanced Digital Design</w:t>
      </w:r>
    </w:p>
    <w:p w:rsidR="00DB5E59" w:rsidRDefault="00DB5E59" w:rsidP="00DB5E59">
      <w:pPr>
        <w:pStyle w:val="ListParagraph"/>
        <w:rPr>
          <w:lang w:val="en-IN"/>
        </w:rPr>
      </w:pPr>
      <w:r w:rsidRPr="00E30958">
        <w:rPr>
          <w:lang w:val="en-IN"/>
        </w:rPr>
        <w:t>//Team: Digital Fortress</w:t>
      </w:r>
    </w:p>
    <w:p w:rsidR="00DB5E59" w:rsidRDefault="00DB5E59" w:rsidP="00DB5E59">
      <w:pPr>
        <w:pStyle w:val="ListParagraph"/>
        <w:rPr>
          <w:lang w:val="en-IN"/>
        </w:rPr>
      </w:pPr>
      <w:r>
        <w:rPr>
          <w:lang w:val="en-IN"/>
        </w:rPr>
        <w:t>//This module is the LCD display module for two player mode</w:t>
      </w:r>
    </w:p>
    <w:p w:rsidR="00DB5E59" w:rsidRDefault="00DB5E59" w:rsidP="00DB5E59">
      <w:pPr>
        <w:pStyle w:val="ListParagraph"/>
        <w:rPr>
          <w:lang w:val="en-IN"/>
        </w:rPr>
      </w:pPr>
    </w:p>
    <w:p w:rsidR="00DB5E59" w:rsidRPr="005D6938" w:rsidRDefault="00DB5E59" w:rsidP="00DB5E59">
      <w:pPr>
        <w:pStyle w:val="ListParagraph"/>
        <w:rPr>
          <w:lang w:val="en-IN"/>
        </w:rPr>
      </w:pPr>
      <w:r w:rsidRPr="005D6938">
        <w:rPr>
          <w:lang w:val="en-IN"/>
        </w:rPr>
        <w:t>// synthesis attribute STEPPING top "ES"</w:t>
      </w:r>
    </w:p>
    <w:p w:rsidR="00DB5E59" w:rsidRPr="005D6938" w:rsidRDefault="00DB5E59" w:rsidP="00DB5E59">
      <w:pPr>
        <w:pStyle w:val="ListParagraph"/>
        <w:rPr>
          <w:lang w:val="en-IN"/>
        </w:rPr>
      </w:pPr>
      <w:r w:rsidRPr="005D6938">
        <w:rPr>
          <w:lang w:val="en-IN"/>
        </w:rPr>
        <w:t>module LCD_display (clk, en, upper_nibble_ones1, lower_nibble_ones1, upper_nibble_tens1, lower_nibble_tens1, upper_nibble_ones2, lower_nibble_ones2, upper_nibble_tens2, lower_nibble_tens2, lcd_rs, lcd_rw, lcd_e, lcd_4, lcd_5, lcd_6, lcd_7);</w:t>
      </w:r>
    </w:p>
    <w:p w:rsidR="00DB5E59" w:rsidRPr="005D6938" w:rsidRDefault="00DB5E59" w:rsidP="00DB5E59">
      <w:pPr>
        <w:pStyle w:val="ListParagraph"/>
        <w:rPr>
          <w:lang w:val="en-IN"/>
        </w:rPr>
      </w:pPr>
      <w:r w:rsidRPr="005D6938">
        <w:rPr>
          <w:lang w:val="en-IN"/>
        </w:rPr>
        <w:t xml:space="preserve">                    parameter       n = 27;</w:t>
      </w:r>
    </w:p>
    <w:p w:rsidR="00DB5E59" w:rsidRPr="005D6938" w:rsidRDefault="00DB5E59" w:rsidP="00DB5E59">
      <w:pPr>
        <w:pStyle w:val="ListParagraph"/>
        <w:rPr>
          <w:lang w:val="en-IN"/>
        </w:rPr>
      </w:pPr>
      <w:r w:rsidRPr="005D6938">
        <w:rPr>
          <w:lang w:val="en-IN"/>
        </w:rPr>
        <w:lastRenderedPageBreak/>
        <w:t xml:space="preserve">                    parameter       k = 17;</w:t>
      </w:r>
    </w:p>
    <w:p w:rsidR="00DB5E59" w:rsidRPr="005D6938" w:rsidRDefault="00DB5E59" w:rsidP="00DB5E59">
      <w:pPr>
        <w:pStyle w:val="ListParagraph"/>
        <w:rPr>
          <w:lang w:val="en-IN"/>
        </w:rPr>
      </w:pPr>
      <w:r w:rsidRPr="005D6938">
        <w:rPr>
          <w:lang w:val="en-IN"/>
        </w:rPr>
        <w:t xml:space="preserve">                    input           clk, en;    </w:t>
      </w:r>
    </w:p>
    <w:p w:rsidR="00DB5E59" w:rsidRPr="005D6938" w:rsidRDefault="00DB5E59" w:rsidP="00DB5E59">
      <w:pPr>
        <w:pStyle w:val="ListParagraph"/>
        <w:rPr>
          <w:lang w:val="en-IN"/>
        </w:rPr>
      </w:pPr>
      <w:r w:rsidRPr="005D6938">
        <w:rPr>
          <w:lang w:val="en-IN"/>
        </w:rPr>
        <w:t xml:space="preserve">                    input   [5:0] lower_nibble_ones1, upper_nibble_ones1, upper_nibble_tens1, lower_nibble_tens1, upper_nibble_ones2, lower_nibble_ones2, upper_nibble_tens2, lower_nibble_tens2;                </w:t>
      </w:r>
    </w:p>
    <w:p w:rsidR="00DB5E59" w:rsidRPr="005D6938" w:rsidRDefault="00DB5E59" w:rsidP="00DB5E59">
      <w:pPr>
        <w:pStyle w:val="ListParagraph"/>
        <w:rPr>
          <w:lang w:val="en-IN"/>
        </w:rPr>
      </w:pPr>
      <w:r w:rsidRPr="005D6938">
        <w:rPr>
          <w:lang w:val="en-IN"/>
        </w:rPr>
        <w:t xml:space="preserve">                    reg     [n-1:0] count=0;</w:t>
      </w:r>
    </w:p>
    <w:p w:rsidR="00DB5E59" w:rsidRPr="005D6938" w:rsidRDefault="00DB5E59" w:rsidP="00DB5E59">
      <w:pPr>
        <w:pStyle w:val="ListParagraph"/>
        <w:rPr>
          <w:lang w:val="en-IN"/>
        </w:rPr>
      </w:pPr>
      <w:r w:rsidRPr="005D6938">
        <w:rPr>
          <w:lang w:val="en-IN"/>
        </w:rPr>
        <w:t xml:space="preserve">                    reg             lcd_busy=1;                  </w:t>
      </w:r>
    </w:p>
    <w:p w:rsidR="00DB5E59" w:rsidRPr="005D6938" w:rsidRDefault="00DB5E59" w:rsidP="00DB5E59">
      <w:pPr>
        <w:pStyle w:val="ListParagraph"/>
        <w:rPr>
          <w:lang w:val="en-IN"/>
        </w:rPr>
      </w:pPr>
      <w:r w:rsidRPr="005D6938">
        <w:rPr>
          <w:lang w:val="en-IN"/>
        </w:rPr>
        <w:t xml:space="preserve">                    reg             lcd_stb;</w:t>
      </w:r>
    </w:p>
    <w:p w:rsidR="00DB5E59" w:rsidRPr="005D6938" w:rsidRDefault="00DB5E59" w:rsidP="00DB5E59">
      <w:pPr>
        <w:pStyle w:val="ListParagraph"/>
        <w:rPr>
          <w:lang w:val="en-IN"/>
        </w:rPr>
      </w:pPr>
      <w:r w:rsidRPr="005D6938">
        <w:rPr>
          <w:lang w:val="en-IN"/>
        </w:rPr>
        <w:t xml:space="preserve">                    reg       [5:0] lcd_code,abc;</w:t>
      </w:r>
    </w:p>
    <w:p w:rsidR="00DB5E59" w:rsidRPr="005D6938" w:rsidRDefault="00DB5E59" w:rsidP="00DB5E59">
      <w:pPr>
        <w:pStyle w:val="ListParagraph"/>
        <w:rPr>
          <w:lang w:val="en-IN"/>
        </w:rPr>
      </w:pPr>
      <w:r w:rsidRPr="005D6938">
        <w:rPr>
          <w:lang w:val="en-IN"/>
        </w:rPr>
        <w:t xml:space="preserve">                    reg       [6:0] lcd_stuff;</w:t>
      </w:r>
    </w:p>
    <w:p w:rsidR="00DB5E59" w:rsidRPr="005D6938" w:rsidRDefault="00DB5E59" w:rsidP="00DB5E59">
      <w:pPr>
        <w:pStyle w:val="ListParagraph"/>
        <w:rPr>
          <w:lang w:val="en-IN"/>
        </w:rPr>
      </w:pPr>
      <w:r w:rsidRPr="005D6938">
        <w:rPr>
          <w:lang w:val="en-IN"/>
        </w:rPr>
        <w:t xml:space="preserve">                    output reg      lcd_rs;</w:t>
      </w:r>
    </w:p>
    <w:p w:rsidR="00DB5E59" w:rsidRPr="005D6938" w:rsidRDefault="00DB5E59" w:rsidP="00DB5E59">
      <w:pPr>
        <w:pStyle w:val="ListParagraph"/>
        <w:rPr>
          <w:lang w:val="en-IN"/>
        </w:rPr>
      </w:pPr>
      <w:r w:rsidRPr="005D6938">
        <w:rPr>
          <w:lang w:val="en-IN"/>
        </w:rPr>
        <w:t xml:space="preserve">                    output reg      lcd_rw;</w:t>
      </w:r>
    </w:p>
    <w:p w:rsidR="00DB5E59" w:rsidRPr="005D6938" w:rsidRDefault="00DB5E59" w:rsidP="00DB5E59">
      <w:pPr>
        <w:pStyle w:val="ListParagraph"/>
        <w:rPr>
          <w:lang w:val="en-IN"/>
        </w:rPr>
      </w:pPr>
      <w:r w:rsidRPr="005D6938">
        <w:rPr>
          <w:lang w:val="en-IN"/>
        </w:rPr>
        <w:t xml:space="preserve">                    output reg      lcd_7;</w:t>
      </w:r>
    </w:p>
    <w:p w:rsidR="00DB5E59" w:rsidRPr="005D6938" w:rsidRDefault="00DB5E59" w:rsidP="00DB5E59">
      <w:pPr>
        <w:pStyle w:val="ListParagraph"/>
        <w:rPr>
          <w:lang w:val="en-IN"/>
        </w:rPr>
      </w:pPr>
      <w:r w:rsidRPr="005D6938">
        <w:rPr>
          <w:lang w:val="en-IN"/>
        </w:rPr>
        <w:t xml:space="preserve">                    output reg      lcd_6;</w:t>
      </w:r>
    </w:p>
    <w:p w:rsidR="00DB5E59" w:rsidRPr="005D6938" w:rsidRDefault="00DB5E59" w:rsidP="00DB5E59">
      <w:pPr>
        <w:pStyle w:val="ListParagraph"/>
        <w:rPr>
          <w:lang w:val="en-IN"/>
        </w:rPr>
      </w:pPr>
      <w:r w:rsidRPr="005D6938">
        <w:rPr>
          <w:lang w:val="en-IN"/>
        </w:rPr>
        <w:t xml:space="preserve">                    output reg      lcd_5;</w:t>
      </w:r>
    </w:p>
    <w:p w:rsidR="00DB5E59" w:rsidRPr="005D6938" w:rsidRDefault="00DB5E59" w:rsidP="00DB5E59">
      <w:pPr>
        <w:pStyle w:val="ListParagraph"/>
        <w:rPr>
          <w:lang w:val="en-IN"/>
        </w:rPr>
      </w:pPr>
      <w:r w:rsidRPr="005D6938">
        <w:rPr>
          <w:lang w:val="en-IN"/>
        </w:rPr>
        <w:t xml:space="preserve">                    output reg      lcd_4;</w:t>
      </w:r>
    </w:p>
    <w:p w:rsidR="00DB5E59" w:rsidRPr="005D6938" w:rsidRDefault="00DB5E59" w:rsidP="00DB5E59">
      <w:pPr>
        <w:pStyle w:val="ListParagraph"/>
        <w:rPr>
          <w:lang w:val="en-IN"/>
        </w:rPr>
      </w:pPr>
      <w:r w:rsidRPr="005D6938">
        <w:rPr>
          <w:lang w:val="en-IN"/>
        </w:rPr>
        <w:t xml:space="preserve">                    output reg      lcd_e;</w:t>
      </w:r>
    </w:p>
    <w:p w:rsidR="00DB5E59" w:rsidRPr="005D6938" w:rsidRDefault="00DB5E59" w:rsidP="00DB5E59">
      <w:pPr>
        <w:pStyle w:val="ListParagraph"/>
        <w:rPr>
          <w:lang w:val="en-IN"/>
        </w:rPr>
      </w:pPr>
    </w:p>
    <w:p w:rsidR="00DB5E59" w:rsidRPr="005D6938" w:rsidRDefault="00DB5E59" w:rsidP="00DB5E59">
      <w:pPr>
        <w:pStyle w:val="ListParagraph"/>
        <w:rPr>
          <w:lang w:val="en-IN"/>
        </w:rPr>
      </w:pPr>
      <w:r w:rsidRPr="005D6938">
        <w:rPr>
          <w:lang w:val="en-IN"/>
        </w:rPr>
        <w:t xml:space="preserve">  always @ (posedge clk) begin</w:t>
      </w:r>
    </w:p>
    <w:p w:rsidR="00DB5E59" w:rsidRPr="005D6938" w:rsidRDefault="00DB5E59" w:rsidP="00DB5E59">
      <w:pPr>
        <w:pStyle w:val="ListParagraph"/>
        <w:rPr>
          <w:lang w:val="en-IN"/>
        </w:rPr>
      </w:pPr>
      <w:r w:rsidRPr="005D6938">
        <w:rPr>
          <w:lang w:val="en-IN"/>
        </w:rPr>
        <w:t xml:space="preserve">    if(en==1'b1) begin</w:t>
      </w:r>
    </w:p>
    <w:p w:rsidR="00DB5E59" w:rsidRPr="005D6938" w:rsidRDefault="00DB5E59" w:rsidP="00DB5E59">
      <w:pPr>
        <w:pStyle w:val="ListParagraph"/>
        <w:rPr>
          <w:lang w:val="en-IN"/>
        </w:rPr>
      </w:pPr>
      <w:r w:rsidRPr="005D6938">
        <w:rPr>
          <w:lang w:val="en-IN"/>
        </w:rPr>
        <w:tab/>
        <w:t xml:space="preserve"> count &lt;= count + 1;</w:t>
      </w:r>
    </w:p>
    <w:p w:rsidR="00DB5E59" w:rsidRPr="005D6938" w:rsidRDefault="00DB5E59" w:rsidP="00DB5E59">
      <w:pPr>
        <w:pStyle w:val="ListParagraph"/>
        <w:rPr>
          <w:lang w:val="en-IN"/>
        </w:rPr>
      </w:pPr>
      <w:r w:rsidRPr="005D6938">
        <w:rPr>
          <w:lang w:val="en-IN"/>
        </w:rPr>
        <w:t xml:space="preserve">         </w:t>
      </w:r>
    </w:p>
    <w:p w:rsidR="00DB5E59" w:rsidRPr="005D6938" w:rsidRDefault="00DB5E59" w:rsidP="00DB5E59">
      <w:pPr>
        <w:pStyle w:val="ListParagraph"/>
        <w:rPr>
          <w:lang w:val="en-IN"/>
        </w:rPr>
      </w:pPr>
      <w:r w:rsidRPr="005D6938">
        <w:rPr>
          <w:lang w:val="en-IN"/>
        </w:rPr>
        <w:t xml:space="preserve">    case (count[k+8:k+2])</w:t>
      </w:r>
    </w:p>
    <w:p w:rsidR="00DB5E59" w:rsidRPr="005D6938" w:rsidRDefault="00DB5E59" w:rsidP="00DB5E59">
      <w:pPr>
        <w:pStyle w:val="ListParagraph"/>
        <w:rPr>
          <w:lang w:val="en-IN"/>
        </w:rPr>
      </w:pPr>
      <w:r w:rsidRPr="005D6938">
        <w:rPr>
          <w:lang w:val="en-IN"/>
        </w:rPr>
        <w:t xml:space="preserve">       0: lcd_code &lt;= 6'b000010;    // function set</w:t>
      </w:r>
    </w:p>
    <w:p w:rsidR="00DB5E59" w:rsidRPr="005D6938" w:rsidRDefault="00DB5E59" w:rsidP="00DB5E59">
      <w:pPr>
        <w:pStyle w:val="ListParagraph"/>
        <w:rPr>
          <w:lang w:val="en-IN"/>
        </w:rPr>
      </w:pPr>
      <w:r w:rsidRPr="005D6938">
        <w:rPr>
          <w:lang w:val="en-IN"/>
        </w:rPr>
        <w:t xml:space="preserve">       1: lcd_code &lt;= 6'b000010;</w:t>
      </w:r>
    </w:p>
    <w:p w:rsidR="00DB5E59" w:rsidRPr="005D6938" w:rsidRDefault="00DB5E59" w:rsidP="00DB5E59">
      <w:pPr>
        <w:pStyle w:val="ListParagraph"/>
        <w:rPr>
          <w:lang w:val="en-IN"/>
        </w:rPr>
      </w:pPr>
      <w:r w:rsidRPr="005D6938">
        <w:rPr>
          <w:lang w:val="en-IN"/>
        </w:rPr>
        <w:t xml:space="preserve">       2: lcd_code &lt;= 6'b001100;</w:t>
      </w:r>
    </w:p>
    <w:p w:rsidR="00DB5E59" w:rsidRPr="005D6938" w:rsidRDefault="00DB5E59" w:rsidP="00DB5E59">
      <w:pPr>
        <w:pStyle w:val="ListParagraph"/>
        <w:rPr>
          <w:lang w:val="en-IN"/>
        </w:rPr>
      </w:pPr>
      <w:r w:rsidRPr="005D6938">
        <w:rPr>
          <w:lang w:val="en-IN"/>
        </w:rPr>
        <w:t xml:space="preserve">       3: lcd_code &lt;= 6'b000000;    // display on/off control</w:t>
      </w:r>
    </w:p>
    <w:p w:rsidR="00DB5E59" w:rsidRPr="005D6938" w:rsidRDefault="00DB5E59" w:rsidP="00DB5E59">
      <w:pPr>
        <w:pStyle w:val="ListParagraph"/>
        <w:rPr>
          <w:lang w:val="en-IN"/>
        </w:rPr>
      </w:pPr>
      <w:r w:rsidRPr="005D6938">
        <w:rPr>
          <w:lang w:val="en-IN"/>
        </w:rPr>
        <w:t xml:space="preserve">       4: lcd_code &lt;= 6'b001100;</w:t>
      </w:r>
    </w:p>
    <w:p w:rsidR="00DB5E59" w:rsidRPr="005D6938" w:rsidRDefault="00DB5E59" w:rsidP="00DB5E59">
      <w:pPr>
        <w:pStyle w:val="ListParagraph"/>
        <w:rPr>
          <w:lang w:val="en-IN"/>
        </w:rPr>
      </w:pPr>
      <w:r w:rsidRPr="005D6938">
        <w:rPr>
          <w:lang w:val="en-IN"/>
        </w:rPr>
        <w:t xml:space="preserve">       5: lcd_code &lt;= 6'b000000;    // display clear</w:t>
      </w:r>
    </w:p>
    <w:p w:rsidR="00DB5E59" w:rsidRPr="005D6938" w:rsidRDefault="00DB5E59" w:rsidP="00DB5E59">
      <w:pPr>
        <w:pStyle w:val="ListParagraph"/>
        <w:rPr>
          <w:lang w:val="en-IN"/>
        </w:rPr>
      </w:pPr>
      <w:r w:rsidRPr="005D6938">
        <w:rPr>
          <w:lang w:val="en-IN"/>
        </w:rPr>
        <w:t xml:space="preserve">       6: lcd_code &lt;= 6'b000001;</w:t>
      </w:r>
    </w:p>
    <w:p w:rsidR="00DB5E59" w:rsidRPr="005D6938" w:rsidRDefault="00DB5E59" w:rsidP="00DB5E59">
      <w:pPr>
        <w:pStyle w:val="ListParagraph"/>
        <w:rPr>
          <w:lang w:val="en-IN"/>
        </w:rPr>
      </w:pPr>
      <w:r w:rsidRPr="005D6938">
        <w:rPr>
          <w:lang w:val="en-IN"/>
        </w:rPr>
        <w:t xml:space="preserve">       7: lcd_code &lt;= 6'b000000;    // entry mode set</w:t>
      </w:r>
    </w:p>
    <w:p w:rsidR="00DB5E59" w:rsidRPr="005D6938" w:rsidRDefault="00DB5E59" w:rsidP="00DB5E59">
      <w:pPr>
        <w:pStyle w:val="ListParagraph"/>
        <w:rPr>
          <w:lang w:val="en-IN"/>
        </w:rPr>
      </w:pPr>
      <w:r w:rsidRPr="005D6938">
        <w:rPr>
          <w:lang w:val="en-IN"/>
        </w:rPr>
        <w:t xml:space="preserve">       8: lcd_code &lt;= 6'b000110;</w:t>
      </w:r>
    </w:p>
    <w:p w:rsidR="00DB5E59" w:rsidRPr="005D6938" w:rsidRDefault="00DB5E59" w:rsidP="00DB5E59">
      <w:pPr>
        <w:pStyle w:val="ListParagraph"/>
        <w:rPr>
          <w:lang w:val="en-IN"/>
        </w:rPr>
      </w:pPr>
      <w:r w:rsidRPr="005D6938">
        <w:rPr>
          <w:lang w:val="en-IN"/>
        </w:rPr>
        <w:t xml:space="preserve">       9: lcd_code &lt;= 6'h25;        // S</w:t>
      </w:r>
    </w:p>
    <w:p w:rsidR="00DB5E59" w:rsidRPr="005D6938" w:rsidRDefault="00DB5E59" w:rsidP="00DB5E59">
      <w:pPr>
        <w:pStyle w:val="ListParagraph"/>
        <w:rPr>
          <w:lang w:val="en-IN"/>
        </w:rPr>
      </w:pPr>
      <w:r w:rsidRPr="005D6938">
        <w:rPr>
          <w:lang w:val="en-IN"/>
        </w:rPr>
        <w:t xml:space="preserve">      10: lcd_code &lt;= 6'h23;</w:t>
      </w:r>
    </w:p>
    <w:p w:rsidR="00DB5E59" w:rsidRPr="005D6938" w:rsidRDefault="00DB5E59" w:rsidP="00DB5E59">
      <w:pPr>
        <w:pStyle w:val="ListParagraph"/>
        <w:rPr>
          <w:lang w:val="en-IN"/>
        </w:rPr>
      </w:pPr>
      <w:r w:rsidRPr="005D6938">
        <w:rPr>
          <w:lang w:val="en-IN"/>
        </w:rPr>
        <w:t xml:space="preserve">      11: lcd_code &lt;= 6'h24;        // C</w:t>
      </w:r>
    </w:p>
    <w:p w:rsidR="00DB5E59" w:rsidRPr="005D6938" w:rsidRDefault="00DB5E59" w:rsidP="00DB5E59">
      <w:pPr>
        <w:pStyle w:val="ListParagraph"/>
        <w:rPr>
          <w:lang w:val="en-IN"/>
        </w:rPr>
      </w:pPr>
      <w:r w:rsidRPr="005D6938">
        <w:rPr>
          <w:lang w:val="en-IN"/>
        </w:rPr>
        <w:t xml:space="preserve">      12: lcd_code &lt;= 6'h23;</w:t>
      </w:r>
    </w:p>
    <w:p w:rsidR="00DB5E59" w:rsidRPr="005D6938" w:rsidRDefault="00DB5E59" w:rsidP="00DB5E59">
      <w:pPr>
        <w:pStyle w:val="ListParagraph"/>
        <w:rPr>
          <w:lang w:val="en-IN"/>
        </w:rPr>
      </w:pPr>
      <w:r w:rsidRPr="005D6938">
        <w:rPr>
          <w:lang w:val="en-IN"/>
        </w:rPr>
        <w:t xml:space="preserve">      13: lcd_code &lt;= 6'h24;        // O</w:t>
      </w:r>
    </w:p>
    <w:p w:rsidR="00DB5E59" w:rsidRPr="005D6938" w:rsidRDefault="00DB5E59" w:rsidP="00DB5E59">
      <w:pPr>
        <w:pStyle w:val="ListParagraph"/>
        <w:rPr>
          <w:lang w:val="en-IN"/>
        </w:rPr>
      </w:pPr>
      <w:r w:rsidRPr="005D6938">
        <w:rPr>
          <w:lang w:val="en-IN"/>
        </w:rPr>
        <w:t xml:space="preserve">      14: lcd_code &lt;= 6'h2f;</w:t>
      </w:r>
    </w:p>
    <w:p w:rsidR="00DB5E59" w:rsidRPr="005D6938" w:rsidRDefault="00DB5E59" w:rsidP="00DB5E59">
      <w:pPr>
        <w:pStyle w:val="ListParagraph"/>
        <w:rPr>
          <w:lang w:val="en-IN"/>
        </w:rPr>
      </w:pPr>
      <w:r w:rsidRPr="005D6938">
        <w:rPr>
          <w:lang w:val="en-IN"/>
        </w:rPr>
        <w:t xml:space="preserve">      15: lcd_code &lt;= 6'h25;        // R</w:t>
      </w:r>
    </w:p>
    <w:p w:rsidR="00DB5E59" w:rsidRPr="005D6938" w:rsidRDefault="00DB5E59" w:rsidP="00DB5E59">
      <w:pPr>
        <w:pStyle w:val="ListParagraph"/>
        <w:rPr>
          <w:lang w:val="en-IN"/>
        </w:rPr>
      </w:pPr>
      <w:r w:rsidRPr="005D6938">
        <w:rPr>
          <w:lang w:val="en-IN"/>
        </w:rPr>
        <w:t xml:space="preserve">      16: lcd_code &lt;= 6'h22;</w:t>
      </w:r>
    </w:p>
    <w:p w:rsidR="00DB5E59" w:rsidRPr="005D6938" w:rsidRDefault="00DB5E59" w:rsidP="00DB5E59">
      <w:pPr>
        <w:pStyle w:val="ListParagraph"/>
        <w:rPr>
          <w:lang w:val="en-IN"/>
        </w:rPr>
      </w:pPr>
      <w:r w:rsidRPr="005D6938">
        <w:rPr>
          <w:lang w:val="en-IN"/>
        </w:rPr>
        <w:t xml:space="preserve">      17: lcd_code &lt;= 6'h24;        // E</w:t>
      </w:r>
    </w:p>
    <w:p w:rsidR="00DB5E59" w:rsidRPr="005D6938" w:rsidRDefault="00DB5E59" w:rsidP="00DB5E59">
      <w:pPr>
        <w:pStyle w:val="ListParagraph"/>
        <w:rPr>
          <w:lang w:val="en-IN"/>
        </w:rPr>
      </w:pPr>
      <w:r w:rsidRPr="005D6938">
        <w:rPr>
          <w:lang w:val="en-IN"/>
        </w:rPr>
        <w:t xml:space="preserve">      18: lcd_code &lt;= 6'h25;</w:t>
      </w:r>
    </w:p>
    <w:p w:rsidR="00DB5E59" w:rsidRPr="005D6938" w:rsidRDefault="00DB5E59" w:rsidP="00DB5E59">
      <w:pPr>
        <w:pStyle w:val="ListParagraph"/>
        <w:rPr>
          <w:lang w:val="en-IN"/>
        </w:rPr>
      </w:pPr>
      <w:r w:rsidRPr="005D6938">
        <w:rPr>
          <w:lang w:val="en-IN"/>
        </w:rPr>
        <w:t xml:space="preserve">      19: lcd_code &lt;= 6'h22;        // </w:t>
      </w:r>
    </w:p>
    <w:p w:rsidR="00DB5E59" w:rsidRPr="005D6938" w:rsidRDefault="00DB5E59" w:rsidP="00DB5E59">
      <w:pPr>
        <w:pStyle w:val="ListParagraph"/>
        <w:rPr>
          <w:lang w:val="en-IN"/>
        </w:rPr>
      </w:pPr>
      <w:r w:rsidRPr="005D6938">
        <w:rPr>
          <w:lang w:val="en-IN"/>
        </w:rPr>
        <w:t xml:space="preserve">      20: lcd_code &lt;= 6'h20;</w:t>
      </w:r>
    </w:p>
    <w:p w:rsidR="00DB5E59" w:rsidRPr="005D6938" w:rsidRDefault="00DB5E59" w:rsidP="00DB5E59">
      <w:pPr>
        <w:pStyle w:val="ListParagraph"/>
        <w:rPr>
          <w:lang w:val="en-IN"/>
        </w:rPr>
      </w:pPr>
      <w:r w:rsidRPr="005D6938">
        <w:rPr>
          <w:lang w:val="en-IN"/>
        </w:rPr>
        <w:t xml:space="preserve">      21: lcd_code &lt;= 6'b001100;        // first position of next line</w:t>
      </w:r>
    </w:p>
    <w:p w:rsidR="00DB5E59" w:rsidRPr="005D6938" w:rsidRDefault="00DB5E59" w:rsidP="00DB5E59">
      <w:pPr>
        <w:pStyle w:val="ListParagraph"/>
        <w:rPr>
          <w:lang w:val="en-IN"/>
        </w:rPr>
      </w:pPr>
      <w:r w:rsidRPr="005D6938">
        <w:rPr>
          <w:lang w:val="en-IN"/>
        </w:rPr>
        <w:t xml:space="preserve">      22: lcd_code &lt;= 6'b000000;</w:t>
      </w:r>
    </w:p>
    <w:p w:rsidR="00DB5E59" w:rsidRPr="005D6938" w:rsidRDefault="00DB5E59" w:rsidP="00DB5E59">
      <w:pPr>
        <w:pStyle w:val="ListParagraph"/>
        <w:rPr>
          <w:lang w:val="en-IN"/>
        </w:rPr>
      </w:pPr>
      <w:r w:rsidRPr="005D6938">
        <w:rPr>
          <w:lang w:val="en-IN"/>
        </w:rPr>
        <w:t xml:space="preserve">      23: lcd_code &lt;= 6'h25;        // P</w:t>
      </w:r>
    </w:p>
    <w:p w:rsidR="00DB5E59" w:rsidRPr="005D6938" w:rsidRDefault="00DB5E59" w:rsidP="00DB5E59">
      <w:pPr>
        <w:pStyle w:val="ListParagraph"/>
        <w:rPr>
          <w:lang w:val="en-IN"/>
        </w:rPr>
      </w:pPr>
      <w:r w:rsidRPr="005D6938">
        <w:rPr>
          <w:lang w:val="en-IN"/>
        </w:rPr>
        <w:t xml:space="preserve">      24: lcd_code &lt;= 6'h20;</w:t>
      </w:r>
    </w:p>
    <w:p w:rsidR="00DB5E59" w:rsidRPr="005D6938" w:rsidRDefault="00DB5E59" w:rsidP="00DB5E59">
      <w:pPr>
        <w:pStyle w:val="ListParagraph"/>
        <w:rPr>
          <w:lang w:val="en-IN"/>
        </w:rPr>
      </w:pPr>
      <w:r w:rsidRPr="005D6938">
        <w:rPr>
          <w:lang w:val="en-IN"/>
        </w:rPr>
        <w:t xml:space="preserve">      25: lcd_code &lt;= 6'h23;        // 1</w:t>
      </w:r>
    </w:p>
    <w:p w:rsidR="00DB5E59" w:rsidRPr="005D6938" w:rsidRDefault="00DB5E59" w:rsidP="00DB5E59">
      <w:pPr>
        <w:pStyle w:val="ListParagraph"/>
        <w:rPr>
          <w:lang w:val="en-IN"/>
        </w:rPr>
      </w:pPr>
      <w:r w:rsidRPr="005D6938">
        <w:rPr>
          <w:lang w:val="en-IN"/>
        </w:rPr>
        <w:lastRenderedPageBreak/>
        <w:t xml:space="preserve">      26: lcd_code &lt;= 6'h21;</w:t>
      </w:r>
    </w:p>
    <w:p w:rsidR="00DB5E59" w:rsidRPr="005D6938" w:rsidRDefault="00DB5E59" w:rsidP="00DB5E59">
      <w:pPr>
        <w:pStyle w:val="ListParagraph"/>
        <w:rPr>
          <w:lang w:val="en-IN"/>
        </w:rPr>
      </w:pPr>
      <w:r w:rsidRPr="005D6938">
        <w:rPr>
          <w:lang w:val="en-IN"/>
        </w:rPr>
        <w:t xml:space="preserve">      27: lcd_code &lt;= 6'h23;        // :</w:t>
      </w:r>
    </w:p>
    <w:p w:rsidR="00DB5E59" w:rsidRPr="005D6938" w:rsidRDefault="00DB5E59" w:rsidP="00DB5E59">
      <w:pPr>
        <w:pStyle w:val="ListParagraph"/>
        <w:rPr>
          <w:lang w:val="en-IN"/>
        </w:rPr>
      </w:pPr>
      <w:r w:rsidRPr="005D6938">
        <w:rPr>
          <w:lang w:val="en-IN"/>
        </w:rPr>
        <w:t xml:space="preserve">      28: lcd_code &lt;= 6'h2A;</w:t>
      </w:r>
    </w:p>
    <w:p w:rsidR="00DB5E59" w:rsidRPr="005D6938" w:rsidRDefault="00DB5E59" w:rsidP="00DB5E59">
      <w:pPr>
        <w:pStyle w:val="ListParagraph"/>
        <w:rPr>
          <w:lang w:val="en-IN"/>
        </w:rPr>
      </w:pPr>
      <w:r w:rsidRPr="005D6938">
        <w:rPr>
          <w:lang w:val="en-IN"/>
        </w:rPr>
        <w:t xml:space="preserve">      29: lcd_code &lt;= upper_nibble_tens1;        // 0</w:t>
      </w:r>
    </w:p>
    <w:p w:rsidR="00DB5E59" w:rsidRPr="005D6938" w:rsidRDefault="00DB5E59" w:rsidP="00DB5E59">
      <w:pPr>
        <w:pStyle w:val="ListParagraph"/>
        <w:rPr>
          <w:lang w:val="en-IN"/>
        </w:rPr>
      </w:pPr>
      <w:r w:rsidRPr="005D6938">
        <w:rPr>
          <w:lang w:val="en-IN"/>
        </w:rPr>
        <w:t xml:space="preserve">      30: lcd_code &lt;= lower_nibble_tens1;</w:t>
      </w:r>
    </w:p>
    <w:p w:rsidR="00DB5E59" w:rsidRPr="005D6938" w:rsidRDefault="00DB5E59" w:rsidP="00DB5E59">
      <w:pPr>
        <w:pStyle w:val="ListParagraph"/>
        <w:rPr>
          <w:lang w:val="en-IN"/>
        </w:rPr>
      </w:pPr>
      <w:r w:rsidRPr="005D6938">
        <w:rPr>
          <w:lang w:val="en-IN"/>
        </w:rPr>
        <w:t xml:space="preserve">      31: lcd_code &lt;= upper_nibble_ones1;        // 0</w:t>
      </w:r>
    </w:p>
    <w:p w:rsidR="00DB5E59" w:rsidRPr="005D6938" w:rsidRDefault="00DB5E59" w:rsidP="00DB5E59">
      <w:pPr>
        <w:pStyle w:val="ListParagraph"/>
        <w:rPr>
          <w:lang w:val="en-IN"/>
        </w:rPr>
      </w:pPr>
      <w:r w:rsidRPr="005D6938">
        <w:rPr>
          <w:lang w:val="en-IN"/>
        </w:rPr>
        <w:t xml:space="preserve">      32: lcd_code &lt;= lower_nibble_ones1;</w:t>
      </w:r>
    </w:p>
    <w:p w:rsidR="00DB5E59" w:rsidRPr="005D6938" w:rsidRDefault="00DB5E59" w:rsidP="00DB5E59">
      <w:pPr>
        <w:pStyle w:val="ListParagraph"/>
        <w:rPr>
          <w:lang w:val="en-IN"/>
        </w:rPr>
      </w:pPr>
      <w:r w:rsidRPr="005D6938">
        <w:rPr>
          <w:lang w:val="en-IN"/>
        </w:rPr>
        <w:t xml:space="preserve">      33: lcd_code &lt;= 6'h22;        // </w:t>
      </w:r>
    </w:p>
    <w:p w:rsidR="00DB5E59" w:rsidRPr="005D6938" w:rsidRDefault="00DB5E59" w:rsidP="00DB5E59">
      <w:pPr>
        <w:pStyle w:val="ListParagraph"/>
        <w:rPr>
          <w:lang w:val="en-IN"/>
        </w:rPr>
      </w:pPr>
      <w:r w:rsidRPr="005D6938">
        <w:rPr>
          <w:lang w:val="en-IN"/>
        </w:rPr>
        <w:t xml:space="preserve">      34: lcd_code &lt;= 6'h20;</w:t>
      </w:r>
    </w:p>
    <w:p w:rsidR="00DB5E59" w:rsidRPr="005D6938" w:rsidRDefault="00DB5E59" w:rsidP="00DB5E59">
      <w:pPr>
        <w:pStyle w:val="ListParagraph"/>
        <w:rPr>
          <w:lang w:val="en-IN"/>
        </w:rPr>
      </w:pPr>
      <w:r w:rsidRPr="005D6938">
        <w:rPr>
          <w:lang w:val="en-IN"/>
        </w:rPr>
        <w:t xml:space="preserve">      35: lcd_code &lt;= 6'h22;        // </w:t>
      </w:r>
    </w:p>
    <w:p w:rsidR="00DB5E59" w:rsidRPr="005D6938" w:rsidRDefault="00DB5E59" w:rsidP="00DB5E59">
      <w:pPr>
        <w:pStyle w:val="ListParagraph"/>
        <w:rPr>
          <w:lang w:val="en-IN"/>
        </w:rPr>
      </w:pPr>
      <w:r w:rsidRPr="005D6938">
        <w:rPr>
          <w:lang w:val="en-IN"/>
        </w:rPr>
        <w:t xml:space="preserve">      36: lcd_code &lt;= 6'h20;</w:t>
      </w:r>
    </w:p>
    <w:p w:rsidR="00DB5E59" w:rsidRPr="005D6938" w:rsidRDefault="00DB5E59" w:rsidP="00DB5E59">
      <w:pPr>
        <w:pStyle w:val="ListParagraph"/>
        <w:rPr>
          <w:lang w:val="en-IN"/>
        </w:rPr>
      </w:pPr>
      <w:r w:rsidRPr="005D6938">
        <w:rPr>
          <w:lang w:val="en-IN"/>
        </w:rPr>
        <w:t xml:space="preserve">      37: lcd_code &lt;= 6'h22;        // </w:t>
      </w:r>
    </w:p>
    <w:p w:rsidR="00DB5E59" w:rsidRPr="005D6938" w:rsidRDefault="00DB5E59" w:rsidP="00DB5E59">
      <w:pPr>
        <w:pStyle w:val="ListParagraph"/>
        <w:rPr>
          <w:lang w:val="en-IN"/>
        </w:rPr>
      </w:pPr>
      <w:r w:rsidRPr="005D6938">
        <w:rPr>
          <w:lang w:val="en-IN"/>
        </w:rPr>
        <w:t xml:space="preserve">      38: lcd_code &lt;= 6'h20;</w:t>
      </w:r>
    </w:p>
    <w:p w:rsidR="00DB5E59" w:rsidRPr="005D6938" w:rsidRDefault="00DB5E59" w:rsidP="00DB5E59">
      <w:pPr>
        <w:pStyle w:val="ListParagraph"/>
        <w:rPr>
          <w:lang w:val="en-IN"/>
        </w:rPr>
      </w:pPr>
      <w:r w:rsidRPr="005D6938">
        <w:rPr>
          <w:lang w:val="en-IN"/>
        </w:rPr>
        <w:t xml:space="preserve">      39: lcd_code &lt;= 6'h25;        // P</w:t>
      </w:r>
    </w:p>
    <w:p w:rsidR="00DB5E59" w:rsidRPr="005D6938" w:rsidRDefault="00DB5E59" w:rsidP="00DB5E59">
      <w:pPr>
        <w:pStyle w:val="ListParagraph"/>
        <w:rPr>
          <w:lang w:val="en-IN"/>
        </w:rPr>
      </w:pPr>
      <w:r w:rsidRPr="005D6938">
        <w:rPr>
          <w:lang w:val="en-IN"/>
        </w:rPr>
        <w:t xml:space="preserve">      40: lcd_code &lt;= 6'h20;</w:t>
      </w:r>
    </w:p>
    <w:p w:rsidR="00DB5E59" w:rsidRPr="005D6938" w:rsidRDefault="00DB5E59" w:rsidP="00DB5E59">
      <w:pPr>
        <w:pStyle w:val="ListParagraph"/>
        <w:rPr>
          <w:lang w:val="en-IN"/>
        </w:rPr>
      </w:pPr>
      <w:r w:rsidRPr="005D6938">
        <w:rPr>
          <w:lang w:val="en-IN"/>
        </w:rPr>
        <w:t xml:space="preserve">      41: lcd_code &lt;= 6'h23;        // 2</w:t>
      </w:r>
    </w:p>
    <w:p w:rsidR="00DB5E59" w:rsidRPr="005D6938" w:rsidRDefault="00DB5E59" w:rsidP="00DB5E59">
      <w:pPr>
        <w:pStyle w:val="ListParagraph"/>
        <w:rPr>
          <w:lang w:val="en-IN"/>
        </w:rPr>
      </w:pPr>
      <w:r w:rsidRPr="005D6938">
        <w:rPr>
          <w:lang w:val="en-IN"/>
        </w:rPr>
        <w:t xml:space="preserve">      42: lcd_code &lt;= 6'h22;</w:t>
      </w:r>
    </w:p>
    <w:p w:rsidR="00DB5E59" w:rsidRPr="005D6938" w:rsidRDefault="00DB5E59" w:rsidP="00DB5E59">
      <w:pPr>
        <w:pStyle w:val="ListParagraph"/>
        <w:rPr>
          <w:lang w:val="en-IN"/>
        </w:rPr>
      </w:pPr>
      <w:r w:rsidRPr="005D6938">
        <w:rPr>
          <w:lang w:val="en-IN"/>
        </w:rPr>
        <w:t xml:space="preserve">      43: lcd_code &lt;= 6'h23;        // :</w:t>
      </w:r>
    </w:p>
    <w:p w:rsidR="00DB5E59" w:rsidRPr="005D6938" w:rsidRDefault="00DB5E59" w:rsidP="00DB5E59">
      <w:pPr>
        <w:pStyle w:val="ListParagraph"/>
        <w:rPr>
          <w:lang w:val="en-IN"/>
        </w:rPr>
      </w:pPr>
      <w:r w:rsidRPr="005D6938">
        <w:rPr>
          <w:lang w:val="en-IN"/>
        </w:rPr>
        <w:t xml:space="preserve">      44: lcd_code &lt;= 6'h2A;</w:t>
      </w:r>
    </w:p>
    <w:p w:rsidR="00DB5E59" w:rsidRPr="005D6938" w:rsidRDefault="00DB5E59" w:rsidP="00DB5E59">
      <w:pPr>
        <w:pStyle w:val="ListParagraph"/>
        <w:rPr>
          <w:lang w:val="en-IN"/>
        </w:rPr>
      </w:pPr>
      <w:r w:rsidRPr="005D6938">
        <w:rPr>
          <w:lang w:val="en-IN"/>
        </w:rPr>
        <w:t xml:space="preserve">      45: lcd_code &lt;= upper_nibble_tens2;        // 0</w:t>
      </w:r>
    </w:p>
    <w:p w:rsidR="00DB5E59" w:rsidRPr="005D6938" w:rsidRDefault="00DB5E59" w:rsidP="00DB5E59">
      <w:pPr>
        <w:pStyle w:val="ListParagraph"/>
        <w:rPr>
          <w:lang w:val="en-IN"/>
        </w:rPr>
      </w:pPr>
      <w:r w:rsidRPr="005D6938">
        <w:rPr>
          <w:lang w:val="en-IN"/>
        </w:rPr>
        <w:t xml:space="preserve">      46: lcd_code &lt;= lower_nibble_tens2;</w:t>
      </w:r>
    </w:p>
    <w:p w:rsidR="00DB5E59" w:rsidRPr="005D6938" w:rsidRDefault="00DB5E59" w:rsidP="00DB5E59">
      <w:pPr>
        <w:pStyle w:val="ListParagraph"/>
        <w:rPr>
          <w:lang w:val="en-IN"/>
        </w:rPr>
      </w:pPr>
      <w:r w:rsidRPr="005D6938">
        <w:rPr>
          <w:lang w:val="en-IN"/>
        </w:rPr>
        <w:t xml:space="preserve">      47: lcd_code &lt;= upper_nibble_ones2;        // 0</w:t>
      </w:r>
    </w:p>
    <w:p w:rsidR="00DB5E59" w:rsidRPr="005D6938" w:rsidRDefault="00DB5E59" w:rsidP="00DB5E59">
      <w:pPr>
        <w:pStyle w:val="ListParagraph"/>
        <w:rPr>
          <w:lang w:val="en-IN"/>
        </w:rPr>
      </w:pPr>
      <w:r w:rsidRPr="005D6938">
        <w:rPr>
          <w:lang w:val="en-IN"/>
        </w:rPr>
        <w:t xml:space="preserve">      48: lcd_code &lt;= lower_nibble_ones2;</w:t>
      </w:r>
    </w:p>
    <w:p w:rsidR="00DB5E59" w:rsidRPr="005D6938" w:rsidRDefault="00DB5E59" w:rsidP="00DB5E59">
      <w:pPr>
        <w:pStyle w:val="ListParagraph"/>
        <w:rPr>
          <w:lang w:val="en-IN"/>
        </w:rPr>
      </w:pPr>
      <w:r w:rsidRPr="005D6938">
        <w:rPr>
          <w:lang w:val="en-IN"/>
        </w:rPr>
        <w:t xml:space="preserve">      49: lcd_code &lt;= 6'h22;        // </w:t>
      </w:r>
    </w:p>
    <w:p w:rsidR="00DB5E59" w:rsidRPr="005D6938" w:rsidRDefault="00DB5E59" w:rsidP="00DB5E59">
      <w:pPr>
        <w:pStyle w:val="ListParagraph"/>
        <w:rPr>
          <w:lang w:val="en-IN"/>
        </w:rPr>
      </w:pPr>
      <w:r w:rsidRPr="005D6938">
        <w:rPr>
          <w:lang w:val="en-IN"/>
        </w:rPr>
        <w:t xml:space="preserve">      50: lcd_code &lt;= 6'h20; </w:t>
      </w:r>
    </w:p>
    <w:p w:rsidR="00DB5E59" w:rsidRPr="005D6938" w:rsidRDefault="00DB5E59" w:rsidP="00DB5E59">
      <w:pPr>
        <w:pStyle w:val="ListParagraph"/>
        <w:rPr>
          <w:lang w:val="en-IN"/>
        </w:rPr>
      </w:pPr>
      <w:r w:rsidRPr="005D6938">
        <w:rPr>
          <w:lang w:val="en-IN"/>
        </w:rPr>
        <w:t xml:space="preserve">      51: lcd_code &lt;= 6'h22;        // </w:t>
      </w:r>
    </w:p>
    <w:p w:rsidR="00DB5E59" w:rsidRPr="005D6938" w:rsidRDefault="00DB5E59" w:rsidP="00DB5E59">
      <w:pPr>
        <w:pStyle w:val="ListParagraph"/>
        <w:rPr>
          <w:lang w:val="en-IN"/>
        </w:rPr>
      </w:pPr>
      <w:r w:rsidRPr="005D6938">
        <w:rPr>
          <w:lang w:val="en-IN"/>
        </w:rPr>
        <w:t xml:space="preserve">      52: lcd_code &lt;= 6'h20; </w:t>
      </w:r>
    </w:p>
    <w:p w:rsidR="00DB5E59" w:rsidRPr="005D6938" w:rsidRDefault="00DB5E59" w:rsidP="00DB5E59">
      <w:pPr>
        <w:pStyle w:val="ListParagraph"/>
        <w:rPr>
          <w:lang w:val="en-IN"/>
        </w:rPr>
      </w:pPr>
      <w:r w:rsidRPr="005D6938">
        <w:rPr>
          <w:lang w:val="en-IN"/>
        </w:rPr>
        <w:t xml:space="preserve">      53: lcd_code &lt;= 6'h22;        // </w:t>
      </w:r>
    </w:p>
    <w:p w:rsidR="00DB5E59" w:rsidRPr="005D6938" w:rsidRDefault="00DB5E59" w:rsidP="00DB5E59">
      <w:pPr>
        <w:pStyle w:val="ListParagraph"/>
        <w:rPr>
          <w:lang w:val="en-IN"/>
        </w:rPr>
      </w:pPr>
      <w:r w:rsidRPr="005D6938">
        <w:rPr>
          <w:lang w:val="en-IN"/>
        </w:rPr>
        <w:t xml:space="preserve">      54: lcd_code &lt;= 6'h20; </w:t>
      </w:r>
    </w:p>
    <w:p w:rsidR="00DB5E59" w:rsidRPr="005D6938" w:rsidRDefault="00DB5E59" w:rsidP="00DB5E59">
      <w:pPr>
        <w:pStyle w:val="ListParagraph"/>
        <w:rPr>
          <w:lang w:val="en-IN"/>
        </w:rPr>
      </w:pPr>
      <w:r w:rsidRPr="005D6938">
        <w:rPr>
          <w:lang w:val="en-IN"/>
        </w:rPr>
        <w:t xml:space="preserve">      55: lcd_code &lt;= 6'h22;        // </w:t>
      </w:r>
    </w:p>
    <w:p w:rsidR="00DB5E59" w:rsidRPr="005D6938" w:rsidRDefault="00DB5E59" w:rsidP="00DB5E59">
      <w:pPr>
        <w:pStyle w:val="ListParagraph"/>
        <w:rPr>
          <w:lang w:val="en-IN"/>
        </w:rPr>
      </w:pPr>
      <w:r w:rsidRPr="005D6938">
        <w:rPr>
          <w:lang w:val="en-IN"/>
        </w:rPr>
        <w:t xml:space="preserve">      56: begin lcd_code &lt;= 6'h20; count[k+8:k+2]&lt;= 6'd21; end</w:t>
      </w:r>
    </w:p>
    <w:p w:rsidR="00DB5E59" w:rsidRPr="005D6938" w:rsidRDefault="00DB5E59" w:rsidP="00DB5E59">
      <w:pPr>
        <w:pStyle w:val="ListParagraph"/>
        <w:rPr>
          <w:lang w:val="en-IN"/>
        </w:rPr>
      </w:pPr>
      <w:r w:rsidRPr="005D6938">
        <w:rPr>
          <w:lang w:val="en-IN"/>
        </w:rPr>
        <w:t xml:space="preserve">      </w:t>
      </w:r>
    </w:p>
    <w:p w:rsidR="00DB5E59" w:rsidRPr="005D6938" w:rsidRDefault="00DB5E59" w:rsidP="00DB5E59">
      <w:pPr>
        <w:pStyle w:val="ListParagraph"/>
        <w:rPr>
          <w:lang w:val="en-IN"/>
        </w:rPr>
      </w:pPr>
      <w:r w:rsidRPr="005D6938">
        <w:rPr>
          <w:lang w:val="en-IN"/>
        </w:rPr>
        <w:t xml:space="preserve">      default: lcd_code &lt;= 6'b010000;</w:t>
      </w:r>
    </w:p>
    <w:p w:rsidR="00DB5E59" w:rsidRPr="005D6938" w:rsidRDefault="00DB5E59" w:rsidP="00DB5E59">
      <w:pPr>
        <w:pStyle w:val="ListParagraph"/>
        <w:rPr>
          <w:lang w:val="en-IN"/>
        </w:rPr>
      </w:pPr>
      <w:r w:rsidRPr="005D6938">
        <w:rPr>
          <w:lang w:val="en-IN"/>
        </w:rPr>
        <w:t xml:space="preserve">    endcase</w:t>
      </w:r>
    </w:p>
    <w:p w:rsidR="00DB5E59" w:rsidRPr="005D6938" w:rsidRDefault="00DB5E59" w:rsidP="00DB5E59">
      <w:pPr>
        <w:pStyle w:val="ListParagraph"/>
        <w:rPr>
          <w:lang w:val="en-IN"/>
        </w:rPr>
      </w:pPr>
      <w:r w:rsidRPr="005D6938">
        <w:rPr>
          <w:lang w:val="en-IN"/>
        </w:rPr>
        <w:t xml:space="preserve">    if (lcd_rw)</w:t>
      </w:r>
    </w:p>
    <w:p w:rsidR="00DB5E59" w:rsidRPr="005D6938" w:rsidRDefault="00DB5E59" w:rsidP="00DB5E59">
      <w:pPr>
        <w:pStyle w:val="ListParagraph"/>
        <w:rPr>
          <w:lang w:val="en-IN"/>
        </w:rPr>
      </w:pPr>
      <w:r w:rsidRPr="005D6938">
        <w:rPr>
          <w:lang w:val="en-IN"/>
        </w:rPr>
        <w:t xml:space="preserve">      lcd_busy &lt;= 0;</w:t>
      </w:r>
    </w:p>
    <w:p w:rsidR="00DB5E59" w:rsidRPr="005D6938" w:rsidRDefault="00DB5E59" w:rsidP="00DB5E59">
      <w:pPr>
        <w:pStyle w:val="ListParagraph"/>
        <w:rPr>
          <w:lang w:val="en-IN"/>
        </w:rPr>
      </w:pPr>
      <w:r w:rsidRPr="005D6938">
        <w:rPr>
          <w:lang w:val="en-IN"/>
        </w:rPr>
        <w:t xml:space="preserve">    lcd_stb &lt;= ^count[k+1:k+0] &amp; ~lcd_rw &amp; lcd_busy;  // clkrate / 2^(k+2)</w:t>
      </w:r>
    </w:p>
    <w:p w:rsidR="00DB5E59" w:rsidRPr="005D6938" w:rsidRDefault="00DB5E59" w:rsidP="00DB5E59">
      <w:pPr>
        <w:pStyle w:val="ListParagraph"/>
        <w:rPr>
          <w:lang w:val="en-IN"/>
        </w:rPr>
      </w:pPr>
      <w:r w:rsidRPr="005D6938">
        <w:rPr>
          <w:lang w:val="en-IN"/>
        </w:rPr>
        <w:t xml:space="preserve">    lcd_stuff &lt;= {lcd_stb,lcd_code};</w:t>
      </w:r>
    </w:p>
    <w:p w:rsidR="00DB5E59" w:rsidRPr="005D6938" w:rsidRDefault="00DB5E59" w:rsidP="00DB5E59">
      <w:pPr>
        <w:pStyle w:val="ListParagraph"/>
        <w:rPr>
          <w:lang w:val="en-IN"/>
        </w:rPr>
      </w:pPr>
      <w:r w:rsidRPr="005D6938">
        <w:rPr>
          <w:lang w:val="en-IN"/>
        </w:rPr>
        <w:t xml:space="preserve">    {lcd_e,lcd_rs,lcd_rw,lcd_7,lcd_6,lcd_5,lcd_4} &lt;= lcd_stuff;</w:t>
      </w:r>
    </w:p>
    <w:p w:rsidR="00DB5E59" w:rsidRPr="005D6938" w:rsidRDefault="00DB5E59" w:rsidP="00DB5E59">
      <w:pPr>
        <w:pStyle w:val="ListParagraph"/>
        <w:rPr>
          <w:lang w:val="en-IN"/>
        </w:rPr>
      </w:pPr>
      <w:r w:rsidRPr="005D6938">
        <w:rPr>
          <w:lang w:val="en-IN"/>
        </w:rPr>
        <w:t xml:space="preserve">   end</w:t>
      </w:r>
    </w:p>
    <w:p w:rsidR="00DB5E59" w:rsidRPr="005D6938" w:rsidRDefault="00DB5E59" w:rsidP="00DB5E59">
      <w:pPr>
        <w:pStyle w:val="ListParagraph"/>
        <w:rPr>
          <w:lang w:val="en-IN"/>
        </w:rPr>
      </w:pPr>
      <w:r w:rsidRPr="005D6938">
        <w:rPr>
          <w:lang w:val="en-IN"/>
        </w:rPr>
        <w:t xml:space="preserve">   else</w:t>
      </w:r>
    </w:p>
    <w:p w:rsidR="00DB5E59" w:rsidRPr="005D6938" w:rsidRDefault="00DB5E59" w:rsidP="00DB5E59">
      <w:pPr>
        <w:pStyle w:val="ListParagraph"/>
        <w:rPr>
          <w:lang w:val="en-IN"/>
        </w:rPr>
      </w:pPr>
      <w:r w:rsidRPr="005D6938">
        <w:rPr>
          <w:lang w:val="en-IN"/>
        </w:rPr>
        <w:t xml:space="preserve">   begin</w:t>
      </w:r>
    </w:p>
    <w:p w:rsidR="00DB5E59" w:rsidRPr="005D6938" w:rsidRDefault="00DB5E59" w:rsidP="00DB5E59">
      <w:pPr>
        <w:pStyle w:val="ListParagraph"/>
        <w:rPr>
          <w:lang w:val="en-IN"/>
        </w:rPr>
      </w:pPr>
      <w:r w:rsidRPr="005D6938">
        <w:rPr>
          <w:lang w:val="en-IN"/>
        </w:rPr>
        <w:t xml:space="preserve">    count[k+8:k+2]&lt;= 6'd0;</w:t>
      </w:r>
    </w:p>
    <w:p w:rsidR="00DB5E59" w:rsidRPr="005D6938" w:rsidRDefault="00DB5E59" w:rsidP="00DB5E59">
      <w:pPr>
        <w:pStyle w:val="ListParagraph"/>
        <w:rPr>
          <w:lang w:val="en-IN"/>
        </w:rPr>
      </w:pPr>
      <w:r w:rsidRPr="005D6938">
        <w:rPr>
          <w:lang w:val="en-IN"/>
        </w:rPr>
        <w:t xml:space="preserve">   end</w:t>
      </w:r>
    </w:p>
    <w:p w:rsidR="00DB5E59" w:rsidRPr="005D6938" w:rsidRDefault="00DB5E59" w:rsidP="00DB5E59">
      <w:pPr>
        <w:pStyle w:val="ListParagraph"/>
        <w:rPr>
          <w:lang w:val="en-IN"/>
        </w:rPr>
      </w:pPr>
    </w:p>
    <w:p w:rsidR="00DB5E59" w:rsidRPr="005D6938" w:rsidRDefault="00DB5E59" w:rsidP="00DB5E59">
      <w:pPr>
        <w:pStyle w:val="ListParagraph"/>
        <w:rPr>
          <w:lang w:val="en-IN"/>
        </w:rPr>
      </w:pPr>
      <w:r w:rsidRPr="005D6938">
        <w:rPr>
          <w:lang w:val="en-IN"/>
        </w:rPr>
        <w:t xml:space="preserve">   end</w:t>
      </w:r>
      <w:r w:rsidRPr="005D6938">
        <w:rPr>
          <w:lang w:val="en-IN"/>
        </w:rPr>
        <w:tab/>
        <w:t xml:space="preserve"> </w:t>
      </w:r>
    </w:p>
    <w:p w:rsidR="00DB5E59" w:rsidRPr="005D6938" w:rsidRDefault="00DB5E59" w:rsidP="00DB5E59">
      <w:pPr>
        <w:pStyle w:val="ListParagraph"/>
        <w:rPr>
          <w:lang w:val="en-IN"/>
        </w:rPr>
      </w:pPr>
      <w:r w:rsidRPr="005D6938">
        <w:rPr>
          <w:lang w:val="en-IN"/>
        </w:rPr>
        <w:tab/>
        <w:t xml:space="preserve">   </w:t>
      </w:r>
    </w:p>
    <w:p w:rsidR="00DB5E59" w:rsidRDefault="00DB5E59" w:rsidP="00DB5E59">
      <w:pPr>
        <w:pStyle w:val="ListParagraph"/>
        <w:rPr>
          <w:lang w:val="en-IN"/>
        </w:rPr>
      </w:pPr>
      <w:r w:rsidRPr="005D6938">
        <w:rPr>
          <w:lang w:val="en-IN"/>
        </w:rPr>
        <w:t>endmodule</w:t>
      </w:r>
    </w:p>
    <w:p w:rsidR="003A03A1" w:rsidRPr="003A03A1" w:rsidRDefault="003A03A1" w:rsidP="00192A2A">
      <w:pPr>
        <w:pStyle w:val="ListParagraph"/>
        <w:numPr>
          <w:ilvl w:val="0"/>
          <w:numId w:val="68"/>
        </w:num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lastRenderedPageBreak/>
        <w:t>RAM.v</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//ECE 6370 Advanced Digital Design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//Team: Digital Fortress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//This is the RAM initialization module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megafunction wizard: %RAM: 1-PORT%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GENERATION: STANDARD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VERSION: WM1.0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MODULE: altsyncram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File Name: RAM.v</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Megafunction Name(s):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Simulation Library Files(s):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altera_mf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THIS IS A WIZARD-GENERATED FILE. DO NOT EDIT THIS FILE!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16.1.0 Build 196 10/24/2016 SJ Lite Edition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//Copyright (C) 2016  Intel Corporation. All rights reserved.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//Your use of Intel Corporation's design tools, logic functions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//and other software and tools, and its AMPP partner logic</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//functions, and any output files from any of the foregoing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//(including device programming or simulation files), and any</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//associated documentation or information are expressly subject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//to the terms and conditions of the Intel Program License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//Subscription Agreement, the Intel Quartus Prime License Agreement,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//the Intel MegaCore Function License Agreement, or other</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//applicable license agreement, including, without limitation,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//that your use is for the sole purpose of programming logic</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//devices manufactured by Intel and sold by Intel or its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//authorized distributors.  Please refer to the applicable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//agreement for further details.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synopsys translate_off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`timescale 1 ps / 1 ps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synopsys translate_on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module RAM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data,</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wren,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q);</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[2:0]  address;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clock;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[7:0]  data;</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wren;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output  [7:0]  q;</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`ifndef ALTERA_RESERVED_QIS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synopsys translate_off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`endif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tri1          clock;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lastRenderedPageBreak/>
        <w:t>`ifndef ALTERA_RESERVED_QIS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synopsys translate_on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`endif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wire [7:0] sub_wire0;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wire [7:0] q = sub_wire0[7:0];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         altsyncram_component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.address_a (address),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.clock0 (clock),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.data_a (data),</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.wren_a (wren),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.q_a (sub_wire0),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.aclr0 (1'b0),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.aclr1 (1'b0),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.address_b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.addressstall_a (1'b0),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.addressstall_b (1'b0),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.byteena_a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.byteena_b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.clock1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.clocken0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.clocken1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.clocken2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.clocken3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.data_b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.eccstatus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.q_b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.rden_a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.rden_b (1'b1),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.wren_b (1'b0));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defparam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altsyncram_component.clock_enable_input_a = "BYPASS",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altsyncram_component.clock_enable_output_a = "BYPASS",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altsyncram_component.init_file = "RAM_Score_init.mif",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altsyncram_component.intended_device_family = "Cyclone IV 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altsyncram_component.lpm_hint = "ENABLE_RUNTIME_MOD=NO",</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altsyncram_component.lpm_type = "altsyncram",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altsyncram_component.numwords_a =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altsyncram_component.operation_mode = "SINGLE_PORT",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altsyncram_component.outdata_aclr_a = "NONE",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altsyncram_component.outdata_reg_a = "CLOCK0",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altsyncram_component.power_up_uninitialized =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altsyncram_component.read_during_write_mode_port_a = "NEW_DATA_NO_NBE_READ",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altsyncram_component.widthad_a = 3,</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altsyncram_component.width_a =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altsyncram_component.width_byteena_a =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endmodule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CNX file retrieval info</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ADDRESSSTALL_A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AclrAddr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AclrByte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AclrData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AclrOutput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lastRenderedPageBreak/>
        <w:t>// Retrieval info: PRIVATE: BYTE_ENABLE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BYTE_SIZE NUMERIC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BlankMemory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CLOCK_ENABLE_INPUT_A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CLOCK_ENABLE_OUTPUT_A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Clken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DataBusSeparated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IMPLEMENT_IN_LES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INIT_FILE_LAYOUT STRING "PORT_A"</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INIT_TO_SIM_X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INTENDED_DEVICE_FAMILY STRING "Cyclone IV 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JTAG_ENABLED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JTAG_ID STRING "NONE"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MAXIMUM_DEPTH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MIFfilename STRING "RAM_Score_init.mif"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NUMWORDS_A NUMERIC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RAM_BLOCK_TYPE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READ_DURING_WRITE_MODE_PORT_A NUMERIC "3"</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RegAddr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RegData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RegOutput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SYNTH_WRAPPER_GEN_POSTFIX STRING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SingleClock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UseDQRAM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WRCONTROL_ACLR_A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WidthAddr NUMERIC "3"</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WidthData NUMERIC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PRIVATE: rden NUMERIC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LIBRARY: altera_mf altera_mf.altera_mf_components.all</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CLOCK_ENABLE_INPUT_A STRING "BYPASS"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CLOCK_ENABLE_OUTPUT_A STRING "BYPASS"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INIT_FILE STRING "RAM_Score_init.mif"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INTENDED_DEVICE_FAMILY STRING "Cyclone IV 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LPM_HINT STRING "ENABLE_RUNTIME_MOD=NO"</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LPM_TYPE STRING "altsyncram"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NUMWORDS_A NUMERIC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OPERATION_MODE STRING "SINGLE_PORT"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OUTDATA_ACLR_A STRING "NONE"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OUTDATA_REG_A STRING "CLOCK0"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POWER_UP_UNINITIALIZED STRING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READ_DURING_WRITE_MODE_PORT_A STRING "NEW_DATA_NO_NBE_READ"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WIDTHAD_A NUMERIC "3"</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WIDTH_A NUMERIC "8"</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CONSTANT: WIDTH_BYTEENA_A NUMERIC "1"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USED_PORT: address 0 0 3 0 INPUT NODEFVAL "address[2..0]"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USED_PORT: clock 0 0 0 0 INPUT VCC "clock"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USED_PORT: data 0 0 8 0 INPUT NODEFVAL "data[7..0]"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USED_PORT: q 0 0 8 0 OUTPUT NODEFVAL "q[7..0]"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USED_PORT: wren 0 0 0 0 INPUT NODEFVAL "wren"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CONNECT: @address_a 0 0 3 0 address 0 0 3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CONNECT: @clock0 0 0 0 0 clock 0 0 0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CONNECT: @data_a 0 0 8 0 data 0 0 8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CONNECT: @wren_a 0 0 0 0 wren 0 0 0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CONNECT: q 0 0 8 0 @q_a 0 0 8 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GEN_FILE: TYPE_NORMAL RAM.v TRUE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GEN_FILE: TYPE_NORMAL RAM.inc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GEN_FILE: TYPE_NORMAL RAM.cmp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GEN_FILE: TYPE_NORMAL RAM.bsf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GEN_FILE: TYPE_NORMAL RAM_inst.v FALSE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lastRenderedPageBreak/>
        <w:t>// Retrieval info: GEN_FILE: TYPE_NORMAL RAM_bb.v TRUE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Retrieval info: LIB_FILE: altera_mf</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192A2A">
      <w:pPr>
        <w:pStyle w:val="ListParagraph"/>
        <w:numPr>
          <w:ilvl w:val="0"/>
          <w:numId w:val="68"/>
        </w:num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b/>
          <w:bCs/>
          <w:color w:val="222222"/>
          <w:sz w:val="19"/>
          <w:szCs w:val="19"/>
          <w:lang w:val="en-IN" w:eastAsia="en-IN"/>
        </w:rPr>
        <w:t>RAM_Controller module: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//ECE 6370 Advanced Digital Design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//Team: Digital Fortress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//This is the ram controller module with rdwr_in, id, d_ram, data_in as input and rdwr, addr, d_in, d_out as ouputs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module RAM_Controller(clk,rst,rdwr_in, id,data_in,d_ram,rdwr,addr,d_in,d_out);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input clk,rst;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input rdwr_in;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input [2:0]id;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input [7:0]d_ram, data_in;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output reg rdwr;</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output reg [2:0]addr;</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output reg [7:0]d_in;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output reg [7:0]d_out;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reg ram_init_flag;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reg [3:0]State;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reg [7:0]d_ram_reg;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parameter INIT=4'd0, READ= 4'd1, WAIT1 = 4'd2, WAIT2= 4'd3,READING=4'd4, OUT=4'd5, WRITE=4'd6, WAIT3=4'd7, WAIT4=4'd8, WRITING=4'd9, END=4'd10;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always@(posedge clk)</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if(rst==0)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addr&lt;=3'd0;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d_in&lt;=8'd0;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d_out&lt;=8'd0;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ram_init_flag&lt;=1'b0;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State&lt;=INIT;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rdwr&lt;=0;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case(State)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INIT:begin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if(rdwr_in==1'b0)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State&lt;=READ;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else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State&lt;=WRITE;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ram_init_flag&lt;=1'b1;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READ:begin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addr&lt;= id;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rdwr&lt;=0;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WAIT1;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WAIT1: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State&lt;=WAIT2;</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WAIT2: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lastRenderedPageBreak/>
        <w:t>                                                          State&lt;=READING;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READING: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d_ram_reg&lt;= d_ram;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OUT: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d_out&lt;= d_ram_reg;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WRITE: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addr&lt;=id;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d_in&lt;=data_in;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rdwr&lt;=1;</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WAIT3;</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WAIT3: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State&lt;=WAIT4;</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WAIT4: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State&lt;=WRITING;</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WRITING: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INIT;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default: begin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State&lt;= INIT;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addr&lt;=3'd0;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d_in&lt;=8'd0;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d_out&lt;=8'd0;</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endcase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end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endmodule</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r w:rsidRPr="003A03A1">
        <w:rPr>
          <w:rFonts w:ascii="Arial" w:eastAsia="Times New Roman" w:hAnsi="Arial" w:cs="Arial"/>
          <w:b/>
          <w:bCs/>
          <w:color w:val="222222"/>
          <w:sz w:val="19"/>
          <w:szCs w:val="19"/>
          <w:lang w:val="en-IN" w:eastAsia="en-IN"/>
        </w:rPr>
        <w:t>RAM_TOP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//ECE 6370 Advanced Digital Design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//Team: Digital Fortress</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//This is the top module for RAM consisting of instances of RAM_Controller and 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module RAM_TOP(clk,rst,rdwr_in,id,data_in,d_out);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[2:0]id;</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clk, rst, rdwr_in;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input [7:0]data_in;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output [7:0]d_out;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wire rdwr;</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wire [7:0]d_ram,d_in;</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wire [2:0]addr;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RAM_Controller RC1(clk,rst,rdwr_in, id,d_ram,data_in,rdwr,addr,d_in,d_out);</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RAM RAM1(addr,clk,d_in,rdwr,d_ram);</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 </w:t>
      </w:r>
    </w:p>
    <w:p w:rsidR="003A03A1" w:rsidRPr="003A03A1" w:rsidRDefault="003A03A1" w:rsidP="003A03A1">
      <w:pPr>
        <w:shd w:val="clear" w:color="auto" w:fill="FFFFFF"/>
        <w:rPr>
          <w:rFonts w:ascii="Arial" w:eastAsia="Times New Roman" w:hAnsi="Arial" w:cs="Arial"/>
          <w:color w:val="222222"/>
          <w:sz w:val="19"/>
          <w:szCs w:val="19"/>
          <w:lang w:val="en-IN" w:eastAsia="en-IN"/>
        </w:rPr>
      </w:pPr>
      <w:r w:rsidRPr="003A03A1">
        <w:rPr>
          <w:rFonts w:ascii="Arial" w:eastAsia="Times New Roman" w:hAnsi="Arial" w:cs="Arial"/>
          <w:color w:val="222222"/>
          <w:sz w:val="19"/>
          <w:szCs w:val="19"/>
          <w:lang w:val="en-IN" w:eastAsia="en-IN"/>
        </w:rPr>
        <w:t>Endmodule</w:t>
      </w:r>
    </w:p>
    <w:p w:rsidR="004249A3" w:rsidRPr="004249A3" w:rsidRDefault="004249A3" w:rsidP="00192A2A">
      <w:pPr>
        <w:pStyle w:val="ListParagraph"/>
        <w:numPr>
          <w:ilvl w:val="0"/>
          <w:numId w:val="68"/>
        </w:numPr>
        <w:shd w:val="clear" w:color="auto" w:fill="FFFFFF"/>
        <w:rPr>
          <w:rFonts w:ascii="Arial" w:eastAsia="Times New Roman" w:hAnsi="Arial" w:cs="Arial"/>
          <w:color w:val="222222"/>
          <w:sz w:val="19"/>
          <w:szCs w:val="19"/>
          <w:lang w:val="en-IN" w:eastAsia="en-IN"/>
        </w:rPr>
      </w:pPr>
      <w:r>
        <w:rPr>
          <w:rFonts w:ascii="Arial" w:eastAsia="Times New Roman" w:hAnsi="Arial" w:cs="Arial"/>
          <w:color w:val="222222"/>
          <w:sz w:val="19"/>
          <w:szCs w:val="19"/>
          <w:lang w:val="en-IN" w:eastAsia="en-IN"/>
        </w:rPr>
        <w:lastRenderedPageBreak/>
        <w:t>RAM_Score.v</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//ECE 6370 Advanced Digital Design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//Team: Digital Fortress</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This module updates the highest score of each player</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module RAM_Score( clk,rst, end_game,score_ram, user_id1, user_idp1, user_idp2, score1,scorep1,scorep2, en1,en2, rdwr_in, data_to_ram, user_id );</w:t>
      </w:r>
    </w:p>
    <w:p w:rsidR="004249A3" w:rsidRPr="004249A3" w:rsidRDefault="004249A3" w:rsidP="004249A3">
      <w:pPr>
        <w:shd w:val="clear" w:color="auto" w:fill="FFFFFF"/>
        <w:rPr>
          <w:rFonts w:ascii="Arial" w:eastAsia="Times New Roman" w:hAnsi="Arial" w:cs="Arial"/>
          <w:color w:val="222222"/>
          <w:sz w:val="19"/>
          <w:szCs w:val="19"/>
          <w:lang w:val="en-IN" w:eastAsia="en-IN"/>
        </w:rPr>
      </w:pP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input clk,rst, en1,en2,end_game;</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input [7:0]score_ram;</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input [5:0]score1,scorep1,scorep2;</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input [2:0]user_id1, user_idp1, user_idp2;</w:t>
      </w:r>
    </w:p>
    <w:p w:rsidR="004249A3" w:rsidRPr="004249A3" w:rsidRDefault="004249A3" w:rsidP="004249A3">
      <w:pPr>
        <w:shd w:val="clear" w:color="auto" w:fill="FFFFFF"/>
        <w:rPr>
          <w:rFonts w:ascii="Arial" w:eastAsia="Times New Roman" w:hAnsi="Arial" w:cs="Arial"/>
          <w:color w:val="222222"/>
          <w:sz w:val="19"/>
          <w:szCs w:val="19"/>
          <w:lang w:val="en-IN" w:eastAsia="en-IN"/>
        </w:rPr>
      </w:pP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output reg rdwr;</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output reg [7:0] data_to_ram;</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output reg [2:0]user_id;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reg [2:0] State;</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parameter INIT=3'd0;St1=3'd1,St2=3'd2,St3=3'd3,St4=3'd4,St5=3'd5,St6=3'd6,St7=3'd7;</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always@(posedge clk)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 (rst==0)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data_to_ram&lt;=8'd0;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3'd0;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case(State)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INIT: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if(end_game==1)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 St1;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 INIT;</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St1: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if(en1==1)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cycle&lt;=2'd0;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user_id1;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 St2;</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cycle&lt;=2'd0;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user_idp1;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 St4;</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St2: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if(cycle&lt;2'd3)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cycle&lt;=cycle+1'd1;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State&lt;=St2;</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if(score1&gt; score_ram[5:0])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user_id1;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State&lt;= St3;</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St3: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data_to_ram&lt;= {0,0,score1[5:0]};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lastRenderedPageBreak/>
        <w:t xml:space="preserve">                        State&lt;=END;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St4: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if(cycle&lt;2'd3)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cycle&lt;=cycle+1'd1;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State&lt;=St4;</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if(scorep1&gt; score_ram[5:0])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user_id1;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State&lt;= St5;</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cycle&lt;= 2'd0;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St5: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w:t>
      </w:r>
      <w:r w:rsidRPr="004249A3">
        <w:rPr>
          <w:rFonts w:ascii="Arial" w:eastAsia="Times New Roman" w:hAnsi="Arial" w:cs="Arial"/>
          <w:color w:val="222222"/>
          <w:sz w:val="19"/>
          <w:szCs w:val="19"/>
          <w:lang w:val="en-IN" w:eastAsia="en-IN"/>
        </w:rPr>
        <w:tab/>
        <w:t xml:space="preserve">      data_to_ram&lt;= {0,0,scorep1[5:0]};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State&lt;=St6;</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St6: begin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if(cycle&lt;2'd3)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cycle&lt;=cycle+1'd1;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State&lt;=St6;</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else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if(scorep1&gt; score_ram[5:0])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rdwr&lt;=1;</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user_id&lt;= user_id1;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State&lt;= St7;</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ab/>
        <w:t xml:space="preserve">      cycle&lt;= 2'd0;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St7: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w:t>
      </w:r>
      <w:r w:rsidRPr="004249A3">
        <w:rPr>
          <w:rFonts w:ascii="Arial" w:eastAsia="Times New Roman" w:hAnsi="Arial" w:cs="Arial"/>
          <w:color w:val="222222"/>
          <w:sz w:val="19"/>
          <w:szCs w:val="19"/>
          <w:lang w:val="en-IN" w:eastAsia="en-IN"/>
        </w:rPr>
        <w:tab/>
        <w:t xml:space="preserve">      data_to_ram&lt;= {0,0,scorep2[5:0]};</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END: begin</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State&lt;=END;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endcase</w:t>
      </w:r>
    </w:p>
    <w:p w:rsidR="004249A3" w:rsidRPr="004249A3" w:rsidRDefault="004249A3" w:rsidP="004249A3">
      <w:pPr>
        <w:shd w:val="clear" w:color="auto" w:fill="FFFFFF"/>
        <w:rPr>
          <w:rFonts w:ascii="Arial" w:eastAsia="Times New Roman" w:hAnsi="Arial" w:cs="Arial"/>
          <w:color w:val="222222"/>
          <w:sz w:val="19"/>
          <w:szCs w:val="19"/>
          <w:lang w:val="en-IN" w:eastAsia="en-IN"/>
        </w:rPr>
      </w:pP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end</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endmodule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w:t>
      </w:r>
    </w:p>
    <w:p w:rsidR="004249A3" w:rsidRPr="004249A3" w:rsidRDefault="004249A3" w:rsidP="004249A3">
      <w:pPr>
        <w:shd w:val="clear" w:color="auto" w:fill="FFFFFF"/>
        <w:rPr>
          <w:rFonts w:ascii="Arial" w:eastAsia="Times New Roman" w:hAnsi="Arial" w:cs="Arial"/>
          <w:color w:val="222222"/>
          <w:sz w:val="19"/>
          <w:szCs w:val="19"/>
          <w:lang w:val="en-IN" w:eastAsia="en-IN"/>
        </w:rPr>
      </w:pPr>
      <w:r w:rsidRPr="004249A3">
        <w:rPr>
          <w:rFonts w:ascii="Arial" w:eastAsia="Times New Roman" w:hAnsi="Arial" w:cs="Arial"/>
          <w:color w:val="222222"/>
          <w:sz w:val="19"/>
          <w:szCs w:val="19"/>
          <w:lang w:val="en-IN" w:eastAsia="en-IN"/>
        </w:rPr>
        <w:t xml:space="preserve">                                                </w:t>
      </w:r>
    </w:p>
    <w:p w:rsidR="004249A3" w:rsidRDefault="00192A2A" w:rsidP="004249A3">
      <w:pPr>
        <w:shd w:val="clear" w:color="auto" w:fill="FFFFFF"/>
        <w:rPr>
          <w:rFonts w:ascii="Arial" w:eastAsia="Times New Roman" w:hAnsi="Arial" w:cs="Arial"/>
          <w:color w:val="222222"/>
          <w:sz w:val="19"/>
          <w:szCs w:val="19"/>
          <w:lang w:val="en-IN" w:eastAsia="en-IN"/>
        </w:rPr>
      </w:pPr>
      <w:r>
        <w:rPr>
          <w:rFonts w:ascii="Arial" w:eastAsia="Times New Roman" w:hAnsi="Arial" w:cs="Arial"/>
          <w:color w:val="222222"/>
          <w:sz w:val="19"/>
          <w:szCs w:val="19"/>
          <w:lang w:val="en-IN" w:eastAsia="en-IN"/>
        </w:rPr>
        <w:t xml:space="preserve">               </w:t>
      </w: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Default="00192A2A" w:rsidP="004249A3">
      <w:pPr>
        <w:shd w:val="clear" w:color="auto" w:fill="FFFFFF"/>
        <w:rPr>
          <w:rFonts w:ascii="Arial" w:eastAsia="Times New Roman" w:hAnsi="Arial" w:cs="Arial"/>
          <w:color w:val="222222"/>
          <w:sz w:val="19"/>
          <w:szCs w:val="19"/>
          <w:lang w:val="en-IN" w:eastAsia="en-IN"/>
        </w:rPr>
      </w:pPr>
    </w:p>
    <w:p w:rsidR="00192A2A" w:rsidRPr="004249A3" w:rsidRDefault="00192A2A" w:rsidP="004249A3">
      <w:pPr>
        <w:shd w:val="clear" w:color="auto" w:fill="FFFFFF"/>
        <w:rPr>
          <w:rFonts w:ascii="Arial" w:eastAsia="Times New Roman" w:hAnsi="Arial" w:cs="Arial"/>
          <w:color w:val="222222"/>
          <w:sz w:val="19"/>
          <w:szCs w:val="19"/>
          <w:lang w:val="en-IN" w:eastAsia="en-IN"/>
        </w:rPr>
      </w:pPr>
    </w:p>
    <w:p w:rsidR="004249A3" w:rsidRPr="003A03A1" w:rsidRDefault="004249A3" w:rsidP="003A03A1">
      <w:pPr>
        <w:shd w:val="clear" w:color="auto" w:fill="FFFFFF"/>
        <w:rPr>
          <w:rFonts w:ascii="Arial" w:eastAsia="Times New Roman" w:hAnsi="Arial" w:cs="Arial"/>
          <w:color w:val="222222"/>
          <w:sz w:val="19"/>
          <w:szCs w:val="19"/>
          <w:lang w:val="en-IN" w:eastAsia="en-IN"/>
        </w:rPr>
      </w:pPr>
    </w:p>
    <w:p w:rsidR="003A03A1" w:rsidRPr="003A03A1" w:rsidRDefault="003A03A1" w:rsidP="003A03A1">
      <w:pPr>
        <w:rPr>
          <w:b/>
          <w:lang w:val="en-IN"/>
        </w:rPr>
      </w:pPr>
    </w:p>
    <w:p w:rsidR="00DB5E59" w:rsidRPr="003A03A1" w:rsidRDefault="00DB5E59" w:rsidP="00192A2A">
      <w:pPr>
        <w:pStyle w:val="ListParagraph"/>
        <w:numPr>
          <w:ilvl w:val="0"/>
          <w:numId w:val="68"/>
        </w:numPr>
        <w:rPr>
          <w:b/>
          <w:lang w:val="en-IN"/>
        </w:rPr>
      </w:pPr>
      <w:r w:rsidRPr="003A03A1">
        <w:rPr>
          <w:b/>
          <w:lang w:val="en-IN"/>
        </w:rPr>
        <w:lastRenderedPageBreak/>
        <w:t>Top module: Final_projetc_DigitalFortress.v</w:t>
      </w:r>
    </w:p>
    <w:p w:rsidR="00DB5E59" w:rsidRPr="006B29EB" w:rsidRDefault="00DB5E59" w:rsidP="00DB5E59">
      <w:pPr>
        <w:pStyle w:val="ListParagraph"/>
        <w:rPr>
          <w:lang w:val="en-IN"/>
        </w:rPr>
      </w:pPr>
      <w:r w:rsidRPr="006B29EB">
        <w:rPr>
          <w:lang w:val="en-IN"/>
        </w:rPr>
        <w:t>//ECE 6370 Advanced Digital Design</w:t>
      </w:r>
    </w:p>
    <w:p w:rsidR="00DB5E59" w:rsidRPr="006B29EB" w:rsidRDefault="00DB5E59" w:rsidP="00DB5E59">
      <w:pPr>
        <w:pStyle w:val="ListParagraph"/>
        <w:rPr>
          <w:lang w:val="en-IN"/>
        </w:rPr>
      </w:pPr>
      <w:r w:rsidRPr="006B29EB">
        <w:rPr>
          <w:lang w:val="en-IN"/>
        </w:rPr>
        <w:t>//Team: Digital Fortress</w:t>
      </w:r>
    </w:p>
    <w:p w:rsidR="00DB5E59" w:rsidRPr="006B29EB" w:rsidRDefault="00DB5E59" w:rsidP="00DB5E59">
      <w:pPr>
        <w:pStyle w:val="ListParagraph"/>
        <w:rPr>
          <w:lang w:val="en-IN"/>
        </w:rPr>
      </w:pPr>
      <w:r>
        <w:rPr>
          <w:lang w:val="en-IN"/>
        </w:rPr>
        <w:t>// This is the top module of our final project</w:t>
      </w:r>
    </w:p>
    <w:p w:rsidR="00DB5E59" w:rsidRPr="006B29EB" w:rsidRDefault="00DB5E59" w:rsidP="00DB5E59">
      <w:pPr>
        <w:pStyle w:val="ListParagraph"/>
        <w:rPr>
          <w:lang w:val="en-IN"/>
        </w:rPr>
      </w:pPr>
      <w:r w:rsidRPr="006B29EB">
        <w:rPr>
          <w:lang w:val="en-IN"/>
        </w:rPr>
        <w:t>module top_test( allow1,allowp2,user_ip,load,user_id_out1,user_id_outp1,user_id_outp2,en1, en2, a_rocks, b_rocks,end_gm_led, hex0_disp, hex1_disp, hex2_disp, hex3_disp, hex4_disp, hex5_disp, hex6_disp, hex7_disp, lcd_rs_top, lcd_rw_top, lcd_e_top, lcd_4_top, lcd_5_top, lcd_6_top, lcd_7_top,  a_ip, b_ip, b_in_new_gm, b_in_mode,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input [6:0] a_ip, b_ip;</w:t>
      </w:r>
    </w:p>
    <w:p w:rsidR="00DB5E59" w:rsidRPr="006B29EB" w:rsidRDefault="00DB5E59" w:rsidP="00DB5E59">
      <w:pPr>
        <w:pStyle w:val="ListParagraph"/>
        <w:rPr>
          <w:lang w:val="en-IN"/>
        </w:rPr>
      </w:pPr>
      <w:r w:rsidRPr="006B29EB">
        <w:rPr>
          <w:lang w:val="en-IN"/>
        </w:rPr>
        <w:t>input b_in_new_gm, b_in_mode, clk, rst;</w:t>
      </w:r>
    </w:p>
    <w:p w:rsidR="00DB5E59" w:rsidRPr="006B29EB" w:rsidRDefault="00DB5E59" w:rsidP="00DB5E59">
      <w:pPr>
        <w:pStyle w:val="ListParagraph"/>
        <w:rPr>
          <w:lang w:val="en-IN"/>
        </w:rPr>
      </w:pPr>
      <w:r w:rsidRPr="006B29EB">
        <w:rPr>
          <w:lang w:val="en-IN"/>
        </w:rPr>
        <w:t>//input [1:0] level;</w:t>
      </w:r>
    </w:p>
    <w:p w:rsidR="00DB5E59" w:rsidRPr="006B29EB" w:rsidRDefault="00DB5E59" w:rsidP="00DB5E59">
      <w:pPr>
        <w:pStyle w:val="ListParagraph"/>
        <w:rPr>
          <w:lang w:val="en-IN"/>
        </w:rPr>
      </w:pPr>
      <w:r w:rsidRPr="006B29EB">
        <w:rPr>
          <w:lang w:val="en-IN"/>
        </w:rPr>
        <w:t>input load;</w:t>
      </w:r>
    </w:p>
    <w:p w:rsidR="00DB5E59" w:rsidRPr="006B29EB" w:rsidRDefault="00DB5E59" w:rsidP="00DB5E59">
      <w:pPr>
        <w:pStyle w:val="ListParagraph"/>
        <w:rPr>
          <w:lang w:val="en-IN"/>
        </w:rPr>
      </w:pPr>
      <w:r w:rsidRPr="006B29EB">
        <w:rPr>
          <w:lang w:val="en-IN"/>
        </w:rPr>
        <w:t>input [3:0]user_ip;</w:t>
      </w:r>
    </w:p>
    <w:p w:rsidR="00DB5E59" w:rsidRPr="006B29EB" w:rsidRDefault="00DB5E59" w:rsidP="00DB5E59">
      <w:pPr>
        <w:pStyle w:val="ListParagraph"/>
        <w:rPr>
          <w:lang w:val="en-IN"/>
        </w:rPr>
      </w:pPr>
      <w:r w:rsidRPr="006B29EB">
        <w:rPr>
          <w:lang w:val="en-IN"/>
        </w:rPr>
        <w:t>output [6:0] hex0_disp, hex1_disp, hex2_disp, hex3_disp, hex4_disp, hex5_disp, hex6_disp, hex7_disp;</w:t>
      </w:r>
    </w:p>
    <w:p w:rsidR="00DB5E59" w:rsidRPr="006B29EB" w:rsidRDefault="00DB5E59" w:rsidP="00DB5E59">
      <w:pPr>
        <w:pStyle w:val="ListParagraph"/>
        <w:rPr>
          <w:lang w:val="en-IN"/>
        </w:rPr>
      </w:pPr>
      <w:r w:rsidRPr="006B29EB">
        <w:rPr>
          <w:lang w:val="en-IN"/>
        </w:rPr>
        <w:t>output lcd_rs_top, lcd_rw_top, lcd_e_top, lcd_4_top, lcd_5_top, lcd_6_top, lcd_7_top;</w:t>
      </w:r>
    </w:p>
    <w:p w:rsidR="00DB5E59" w:rsidRPr="006B29EB" w:rsidRDefault="00DB5E59" w:rsidP="00DB5E59">
      <w:pPr>
        <w:pStyle w:val="ListParagraph"/>
        <w:rPr>
          <w:lang w:val="en-IN"/>
        </w:rPr>
      </w:pPr>
      <w:r w:rsidRPr="006B29EB">
        <w:rPr>
          <w:lang w:val="en-IN"/>
        </w:rPr>
        <w:t>output en1, en2,a_rocks, b_rocks,end_gm_led;</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output [2:0]user_id_out1,user_id_outp1,user_id_outp2;</w:t>
      </w:r>
    </w:p>
    <w:p w:rsidR="00DB5E59" w:rsidRPr="006B29EB" w:rsidRDefault="00DB5E59" w:rsidP="00DB5E59">
      <w:pPr>
        <w:pStyle w:val="ListParagraph"/>
        <w:rPr>
          <w:lang w:val="en-IN"/>
        </w:rPr>
      </w:pPr>
      <w:r w:rsidRPr="006B29EB">
        <w:rPr>
          <w:lang w:val="en-IN"/>
        </w:rPr>
        <w:t>output allow1,allowp2;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wire pulse, en1, en2, new_gm;</w:t>
      </w:r>
    </w:p>
    <w:p w:rsidR="00DB5E59" w:rsidRPr="006B29EB" w:rsidRDefault="00DB5E59" w:rsidP="00DB5E59">
      <w:pPr>
        <w:pStyle w:val="ListParagraph"/>
        <w:rPr>
          <w:lang w:val="en-IN"/>
        </w:rPr>
      </w:pPr>
      <w:r w:rsidRPr="006B29EB">
        <w:rPr>
          <w:lang w:val="en-IN"/>
        </w:rPr>
        <w:t>wire allow1,allowp2;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//input [2:0] level;</w:t>
      </w:r>
    </w:p>
    <w:p w:rsidR="00DB5E59" w:rsidRPr="006B29EB" w:rsidRDefault="00DB5E59" w:rsidP="00DB5E59">
      <w:pPr>
        <w:pStyle w:val="ListParagraph"/>
        <w:rPr>
          <w:lang w:val="en-IN"/>
        </w:rPr>
      </w:pPr>
      <w:r w:rsidRPr="006B29EB">
        <w:rPr>
          <w:lang w:val="en-IN"/>
        </w:rPr>
        <w:t>wire [6:0] hex0_pl1, hex1_pl1, hex2_pl1, hex3_pl1, hex4_pl1, hex5_pl1, hex6_pl1;</w:t>
      </w:r>
    </w:p>
    <w:p w:rsidR="00DB5E59" w:rsidRPr="006B29EB" w:rsidRDefault="00DB5E59" w:rsidP="00DB5E59">
      <w:pPr>
        <w:pStyle w:val="ListParagraph"/>
        <w:rPr>
          <w:lang w:val="en-IN"/>
        </w:rPr>
      </w:pPr>
      <w:r w:rsidRPr="006B29EB">
        <w:rPr>
          <w:lang w:val="en-IN"/>
        </w:rPr>
        <w:t>wire [6:0] RN1_pl1;</w:t>
      </w:r>
    </w:p>
    <w:p w:rsidR="00DB5E59" w:rsidRPr="006B29EB" w:rsidRDefault="00DB5E59" w:rsidP="00DB5E59">
      <w:pPr>
        <w:pStyle w:val="ListParagraph"/>
        <w:rPr>
          <w:lang w:val="en-IN"/>
        </w:rPr>
      </w:pPr>
      <w:r w:rsidRPr="006B29EB">
        <w:rPr>
          <w:lang w:val="en-IN"/>
        </w:rPr>
        <w:t>wire lcd_rs_pl1, lcd_rw_pl1, lcd_e_pl1, lcd_4_pl1, lcd_5_pl1, lcd_6_pl1, lcd_7_pl1, end_gm_pl1;</w:t>
      </w:r>
    </w:p>
    <w:p w:rsidR="00DB5E59" w:rsidRPr="006B29EB" w:rsidRDefault="00DB5E59" w:rsidP="00DB5E59">
      <w:pPr>
        <w:pStyle w:val="ListParagraph"/>
        <w:rPr>
          <w:lang w:val="en-IN"/>
        </w:rPr>
      </w:pPr>
      <w:r w:rsidRPr="006B29EB">
        <w:rPr>
          <w:lang w:val="en-IN"/>
        </w:rPr>
        <w:t>wire [15:0] q1_pl1, q2_pl1;</w:t>
      </w:r>
    </w:p>
    <w:p w:rsidR="00DB5E59" w:rsidRPr="006B29EB" w:rsidRDefault="00DB5E59" w:rsidP="00DB5E59">
      <w:pPr>
        <w:pStyle w:val="ListParagraph"/>
        <w:rPr>
          <w:lang w:val="en-IN"/>
        </w:rPr>
      </w:pPr>
      <w:r w:rsidRPr="006B29EB">
        <w:rPr>
          <w:lang w:val="en-IN"/>
        </w:rPr>
        <w:t>wire P1_pl1, P2_pl1;</w:t>
      </w:r>
    </w:p>
    <w:p w:rsidR="00DB5E59" w:rsidRPr="006B29EB" w:rsidRDefault="00DB5E59" w:rsidP="00DB5E59">
      <w:pPr>
        <w:pStyle w:val="ListParagraph"/>
        <w:rPr>
          <w:lang w:val="en-IN"/>
        </w:rPr>
      </w:pPr>
      <w:r w:rsidRPr="006B29EB">
        <w:rPr>
          <w:lang w:val="en-IN"/>
        </w:rPr>
        <w:t>wire [6:0] RN2_pl1;</w:t>
      </w:r>
    </w:p>
    <w:p w:rsidR="00DB5E59" w:rsidRPr="006B29EB" w:rsidRDefault="00DB5E59" w:rsidP="00DB5E59">
      <w:pPr>
        <w:pStyle w:val="ListParagraph"/>
        <w:rPr>
          <w:lang w:val="en-IN"/>
        </w:rPr>
      </w:pPr>
      <w:r w:rsidRPr="006B29EB">
        <w:rPr>
          <w:lang w:val="en-IN"/>
        </w:rPr>
        <w:t>wire [5:0] Score1_pl1;</w:t>
      </w:r>
    </w:p>
    <w:p w:rsidR="00DB5E59" w:rsidRPr="006B29EB" w:rsidRDefault="00DB5E59" w:rsidP="00DB5E59">
      <w:pPr>
        <w:pStyle w:val="ListParagraph"/>
        <w:rPr>
          <w:lang w:val="en-IN"/>
        </w:rPr>
      </w:pPr>
      <w:r w:rsidRPr="006B29EB">
        <w:rPr>
          <w:lang w:val="en-IN"/>
        </w:rPr>
        <w:t>wire timer_ip_pl1, Request_pl1, cout1_pl1, cout2_pl1, Tout1_p1_pl1;</w:t>
      </w:r>
    </w:p>
    <w:p w:rsidR="00DB5E59" w:rsidRPr="006B29EB" w:rsidRDefault="00DB5E59" w:rsidP="00DB5E59">
      <w:pPr>
        <w:pStyle w:val="ListParagraph"/>
        <w:rPr>
          <w:lang w:val="en-IN"/>
        </w:rPr>
      </w:pPr>
      <w:r w:rsidRPr="006B29EB">
        <w:rPr>
          <w:lang w:val="en-IN"/>
        </w:rPr>
        <w:t>wire [3:0] tens1_pl1, ones1_pl1;</w:t>
      </w:r>
    </w:p>
    <w:p w:rsidR="00DB5E59" w:rsidRPr="006B29EB" w:rsidRDefault="00DB5E59" w:rsidP="00DB5E59">
      <w:pPr>
        <w:pStyle w:val="ListParagraph"/>
        <w:rPr>
          <w:lang w:val="en-IN"/>
        </w:rPr>
      </w:pPr>
      <w:r w:rsidRPr="006B29EB">
        <w:rPr>
          <w:lang w:val="en-IN"/>
        </w:rPr>
        <w:t>wire [5:0] upper_nibble_ones1_pl1, lower_nibble_ones1_pl1;</w:t>
      </w:r>
    </w:p>
    <w:p w:rsidR="00DB5E59" w:rsidRPr="006B29EB" w:rsidRDefault="00DB5E59" w:rsidP="00DB5E59">
      <w:pPr>
        <w:pStyle w:val="ListParagraph"/>
        <w:rPr>
          <w:lang w:val="en-IN"/>
        </w:rPr>
      </w:pPr>
      <w:r w:rsidRPr="006B29EB">
        <w:rPr>
          <w:lang w:val="en-IN"/>
        </w:rPr>
        <w:t>wire [5:0] upper_nibble_tens1_pl1, lower_nibble_tens1_pl1;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//input [6:0] a_ip, b_ip;</w:t>
      </w:r>
    </w:p>
    <w:p w:rsidR="00DB5E59" w:rsidRPr="006B29EB" w:rsidRDefault="00DB5E59" w:rsidP="00DB5E59">
      <w:pPr>
        <w:pStyle w:val="ListParagraph"/>
        <w:rPr>
          <w:lang w:val="en-IN"/>
        </w:rPr>
      </w:pPr>
      <w:r w:rsidRPr="006B29EB">
        <w:rPr>
          <w:lang w:val="en-IN"/>
        </w:rPr>
        <w:t>//input new_gm, clk, rst;</w:t>
      </w:r>
    </w:p>
    <w:p w:rsidR="00DB5E59" w:rsidRPr="006B29EB" w:rsidRDefault="00DB5E59" w:rsidP="00DB5E59">
      <w:pPr>
        <w:pStyle w:val="ListParagraph"/>
        <w:rPr>
          <w:lang w:val="en-IN"/>
        </w:rPr>
      </w:pPr>
      <w:r w:rsidRPr="006B29EB">
        <w:rPr>
          <w:lang w:val="en-IN"/>
        </w:rPr>
        <w:t>wire [6:0] hex0, hex1, hex2, hex4, hex5, hex6;</w:t>
      </w:r>
    </w:p>
    <w:p w:rsidR="00DB5E59" w:rsidRPr="006B29EB" w:rsidRDefault="00DB5E59" w:rsidP="00DB5E59">
      <w:pPr>
        <w:pStyle w:val="ListParagraph"/>
        <w:rPr>
          <w:lang w:val="en-IN"/>
        </w:rPr>
      </w:pPr>
      <w:r w:rsidRPr="006B29EB">
        <w:rPr>
          <w:lang w:val="en-IN"/>
        </w:rPr>
        <w:t>wire [6:0] RN1,RN2;</w:t>
      </w:r>
    </w:p>
    <w:p w:rsidR="00DB5E59" w:rsidRPr="006B29EB" w:rsidRDefault="00DB5E59" w:rsidP="00DB5E59">
      <w:pPr>
        <w:pStyle w:val="ListParagraph"/>
        <w:rPr>
          <w:lang w:val="en-IN"/>
        </w:rPr>
      </w:pPr>
      <w:r w:rsidRPr="006B29EB">
        <w:rPr>
          <w:lang w:val="en-IN"/>
        </w:rPr>
        <w:t>wire lcd_rs, lcd_rw,lcd_e, lcd_4, lcd_5, lcd_6, lcd_7;</w:t>
      </w:r>
    </w:p>
    <w:p w:rsidR="00DB5E59" w:rsidRPr="006B29EB" w:rsidRDefault="00DB5E59" w:rsidP="00DB5E59">
      <w:pPr>
        <w:pStyle w:val="ListParagraph"/>
        <w:rPr>
          <w:lang w:val="en-IN"/>
        </w:rPr>
      </w:pPr>
      <w:r w:rsidRPr="006B29EB">
        <w:rPr>
          <w:lang w:val="en-IN"/>
        </w:rPr>
        <w:t>wire [15:0] q1, q2;</w:t>
      </w:r>
    </w:p>
    <w:p w:rsidR="00DB5E59" w:rsidRPr="006B29EB" w:rsidRDefault="00DB5E59" w:rsidP="00DB5E59">
      <w:pPr>
        <w:pStyle w:val="ListParagraph"/>
        <w:rPr>
          <w:lang w:val="en-IN"/>
        </w:rPr>
      </w:pPr>
      <w:r w:rsidRPr="006B29EB">
        <w:rPr>
          <w:lang w:val="en-IN"/>
        </w:rPr>
        <w:t>//wire [6:0] RN2;</w:t>
      </w:r>
    </w:p>
    <w:p w:rsidR="00DB5E59" w:rsidRPr="006B29EB" w:rsidRDefault="00DB5E59" w:rsidP="00DB5E59">
      <w:pPr>
        <w:pStyle w:val="ListParagraph"/>
        <w:rPr>
          <w:lang w:val="en-IN"/>
        </w:rPr>
      </w:pPr>
      <w:r w:rsidRPr="006B29EB">
        <w:rPr>
          <w:lang w:val="en-IN"/>
        </w:rPr>
        <w:lastRenderedPageBreak/>
        <w:t>wire [5:0] Score1, Score2;</w:t>
      </w:r>
    </w:p>
    <w:p w:rsidR="00DB5E59" w:rsidRPr="006B29EB" w:rsidRDefault="00DB5E59" w:rsidP="00DB5E59">
      <w:pPr>
        <w:pStyle w:val="ListParagraph"/>
        <w:rPr>
          <w:lang w:val="en-IN"/>
        </w:rPr>
      </w:pPr>
      <w:r w:rsidRPr="006B29EB">
        <w:rPr>
          <w:lang w:val="en-IN"/>
        </w:rPr>
        <w:t>//input [1:0] level;</w:t>
      </w:r>
    </w:p>
    <w:p w:rsidR="00DB5E59" w:rsidRPr="006B29EB" w:rsidRDefault="00DB5E59" w:rsidP="00DB5E59">
      <w:pPr>
        <w:pStyle w:val="ListParagraph"/>
        <w:rPr>
          <w:lang w:val="en-IN"/>
        </w:rPr>
      </w:pPr>
      <w:r w:rsidRPr="006B29EB">
        <w:rPr>
          <w:lang w:val="en-IN"/>
        </w:rPr>
        <w:t>wire P1, P2, timer_ip, Request1, Request2, cout1, cout2, end_gm1, end_gm2, Tout1_p1, Tout1_p2;</w:t>
      </w:r>
    </w:p>
    <w:p w:rsidR="00DB5E59" w:rsidRPr="006B29EB" w:rsidRDefault="00DB5E59" w:rsidP="00DB5E59">
      <w:pPr>
        <w:pStyle w:val="ListParagraph"/>
        <w:rPr>
          <w:lang w:val="en-IN"/>
        </w:rPr>
      </w:pPr>
      <w:r w:rsidRPr="006B29EB">
        <w:rPr>
          <w:lang w:val="en-IN"/>
        </w:rPr>
        <w:t>wire [3:0] tens1, ones1, tens2, ones2;</w:t>
      </w:r>
    </w:p>
    <w:p w:rsidR="00DB5E59" w:rsidRPr="006B29EB" w:rsidRDefault="00DB5E59" w:rsidP="00DB5E59">
      <w:pPr>
        <w:pStyle w:val="ListParagraph"/>
        <w:rPr>
          <w:lang w:val="en-IN"/>
        </w:rPr>
      </w:pPr>
      <w:r w:rsidRPr="006B29EB">
        <w:rPr>
          <w:lang w:val="en-IN"/>
        </w:rPr>
        <w:t>wire [5:0] upper_nibble_ones1, lower_nibble_ones1, upper_nibble_ones2, lower_nibble_ones2;</w:t>
      </w:r>
    </w:p>
    <w:p w:rsidR="00DB5E59" w:rsidRPr="006B29EB" w:rsidRDefault="00DB5E59" w:rsidP="00DB5E59">
      <w:pPr>
        <w:pStyle w:val="ListParagraph"/>
        <w:rPr>
          <w:lang w:val="en-IN"/>
        </w:rPr>
      </w:pPr>
      <w:r w:rsidRPr="006B29EB">
        <w:rPr>
          <w:lang w:val="en-IN"/>
        </w:rPr>
        <w:t>wire [5:0] upper_nibble_tens1, lower_nibble_tens1, upper_nibble_tens2, lower_nibble_tens2;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//Player mode select</w:t>
      </w:r>
    </w:p>
    <w:p w:rsidR="00DB5E59" w:rsidRPr="006B29EB" w:rsidRDefault="00DB5E59" w:rsidP="00DB5E59">
      <w:pPr>
        <w:pStyle w:val="ListParagraph"/>
        <w:rPr>
          <w:lang w:val="en-IN"/>
        </w:rPr>
      </w:pPr>
      <w:r w:rsidRPr="006B29EB">
        <w:rPr>
          <w:lang w:val="en-IN"/>
        </w:rPr>
        <w:t>mode_select mode_sel(pulse, clk, rst, en1, en2);</w:t>
      </w:r>
    </w:p>
    <w:p w:rsidR="00DB5E59" w:rsidRPr="006B29EB" w:rsidRDefault="00DB5E59" w:rsidP="00DB5E59">
      <w:pPr>
        <w:pStyle w:val="ListParagraph"/>
        <w:rPr>
          <w:lang w:val="en-IN"/>
        </w:rPr>
      </w:pPr>
      <w:r w:rsidRPr="006B29EB">
        <w:rPr>
          <w:lang w:val="en-IN"/>
        </w:rPr>
        <w:t>button_shaper bs_mode(b_in_mode, pulse,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//new game input</w:t>
      </w:r>
    </w:p>
    <w:p w:rsidR="00DB5E59" w:rsidRPr="006B29EB" w:rsidRDefault="00DB5E59" w:rsidP="00DB5E59">
      <w:pPr>
        <w:pStyle w:val="ListParagraph"/>
        <w:rPr>
          <w:lang w:val="en-IN"/>
        </w:rPr>
      </w:pPr>
      <w:r w:rsidRPr="006B29EB">
        <w:rPr>
          <w:lang w:val="en-IN"/>
        </w:rPr>
        <w:t>button_shaper bs_new_gm(b_in_new_gm, new_gm,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//display select</w:t>
      </w:r>
    </w:p>
    <w:p w:rsidR="00DB5E59" w:rsidRPr="006B29EB" w:rsidRDefault="00DB5E59" w:rsidP="00DB5E59">
      <w:pPr>
        <w:pStyle w:val="ListParagraph"/>
        <w:rPr>
          <w:lang w:val="en-IN"/>
        </w:rPr>
      </w:pPr>
      <w:r w:rsidRPr="006B29EB">
        <w:rPr>
          <w:lang w:val="en-IN"/>
        </w:rPr>
        <w:t>op_select op_sel(hex0_disp, hex1_disp, hex2_disp, hex3_disp, hex4_disp, hex5_disp, hex6_disp, hex7_disp, lcd_rs_top, lcd_rw_top, lcd_e_top, lcd_4_top, lcd_5_top, lcd_6_top, lcd_7_top, en1, en2, hex0_pl1, hex1_pl1, hex2_pl1, hex3_pl1, hex4_pl1, hex5_pl1, hex6_pl1, RN1_pl1, lcd_rs_pl1, lcd_rw_pl1, lcd_e_pl1, lcd_4_pl1, lcd_5_pl1, lcd_6_pl1, lcd_7_pl1, lcd_rs, lcd_rw, lcd_e, lcd_4, lcd_5, lcd_6, lcd_7, hex0, hex1, hex2, RN2, hex4, hex5, hex6, RN1,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r w:rsidRPr="006B29EB">
        <w:rPr>
          <w:lang w:val="en-IN"/>
        </w:rPr>
        <w:t>//ONE PLAYER MODE</w:t>
      </w: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//target_num generator</w:t>
      </w:r>
    </w:p>
    <w:p w:rsidR="00DB5E59" w:rsidRPr="006B29EB" w:rsidRDefault="00DB5E59" w:rsidP="00DB5E59">
      <w:pPr>
        <w:pStyle w:val="ListParagraph"/>
        <w:rPr>
          <w:lang w:val="en-IN"/>
        </w:rPr>
      </w:pPr>
      <w:r w:rsidRPr="006B29EB">
        <w:rPr>
          <w:lang w:val="en-IN"/>
        </w:rPr>
        <w:t>LFSR1 N1_pl1(clk, rst, q1_pl1);</w:t>
      </w:r>
    </w:p>
    <w:p w:rsidR="00DB5E59" w:rsidRPr="006B29EB" w:rsidRDefault="00DB5E59" w:rsidP="00DB5E59">
      <w:pPr>
        <w:pStyle w:val="ListParagraph"/>
        <w:rPr>
          <w:lang w:val="en-IN"/>
        </w:rPr>
      </w:pPr>
      <w:r w:rsidRPr="006B29EB">
        <w:rPr>
          <w:lang w:val="en-IN"/>
        </w:rPr>
        <w:t>LoadReg LoadRN1_pl1({q1_pl1[3], q1_pl1[10], q1_pl1[9], q1_pl1[2], q2_pl1[1], q2_pl1[6], q2_pl1[5]}, en1, clk, rst, Request_pl1, RN1_pl1); //target_sequence</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//new_num generator</w:t>
      </w:r>
    </w:p>
    <w:p w:rsidR="00DB5E59" w:rsidRPr="006B29EB" w:rsidRDefault="00DB5E59" w:rsidP="00DB5E59">
      <w:pPr>
        <w:pStyle w:val="ListParagraph"/>
        <w:rPr>
          <w:lang w:val="en-IN"/>
        </w:rPr>
      </w:pPr>
      <w:r w:rsidRPr="006B29EB">
        <w:rPr>
          <w:lang w:val="en-IN"/>
        </w:rPr>
        <w:t>LFSR2 N2_pl1(clk, rst, q2_pl1);</w:t>
      </w:r>
    </w:p>
    <w:p w:rsidR="00DB5E59" w:rsidRPr="006B29EB" w:rsidRDefault="00DB5E59" w:rsidP="00DB5E59">
      <w:pPr>
        <w:pStyle w:val="ListParagraph"/>
        <w:rPr>
          <w:lang w:val="en-IN"/>
        </w:rPr>
      </w:pPr>
      <w:r w:rsidRPr="006B29EB">
        <w:rPr>
          <w:lang w:val="en-IN"/>
        </w:rPr>
        <w:t>LoadReg LoadRN2_pl1({q2_pl1[2], q2_pl1[4], q2_pl1[1], q2_pl1[9], q2_pl1[8], q2_pl1[15], q2_pl1[12]}, en1, clk, rst, Request_pl1, RN2_pl1);  //hex0_sequence</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//timer</w:t>
      </w:r>
    </w:p>
    <w:p w:rsidR="00DB5E59" w:rsidRPr="006B29EB" w:rsidRDefault="00DB5E59" w:rsidP="00DB5E59">
      <w:pPr>
        <w:pStyle w:val="ListParagraph"/>
        <w:rPr>
          <w:lang w:val="en-IN"/>
        </w:rPr>
      </w:pPr>
      <w:r w:rsidRPr="006B29EB">
        <w:rPr>
          <w:lang w:val="en-IN"/>
        </w:rPr>
        <w:t>LFSR_1ms MS1_pl1(clk, rst, en1, P1_pl1);</w:t>
      </w:r>
    </w:p>
    <w:p w:rsidR="00DB5E59" w:rsidRPr="006B29EB" w:rsidRDefault="00DB5E59" w:rsidP="00DB5E59">
      <w:pPr>
        <w:pStyle w:val="ListParagraph"/>
        <w:rPr>
          <w:lang w:val="en-IN"/>
        </w:rPr>
      </w:pPr>
      <w:r w:rsidRPr="006B29EB">
        <w:rPr>
          <w:lang w:val="en-IN"/>
        </w:rPr>
        <w:t>LFSR_100ms MS2_pl1(clk, rst, P1_pl1, P2_pl1);</w:t>
      </w:r>
    </w:p>
    <w:p w:rsidR="00DB5E59" w:rsidRPr="006B29EB" w:rsidRDefault="00DB5E59" w:rsidP="00DB5E59">
      <w:pPr>
        <w:pStyle w:val="ListParagraph"/>
        <w:rPr>
          <w:lang w:val="en-IN"/>
        </w:rPr>
      </w:pPr>
      <w:r w:rsidRPr="006B29EB">
        <w:rPr>
          <w:lang w:val="en-IN"/>
        </w:rPr>
        <w:t>//nSecPulseGenerator NS_pl1(P2_pl1, level_pl1, clk, rst, timer_ip_pl1);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nSecPulseGenerator NS_pl1(P2_pl1, {1'b0, level1}, clk, rst, timer_ip_pl1);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//LevelSelector LS1_pl1(Score_pl1, clk, rst, level_pl1);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//one player game</w:t>
      </w:r>
    </w:p>
    <w:p w:rsidR="00DB5E59" w:rsidRPr="006B29EB" w:rsidRDefault="00DB5E59" w:rsidP="00DB5E59">
      <w:pPr>
        <w:pStyle w:val="ListParagraph"/>
        <w:rPr>
          <w:lang w:val="en-IN"/>
        </w:rPr>
      </w:pPr>
      <w:r w:rsidRPr="006B29EB">
        <w:rPr>
          <w:lang w:val="en-IN"/>
        </w:rPr>
        <w:t>game_ctl game_ctl1_pl1(cout1_pl1, hex0_pl1, hex1_pl1, hex2_pl1, hex3_pl1, hex4_pl1, hex5_pl1, hex6_pl1, Request_pl1, end_gm_pl1, RN2_pl1, a_ip</w:t>
      </w:r>
    </w:p>
    <w:p w:rsidR="00DB5E59" w:rsidRPr="006B29EB" w:rsidRDefault="00DB5E59" w:rsidP="00DB5E59">
      <w:pPr>
        <w:pStyle w:val="ListParagraph"/>
        <w:rPr>
          <w:lang w:val="en-IN"/>
        </w:rPr>
      </w:pPr>
      <w:r w:rsidRPr="006B29EB">
        <w:rPr>
          <w:lang w:val="en-IN"/>
        </w:rPr>
        <w:t>, RN1_pl1, new_gm, en1,allow1, timer_ip_pl1,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//one player scoring</w:t>
      </w:r>
    </w:p>
    <w:p w:rsidR="00DB5E59" w:rsidRPr="006B29EB" w:rsidRDefault="00DB5E59" w:rsidP="00DB5E59">
      <w:pPr>
        <w:pStyle w:val="ListParagraph"/>
        <w:rPr>
          <w:lang w:val="en-IN"/>
        </w:rPr>
      </w:pPr>
      <w:r w:rsidRPr="006B29EB">
        <w:rPr>
          <w:lang w:val="en-IN"/>
        </w:rPr>
        <w:t>SimpleCounter SC1_p1_pl1(cout1_pl1, clk, rst, Tout1_p1_pl1, Score1_pl1);</w:t>
      </w:r>
    </w:p>
    <w:p w:rsidR="00DB5E59" w:rsidRPr="006B29EB" w:rsidRDefault="00DB5E59" w:rsidP="00DB5E59">
      <w:pPr>
        <w:pStyle w:val="ListParagraph"/>
        <w:rPr>
          <w:lang w:val="en-IN"/>
        </w:rPr>
      </w:pPr>
      <w:r w:rsidRPr="006B29EB">
        <w:rPr>
          <w:lang w:val="en-IN"/>
        </w:rPr>
        <w:t>bin2bcd_score bcd_score1_p1_pl1(tens1_pl1, ones1_pl1, Score1_pl1);</w:t>
      </w:r>
    </w:p>
    <w:p w:rsidR="00DB5E59" w:rsidRPr="006B29EB" w:rsidRDefault="00DB5E59" w:rsidP="00DB5E59">
      <w:pPr>
        <w:pStyle w:val="ListParagraph"/>
        <w:rPr>
          <w:lang w:val="en-IN"/>
        </w:rPr>
      </w:pPr>
      <w:r w:rsidRPr="006B29EB">
        <w:rPr>
          <w:lang w:val="en-IN"/>
        </w:rPr>
        <w:t>ASCII_decoder ASCII_ones_p1_pl1(ones1_pl1, upper_nibble_ones1_pl1, lower_nibble_ones1_pl1);</w:t>
      </w:r>
    </w:p>
    <w:p w:rsidR="00DB5E59" w:rsidRPr="006B29EB" w:rsidRDefault="00DB5E59" w:rsidP="00DB5E59">
      <w:pPr>
        <w:pStyle w:val="ListParagraph"/>
        <w:rPr>
          <w:lang w:val="en-IN"/>
        </w:rPr>
      </w:pPr>
      <w:r w:rsidRPr="006B29EB">
        <w:rPr>
          <w:lang w:val="en-IN"/>
        </w:rPr>
        <w:t>ASCII_decoder ASCII_tens_p1_pl1(tens1_pl1, upper_nibble_tens1_pl1, lower_nibble_tens1_pl1);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LCD_display_1pl LCD_disp_1_pl1(clk, en1, upper_nibble_ones1_pl1, lower_nibble_ones1_pl1, upper_nibble_tens1_pl1, lower_nibble_tens1_pl1, lcd_rs_pl1, lcd_rw_pl1, lcd_e_pl1, lcd_4_pl1, lcd_5_pl1, lcd_6_pl1, lcd_7_pl1);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r w:rsidRPr="006B29EB">
        <w:rPr>
          <w:lang w:val="en-IN"/>
        </w:rPr>
        <w:t>//TWO PLAYER MODE</w:t>
      </w:r>
    </w:p>
    <w:p w:rsidR="00DB5E59" w:rsidRPr="006B29EB" w:rsidRDefault="00DB5E59" w:rsidP="00DB5E59">
      <w:pPr>
        <w:pStyle w:val="ListParagraph"/>
        <w:rPr>
          <w:lang w:val="en-IN"/>
        </w:rPr>
      </w:pPr>
      <w:r w:rsidRPr="006B29EB">
        <w:rPr>
          <w:lang w:val="en-IN"/>
        </w:rPr>
        <w:t>//////////////////////////////////////////////////////////////////////</w:t>
      </w:r>
    </w:p>
    <w:p w:rsidR="00DB5E59" w:rsidRPr="006B29EB" w:rsidRDefault="00DB5E59" w:rsidP="00DB5E59">
      <w:pPr>
        <w:pStyle w:val="ListParagraph"/>
        <w:rPr>
          <w:lang w:val="en-IN"/>
        </w:rPr>
      </w:pPr>
      <w:r w:rsidRPr="006B29EB">
        <w:rPr>
          <w:lang w:val="en-IN"/>
        </w:rPr>
        <w:t xml:space="preserve">//ROM MODULE </w:t>
      </w:r>
    </w:p>
    <w:p w:rsidR="00DB5E59" w:rsidRPr="006B29EB" w:rsidRDefault="00DB5E59" w:rsidP="00DB5E59">
      <w:pPr>
        <w:pStyle w:val="ListParagraph"/>
        <w:rPr>
          <w:lang w:val="en-IN"/>
        </w:rPr>
      </w:pPr>
      <w:r w:rsidRPr="006B29EB">
        <w:rPr>
          <w:lang w:val="en-IN"/>
        </w:rPr>
        <w:t>ROM_2AC AC2(clk,rst,en1,en2,load,user_ip, allow1,allowp2, user_id_out1,user_id_outp1,user_id_outp2);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//target_num generator</w:t>
      </w:r>
    </w:p>
    <w:p w:rsidR="00DB5E59" w:rsidRPr="006B29EB" w:rsidRDefault="00DB5E59" w:rsidP="00DB5E59">
      <w:pPr>
        <w:pStyle w:val="ListParagraph"/>
        <w:rPr>
          <w:lang w:val="en-IN"/>
        </w:rPr>
      </w:pPr>
      <w:r w:rsidRPr="006B29EB">
        <w:rPr>
          <w:lang w:val="en-IN"/>
        </w:rPr>
        <w:t>LFSR1 N1(clk, rst, q1);</w:t>
      </w:r>
    </w:p>
    <w:p w:rsidR="00DB5E59" w:rsidRPr="006B29EB" w:rsidRDefault="00DB5E59" w:rsidP="00DB5E59">
      <w:pPr>
        <w:pStyle w:val="ListParagraph"/>
        <w:rPr>
          <w:lang w:val="en-IN"/>
        </w:rPr>
      </w:pPr>
      <w:r w:rsidRPr="006B29EB">
        <w:rPr>
          <w:lang w:val="en-IN"/>
        </w:rPr>
        <w:t>LoadReg LoadRN1({q1[3], q1[10], q1[9], q1[2], q2[1], q2[6], q2[5]}, en2, clk,rst,Request1,RN1); //target_sequence</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LFSR1 N2(clk, rst, q2);</w:t>
      </w:r>
    </w:p>
    <w:p w:rsidR="00DB5E59" w:rsidRPr="006B29EB" w:rsidRDefault="00DB5E59" w:rsidP="00DB5E59">
      <w:pPr>
        <w:pStyle w:val="ListParagraph"/>
        <w:rPr>
          <w:lang w:val="en-IN"/>
        </w:rPr>
      </w:pPr>
      <w:r w:rsidRPr="006B29EB">
        <w:rPr>
          <w:lang w:val="en-IN"/>
        </w:rPr>
        <w:t>LoadReg LoadRN2({q2[3], q2[10], q2[9], q2[2], q1[1], q1[6], q1[5]}, en2, clk,rst,Request2,RN2); //target_sequence</w:t>
      </w:r>
    </w:p>
    <w:p w:rsidR="00DB5E59" w:rsidRPr="006B29EB" w:rsidRDefault="00DB5E59" w:rsidP="00DB5E59">
      <w:pPr>
        <w:pStyle w:val="ListParagraph"/>
        <w:rPr>
          <w:lang w:val="en-IN"/>
        </w:rPr>
      </w:pP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//timer</w:t>
      </w:r>
    </w:p>
    <w:p w:rsidR="00DB5E59" w:rsidRPr="006B29EB" w:rsidRDefault="00DB5E59" w:rsidP="00DB5E59">
      <w:pPr>
        <w:pStyle w:val="ListParagraph"/>
        <w:rPr>
          <w:lang w:val="en-IN"/>
        </w:rPr>
      </w:pPr>
      <w:r w:rsidRPr="006B29EB">
        <w:rPr>
          <w:lang w:val="en-IN"/>
        </w:rPr>
        <w:t>LFSR_1ms MS1(clk, rst, en2, P1);</w:t>
      </w:r>
    </w:p>
    <w:p w:rsidR="00DB5E59" w:rsidRPr="006B29EB" w:rsidRDefault="00DB5E59" w:rsidP="00DB5E59">
      <w:pPr>
        <w:pStyle w:val="ListParagraph"/>
        <w:rPr>
          <w:lang w:val="en-IN"/>
        </w:rPr>
      </w:pPr>
      <w:r w:rsidRPr="006B29EB">
        <w:rPr>
          <w:lang w:val="en-IN"/>
        </w:rPr>
        <w:t>LFSR_100ms MS2(clk, rst, P1, P2);</w:t>
      </w:r>
    </w:p>
    <w:p w:rsidR="00DB5E59" w:rsidRPr="006B29EB" w:rsidRDefault="00DB5E59" w:rsidP="00DB5E59">
      <w:pPr>
        <w:pStyle w:val="ListParagraph"/>
        <w:rPr>
          <w:lang w:val="en-IN"/>
        </w:rPr>
      </w:pPr>
      <w:r w:rsidRPr="006B29EB">
        <w:rPr>
          <w:lang w:val="en-IN"/>
        </w:rPr>
        <w:t>nSecPulseGenerator NS(P2, {1'b0, level2}, clk, rst, timer_ip);</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LevelSelector LS1(Score1_pl1, clk, rst, level1);</w:t>
      </w:r>
    </w:p>
    <w:p w:rsidR="00DB5E59" w:rsidRPr="006B29EB" w:rsidRDefault="00DB5E59" w:rsidP="00DB5E59">
      <w:pPr>
        <w:pStyle w:val="ListParagraph"/>
        <w:rPr>
          <w:lang w:val="en-IN"/>
        </w:rPr>
      </w:pPr>
      <w:r w:rsidRPr="006B29EB">
        <w:rPr>
          <w:lang w:val="en-IN"/>
        </w:rPr>
        <w:t>LevelSelector LS2(Score1, clk, rst, level2);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//two player game</w:t>
      </w:r>
    </w:p>
    <w:p w:rsidR="00DB5E59" w:rsidRPr="006B29EB" w:rsidRDefault="00DB5E59" w:rsidP="00DB5E59">
      <w:pPr>
        <w:pStyle w:val="ListParagraph"/>
        <w:rPr>
          <w:lang w:val="en-IN"/>
        </w:rPr>
      </w:pPr>
      <w:r w:rsidRPr="006B29EB">
        <w:rPr>
          <w:lang w:val="en-IN"/>
        </w:rPr>
        <w:lastRenderedPageBreak/>
        <w:t>game_ctl_2pl game_ctl_2pl_1(cout1, hex4, hex5, hex6, Request1, end_gm1, a_ip, RN1, new_gm, en2, allowp2, timer_ip, clk, rst);</w:t>
      </w:r>
    </w:p>
    <w:p w:rsidR="00DB5E59" w:rsidRPr="006B29EB" w:rsidRDefault="00DB5E59" w:rsidP="00DB5E59">
      <w:pPr>
        <w:pStyle w:val="ListParagraph"/>
        <w:rPr>
          <w:lang w:val="en-IN"/>
        </w:rPr>
      </w:pPr>
      <w:r w:rsidRPr="006B29EB">
        <w:rPr>
          <w:lang w:val="en-IN"/>
        </w:rPr>
        <w:t>game_ctl_2pl game_ctl_2pl_2(cout2, hex0, hex1, hex2, Request2, end_gm2, b_ip, RN2, new_gm, en2, allowp2, timer_ip, clk, rst);</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//player_1 scoring</w:t>
      </w:r>
    </w:p>
    <w:p w:rsidR="00DB5E59" w:rsidRPr="006B29EB" w:rsidRDefault="00DB5E59" w:rsidP="00DB5E59">
      <w:pPr>
        <w:pStyle w:val="ListParagraph"/>
        <w:rPr>
          <w:lang w:val="en-IN"/>
        </w:rPr>
      </w:pPr>
      <w:r w:rsidRPr="006B29EB">
        <w:rPr>
          <w:lang w:val="en-IN"/>
        </w:rPr>
        <w:t>SimpleCounter SC1_p1(cout1, clk, rst, Tout1_p1, Score1);</w:t>
      </w:r>
    </w:p>
    <w:p w:rsidR="00DB5E59" w:rsidRPr="006B29EB" w:rsidRDefault="00DB5E59" w:rsidP="00DB5E59">
      <w:pPr>
        <w:pStyle w:val="ListParagraph"/>
        <w:rPr>
          <w:lang w:val="en-IN"/>
        </w:rPr>
      </w:pPr>
      <w:r w:rsidRPr="006B29EB">
        <w:rPr>
          <w:lang w:val="en-IN"/>
        </w:rPr>
        <w:t>bin2bcd_score bcd_score1_p1(tens1, ones1, Score1);</w:t>
      </w:r>
    </w:p>
    <w:p w:rsidR="00DB5E59" w:rsidRPr="006B29EB" w:rsidRDefault="00DB5E59" w:rsidP="00DB5E59">
      <w:pPr>
        <w:pStyle w:val="ListParagraph"/>
        <w:rPr>
          <w:lang w:val="en-IN"/>
        </w:rPr>
      </w:pPr>
      <w:r w:rsidRPr="006B29EB">
        <w:rPr>
          <w:lang w:val="en-IN"/>
        </w:rPr>
        <w:t>ASCII_decoder ASCII_ones_p1(ones1, upper_nibble_ones1, lower_nibble_ones1);</w:t>
      </w:r>
    </w:p>
    <w:p w:rsidR="00DB5E59" w:rsidRPr="006B29EB" w:rsidRDefault="00DB5E59" w:rsidP="00DB5E59">
      <w:pPr>
        <w:pStyle w:val="ListParagraph"/>
        <w:rPr>
          <w:lang w:val="en-IN"/>
        </w:rPr>
      </w:pPr>
      <w:r w:rsidRPr="006B29EB">
        <w:rPr>
          <w:lang w:val="en-IN"/>
        </w:rPr>
        <w:t>ASCII_decoder ASCII_tens_p1(tens1, upper_nibble_tens1, lower_nibble_tens1);</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//player_2 scoring</w:t>
      </w:r>
    </w:p>
    <w:p w:rsidR="00DB5E59" w:rsidRPr="006B29EB" w:rsidRDefault="00DB5E59" w:rsidP="00DB5E59">
      <w:pPr>
        <w:pStyle w:val="ListParagraph"/>
        <w:rPr>
          <w:lang w:val="en-IN"/>
        </w:rPr>
      </w:pPr>
      <w:r w:rsidRPr="006B29EB">
        <w:rPr>
          <w:lang w:val="en-IN"/>
        </w:rPr>
        <w:t>SimpleCounter SC1_p2(cout2, clk, rst, Tout1_p2, Score2);</w:t>
      </w:r>
    </w:p>
    <w:p w:rsidR="00DB5E59" w:rsidRPr="006B29EB" w:rsidRDefault="00DB5E59" w:rsidP="00DB5E59">
      <w:pPr>
        <w:pStyle w:val="ListParagraph"/>
        <w:rPr>
          <w:lang w:val="en-IN"/>
        </w:rPr>
      </w:pPr>
      <w:r w:rsidRPr="006B29EB">
        <w:rPr>
          <w:lang w:val="en-IN"/>
        </w:rPr>
        <w:t>bin2bcd_score bcd_score1_p2(tens2, ones2, Score2);</w:t>
      </w:r>
    </w:p>
    <w:p w:rsidR="00DB5E59" w:rsidRPr="006B29EB" w:rsidRDefault="00DB5E59" w:rsidP="00DB5E59">
      <w:pPr>
        <w:pStyle w:val="ListParagraph"/>
        <w:rPr>
          <w:lang w:val="en-IN"/>
        </w:rPr>
      </w:pPr>
      <w:r w:rsidRPr="006B29EB">
        <w:rPr>
          <w:lang w:val="en-IN"/>
        </w:rPr>
        <w:t>ASCII_decoder ASCII_ones_p2(ones2, upper_nibble_ones2, lower_nibble_ones2);</w:t>
      </w:r>
    </w:p>
    <w:p w:rsidR="00DB5E59" w:rsidRPr="006B29EB" w:rsidRDefault="00DB5E59" w:rsidP="00DB5E59">
      <w:pPr>
        <w:pStyle w:val="ListParagraph"/>
        <w:rPr>
          <w:lang w:val="en-IN"/>
        </w:rPr>
      </w:pPr>
      <w:r w:rsidRPr="006B29EB">
        <w:rPr>
          <w:lang w:val="en-IN"/>
        </w:rPr>
        <w:t>ASCII_decoder ASCII_tens_p2(tens2, upper_nibble_tens2, lower_nibble_tens2);</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LCD_display LCD_disp1(clk, en2, upper_nibble_ones1, lower_nibble_ones1, upper_nibble_tens1, lower_nibble_tens1, upper_nibble_ones2, lower_nibble_ones2, upper_nibble_tens2, lower_nibble_tens2, lcd_rs, lcd_rw, lcd_e, lcd_4, lcd_5, lcd_6, lcd_7);</w:t>
      </w:r>
    </w:p>
    <w:p w:rsidR="00DB5E59" w:rsidRPr="006B29EB" w:rsidRDefault="00DB5E59" w:rsidP="00DB5E59">
      <w:pPr>
        <w:pStyle w:val="ListParagraph"/>
        <w:rPr>
          <w:lang w:val="en-IN"/>
        </w:rPr>
      </w:pPr>
    </w:p>
    <w:p w:rsidR="00DB5E59" w:rsidRPr="006B29EB" w:rsidRDefault="00DB5E59" w:rsidP="00DB5E59">
      <w:pPr>
        <w:pStyle w:val="ListParagraph"/>
        <w:rPr>
          <w:lang w:val="en-IN"/>
        </w:rPr>
      </w:pPr>
      <w:r w:rsidRPr="006B29EB">
        <w:rPr>
          <w:lang w:val="en-IN"/>
        </w:rPr>
        <w:t>win_checker win (en2, a_rocks, b_rocks,end_gm_led, Score1, Score2, end_gm1,end_gm2,clk, rst);</w:t>
      </w:r>
    </w:p>
    <w:p w:rsidR="00DB5E59" w:rsidRPr="006B29EB" w:rsidRDefault="00DB5E59" w:rsidP="00DB5E59">
      <w:pPr>
        <w:pStyle w:val="ListParagraph"/>
        <w:rPr>
          <w:lang w:val="en-IN"/>
        </w:rPr>
      </w:pPr>
    </w:p>
    <w:p w:rsidR="00DB5E59" w:rsidRPr="00906E51" w:rsidRDefault="00DB5E59" w:rsidP="00DB5E59">
      <w:pPr>
        <w:pStyle w:val="ListParagraph"/>
        <w:rPr>
          <w:lang w:val="en-IN"/>
        </w:rPr>
      </w:pPr>
      <w:r w:rsidRPr="006B29EB">
        <w:rPr>
          <w:lang w:val="en-IN"/>
        </w:rPr>
        <w:t>endmodule</w:t>
      </w:r>
    </w:p>
    <w:p w:rsidR="00DB5E59" w:rsidRDefault="00DB5E59" w:rsidP="00DB5E59"/>
    <w:p w:rsidR="00DB5E59" w:rsidRDefault="00DB5E59" w:rsidP="00DB5E59"/>
    <w:p w:rsidR="00DB5E59" w:rsidRDefault="00DB5E59" w:rsidP="00DB5E59"/>
    <w:p w:rsidR="00DB5E59" w:rsidRDefault="00DB5E59" w:rsidP="00DB5E59"/>
    <w:p w:rsidR="001740D5" w:rsidRPr="001C10DB" w:rsidRDefault="001740D5" w:rsidP="001740D5">
      <w:pPr>
        <w:pStyle w:val="ListParagraph"/>
        <w:tabs>
          <w:tab w:val="left" w:pos="6120"/>
        </w:tabs>
        <w:ind w:left="-709"/>
        <w:rPr>
          <w:lang w:val="en-IN"/>
        </w:rPr>
      </w:pPr>
    </w:p>
    <w:sectPr w:rsidR="001740D5" w:rsidRPr="001C10DB" w:rsidSect="009A2625">
      <w:pgSz w:w="12240" w:h="15840"/>
      <w:pgMar w:top="1440" w:right="49"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65462"/>
    <w:multiLevelType w:val="hybridMultilevel"/>
    <w:tmpl w:val="D5DE32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3D70440"/>
    <w:multiLevelType w:val="hybridMultilevel"/>
    <w:tmpl w:val="A280B524"/>
    <w:lvl w:ilvl="0" w:tplc="AC2A56C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44445F1"/>
    <w:multiLevelType w:val="hybridMultilevel"/>
    <w:tmpl w:val="F7D67F4E"/>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 w15:restartNumberingAfterBreak="0">
    <w:nsid w:val="066D3BA7"/>
    <w:multiLevelType w:val="hybridMultilevel"/>
    <w:tmpl w:val="FA9E47C0"/>
    <w:lvl w:ilvl="0" w:tplc="B5749A3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82652EB"/>
    <w:multiLevelType w:val="hybridMultilevel"/>
    <w:tmpl w:val="31D2A078"/>
    <w:lvl w:ilvl="0" w:tplc="40F41A9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6F2E13"/>
    <w:multiLevelType w:val="hybridMultilevel"/>
    <w:tmpl w:val="94E8F6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7E32A3"/>
    <w:multiLevelType w:val="hybridMultilevel"/>
    <w:tmpl w:val="4A2833FA"/>
    <w:lvl w:ilvl="0" w:tplc="DBE6A1A0">
      <w:start w:val="1"/>
      <w:numFmt w:val="lowerLetter"/>
      <w:lvlText w:val="%1."/>
      <w:lvlJc w:val="left"/>
      <w:pPr>
        <w:ind w:left="2160" w:hanging="360"/>
      </w:pPr>
      <w:rPr>
        <w:rFonts w:hint="default"/>
        <w:b/>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AE215D"/>
    <w:multiLevelType w:val="hybridMultilevel"/>
    <w:tmpl w:val="40DA588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D552BE3"/>
    <w:multiLevelType w:val="hybridMultilevel"/>
    <w:tmpl w:val="AF6061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7B4D65"/>
    <w:multiLevelType w:val="hybridMultilevel"/>
    <w:tmpl w:val="828A868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0EA21139"/>
    <w:multiLevelType w:val="hybridMultilevel"/>
    <w:tmpl w:val="9D80AB76"/>
    <w:lvl w:ilvl="0" w:tplc="7D96614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3CD47EE"/>
    <w:multiLevelType w:val="hybridMultilevel"/>
    <w:tmpl w:val="5B86A69C"/>
    <w:lvl w:ilvl="0" w:tplc="E1AAB684">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2" w15:restartNumberingAfterBreak="0">
    <w:nsid w:val="165F6CC8"/>
    <w:multiLevelType w:val="hybridMultilevel"/>
    <w:tmpl w:val="00FE57C2"/>
    <w:lvl w:ilvl="0" w:tplc="9148EB02">
      <w:start w:val="1"/>
      <w:numFmt w:val="lowerLetter"/>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864926"/>
    <w:multiLevelType w:val="hybridMultilevel"/>
    <w:tmpl w:val="E9F05F7A"/>
    <w:lvl w:ilvl="0" w:tplc="468236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72D55EF"/>
    <w:multiLevelType w:val="hybridMultilevel"/>
    <w:tmpl w:val="E912E786"/>
    <w:lvl w:ilvl="0" w:tplc="964ED6D0">
      <w:start w:val="1"/>
      <w:numFmt w:val="decimal"/>
      <w:lvlText w:val="%1."/>
      <w:lvlJc w:val="left"/>
      <w:pPr>
        <w:ind w:left="1440" w:hanging="360"/>
      </w:pPr>
      <w:rPr>
        <w:rFonts w:asciiTheme="minorHAnsi" w:eastAsiaTheme="minorHAnsi" w:hAnsiTheme="minorHAnsi" w:cstheme="minorBidi"/>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AA61942"/>
    <w:multiLevelType w:val="hybridMultilevel"/>
    <w:tmpl w:val="6682FA38"/>
    <w:lvl w:ilvl="0" w:tplc="3CE218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B610790"/>
    <w:multiLevelType w:val="hybridMultilevel"/>
    <w:tmpl w:val="B3A44326"/>
    <w:lvl w:ilvl="0" w:tplc="59FEE20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1CAA6BC7"/>
    <w:multiLevelType w:val="hybridMultilevel"/>
    <w:tmpl w:val="CECAAE9C"/>
    <w:lvl w:ilvl="0" w:tplc="40846D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CD01B59"/>
    <w:multiLevelType w:val="hybridMultilevel"/>
    <w:tmpl w:val="D242C21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1D880FD4"/>
    <w:multiLevelType w:val="hybridMultilevel"/>
    <w:tmpl w:val="AC8A9732"/>
    <w:lvl w:ilvl="0" w:tplc="0E96ED86">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0150A04"/>
    <w:multiLevelType w:val="hybridMultilevel"/>
    <w:tmpl w:val="37A8A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0691986"/>
    <w:multiLevelType w:val="hybridMultilevel"/>
    <w:tmpl w:val="1B7CCD76"/>
    <w:lvl w:ilvl="0" w:tplc="2D6CE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207E337A"/>
    <w:multiLevelType w:val="hybridMultilevel"/>
    <w:tmpl w:val="14462862"/>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3" w15:restartNumberingAfterBreak="0">
    <w:nsid w:val="21544354"/>
    <w:multiLevelType w:val="hybridMultilevel"/>
    <w:tmpl w:val="3C9A3A18"/>
    <w:lvl w:ilvl="0" w:tplc="964ED6D0">
      <w:start w:val="1"/>
      <w:numFmt w:val="decimal"/>
      <w:lvlText w:val="%1."/>
      <w:lvlJc w:val="left"/>
      <w:pPr>
        <w:ind w:left="2160" w:hanging="360"/>
      </w:pPr>
      <w:rPr>
        <w:rFonts w:asciiTheme="minorHAnsi" w:eastAsiaTheme="minorHAnsi" w:hAnsiTheme="minorHAnsi" w:cstheme="minorBidi"/>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4" w15:restartNumberingAfterBreak="0">
    <w:nsid w:val="22606B32"/>
    <w:multiLevelType w:val="hybridMultilevel"/>
    <w:tmpl w:val="9D80AB76"/>
    <w:lvl w:ilvl="0" w:tplc="7D96614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91960E1"/>
    <w:multiLevelType w:val="hybridMultilevel"/>
    <w:tmpl w:val="74CC13AE"/>
    <w:lvl w:ilvl="0" w:tplc="E2E4CD3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B273458"/>
    <w:multiLevelType w:val="hybridMultilevel"/>
    <w:tmpl w:val="193A35DE"/>
    <w:lvl w:ilvl="0" w:tplc="2D6CE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D9149A8"/>
    <w:multiLevelType w:val="hybridMultilevel"/>
    <w:tmpl w:val="3790ECC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2FFA538C"/>
    <w:multiLevelType w:val="hybridMultilevel"/>
    <w:tmpl w:val="BF58030E"/>
    <w:lvl w:ilvl="0" w:tplc="964ED6D0">
      <w:start w:val="1"/>
      <w:numFmt w:val="decimal"/>
      <w:lvlText w:val="%1."/>
      <w:lvlJc w:val="left"/>
      <w:pPr>
        <w:ind w:left="2160" w:hanging="360"/>
      </w:pPr>
      <w:rPr>
        <w:rFonts w:asciiTheme="minorHAnsi" w:eastAsiaTheme="minorHAnsi" w:hAnsiTheme="minorHAnsi" w:cstheme="minorBidi"/>
      </w:r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9" w15:restartNumberingAfterBreak="0">
    <w:nsid w:val="30D91FAD"/>
    <w:multiLevelType w:val="hybridMultilevel"/>
    <w:tmpl w:val="ED0A51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20F17BA"/>
    <w:multiLevelType w:val="hybridMultilevel"/>
    <w:tmpl w:val="9AB45956"/>
    <w:lvl w:ilvl="0" w:tplc="724085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53A2147"/>
    <w:multiLevelType w:val="hybridMultilevel"/>
    <w:tmpl w:val="9D0C45E2"/>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2" w15:restartNumberingAfterBreak="0">
    <w:nsid w:val="36797471"/>
    <w:multiLevelType w:val="hybridMultilevel"/>
    <w:tmpl w:val="8BF0EE42"/>
    <w:lvl w:ilvl="0" w:tplc="4462C6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9232C3D"/>
    <w:multiLevelType w:val="hybridMultilevel"/>
    <w:tmpl w:val="B9D806B2"/>
    <w:lvl w:ilvl="0" w:tplc="370E5C18">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39DC7323"/>
    <w:multiLevelType w:val="hybridMultilevel"/>
    <w:tmpl w:val="F0CA106E"/>
    <w:lvl w:ilvl="0" w:tplc="A8F0A21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3A4763A0"/>
    <w:multiLevelType w:val="hybridMultilevel"/>
    <w:tmpl w:val="A720E68A"/>
    <w:lvl w:ilvl="0" w:tplc="BC0468F2">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6" w15:restartNumberingAfterBreak="0">
    <w:nsid w:val="3BF9031E"/>
    <w:multiLevelType w:val="hybridMultilevel"/>
    <w:tmpl w:val="193A35DE"/>
    <w:lvl w:ilvl="0" w:tplc="2D6CE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3D0F3787"/>
    <w:multiLevelType w:val="hybridMultilevel"/>
    <w:tmpl w:val="42DC7762"/>
    <w:lvl w:ilvl="0" w:tplc="8578C3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D5E798E"/>
    <w:multiLevelType w:val="hybridMultilevel"/>
    <w:tmpl w:val="43E4E8D2"/>
    <w:lvl w:ilvl="0" w:tplc="2F82FD2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407208C7"/>
    <w:multiLevelType w:val="hybridMultilevel"/>
    <w:tmpl w:val="4C3AD674"/>
    <w:lvl w:ilvl="0" w:tplc="9A52C92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0B92820"/>
    <w:multiLevelType w:val="hybridMultilevel"/>
    <w:tmpl w:val="B9D806B2"/>
    <w:lvl w:ilvl="0" w:tplc="370E5C18">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44DF72C2"/>
    <w:multiLevelType w:val="hybridMultilevel"/>
    <w:tmpl w:val="D65AFCAA"/>
    <w:lvl w:ilvl="0" w:tplc="5074CF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46265FC8"/>
    <w:multiLevelType w:val="hybridMultilevel"/>
    <w:tmpl w:val="6EDA4126"/>
    <w:lvl w:ilvl="0" w:tplc="2D6CE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6C24127"/>
    <w:multiLevelType w:val="hybridMultilevel"/>
    <w:tmpl w:val="611CD302"/>
    <w:lvl w:ilvl="0" w:tplc="2D6CE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498B1634"/>
    <w:multiLevelType w:val="hybridMultilevel"/>
    <w:tmpl w:val="4C70B2EA"/>
    <w:lvl w:ilvl="0" w:tplc="B7A02E3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5" w15:restartNumberingAfterBreak="0">
    <w:nsid w:val="4A167DBA"/>
    <w:multiLevelType w:val="hybridMultilevel"/>
    <w:tmpl w:val="8DFA34CE"/>
    <w:lvl w:ilvl="0" w:tplc="88FCA4E6">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6" w15:restartNumberingAfterBreak="0">
    <w:nsid w:val="4C157B8A"/>
    <w:multiLevelType w:val="hybridMultilevel"/>
    <w:tmpl w:val="17743122"/>
    <w:lvl w:ilvl="0" w:tplc="A2F2933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4DF875E0"/>
    <w:multiLevelType w:val="hybridMultilevel"/>
    <w:tmpl w:val="BF20B7B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4E6F4153"/>
    <w:multiLevelType w:val="hybridMultilevel"/>
    <w:tmpl w:val="C080A4A8"/>
    <w:lvl w:ilvl="0" w:tplc="3D429D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55625801"/>
    <w:multiLevelType w:val="hybridMultilevel"/>
    <w:tmpl w:val="671291F4"/>
    <w:lvl w:ilvl="0" w:tplc="367817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6AE1075"/>
    <w:multiLevelType w:val="hybridMultilevel"/>
    <w:tmpl w:val="D65AFCAA"/>
    <w:lvl w:ilvl="0" w:tplc="5074CF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8404702"/>
    <w:multiLevelType w:val="hybridMultilevel"/>
    <w:tmpl w:val="C68222B6"/>
    <w:lvl w:ilvl="0" w:tplc="4009000F">
      <w:start w:val="1"/>
      <w:numFmt w:val="decimal"/>
      <w:lvlText w:val="%1."/>
      <w:lvlJc w:val="left"/>
      <w:pPr>
        <w:ind w:left="720" w:hanging="360"/>
      </w:pPr>
    </w:lvl>
    <w:lvl w:ilvl="1" w:tplc="14A20F3E">
      <w:start w:val="1"/>
      <w:numFmt w:val="decimal"/>
      <w:lvlText w:val="%2."/>
      <w:lvlJc w:val="left"/>
      <w:pPr>
        <w:ind w:left="1440" w:hanging="360"/>
      </w:pPr>
      <w:rPr>
        <w:rFonts w:hint="default"/>
      </w:rPr>
    </w:lvl>
    <w:lvl w:ilvl="2" w:tplc="4009000F">
      <w:start w:val="1"/>
      <w:numFmt w:val="decimal"/>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B9F2901"/>
    <w:multiLevelType w:val="hybridMultilevel"/>
    <w:tmpl w:val="59822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566D7C"/>
    <w:multiLevelType w:val="hybridMultilevel"/>
    <w:tmpl w:val="1D6AE02A"/>
    <w:lvl w:ilvl="0" w:tplc="6900892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5F853F26"/>
    <w:multiLevelType w:val="hybridMultilevel"/>
    <w:tmpl w:val="C080A4A8"/>
    <w:lvl w:ilvl="0" w:tplc="3D429D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617A4489"/>
    <w:multiLevelType w:val="hybridMultilevel"/>
    <w:tmpl w:val="29B08A44"/>
    <w:lvl w:ilvl="0" w:tplc="2E7A57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61CE5F7A"/>
    <w:multiLevelType w:val="hybridMultilevel"/>
    <w:tmpl w:val="AC8A9732"/>
    <w:lvl w:ilvl="0" w:tplc="0E96ED86">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21C2ABF"/>
    <w:multiLevelType w:val="multilevel"/>
    <w:tmpl w:val="C49C4FC4"/>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B81CC9"/>
    <w:multiLevelType w:val="hybridMultilevel"/>
    <w:tmpl w:val="E32492B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68060943"/>
    <w:multiLevelType w:val="hybridMultilevel"/>
    <w:tmpl w:val="95DA3610"/>
    <w:lvl w:ilvl="0" w:tplc="BA9C6C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985556E"/>
    <w:multiLevelType w:val="hybridMultilevel"/>
    <w:tmpl w:val="28161A94"/>
    <w:lvl w:ilvl="0" w:tplc="3DA200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9955155"/>
    <w:multiLevelType w:val="hybridMultilevel"/>
    <w:tmpl w:val="06DA4C24"/>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2" w15:restartNumberingAfterBreak="0">
    <w:nsid w:val="69A52A3B"/>
    <w:multiLevelType w:val="hybridMultilevel"/>
    <w:tmpl w:val="280CCB9E"/>
    <w:lvl w:ilvl="0" w:tplc="98F69FF2">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3" w15:restartNumberingAfterBreak="0">
    <w:nsid w:val="6A267F6D"/>
    <w:multiLevelType w:val="hybridMultilevel"/>
    <w:tmpl w:val="417801C0"/>
    <w:lvl w:ilvl="0" w:tplc="81B8F02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4" w15:restartNumberingAfterBreak="0">
    <w:nsid w:val="6AEE7E94"/>
    <w:multiLevelType w:val="hybridMultilevel"/>
    <w:tmpl w:val="6E2AAC4C"/>
    <w:lvl w:ilvl="0" w:tplc="8EB2B0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758A0108"/>
    <w:multiLevelType w:val="hybridMultilevel"/>
    <w:tmpl w:val="88C0ADE4"/>
    <w:lvl w:ilvl="0" w:tplc="EABE42B2">
      <w:start w:val="1"/>
      <w:numFmt w:val="decimal"/>
      <w:lvlText w:val="%1."/>
      <w:lvlJc w:val="left"/>
      <w:pPr>
        <w:ind w:left="1080" w:hanging="360"/>
      </w:pPr>
      <w:rPr>
        <w:rFonts w:asciiTheme="minorHAnsi" w:eastAsiaTheme="minorHAnsi" w:hAnsiTheme="minorHAnsi" w:cstheme="minorBidi"/>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7740273B"/>
    <w:multiLevelType w:val="hybridMultilevel"/>
    <w:tmpl w:val="3DF683AE"/>
    <w:lvl w:ilvl="0" w:tplc="B224846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BC0CF6"/>
    <w:multiLevelType w:val="hybridMultilevel"/>
    <w:tmpl w:val="37A8A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66"/>
  </w:num>
  <w:num w:numId="3">
    <w:abstractNumId w:val="38"/>
  </w:num>
  <w:num w:numId="4">
    <w:abstractNumId w:val="32"/>
  </w:num>
  <w:num w:numId="5">
    <w:abstractNumId w:val="24"/>
  </w:num>
  <w:num w:numId="6">
    <w:abstractNumId w:val="25"/>
  </w:num>
  <w:num w:numId="7">
    <w:abstractNumId w:val="4"/>
  </w:num>
  <w:num w:numId="8">
    <w:abstractNumId w:val="48"/>
  </w:num>
  <w:num w:numId="9">
    <w:abstractNumId w:val="50"/>
  </w:num>
  <w:num w:numId="10">
    <w:abstractNumId w:val="33"/>
  </w:num>
  <w:num w:numId="11">
    <w:abstractNumId w:val="55"/>
  </w:num>
  <w:num w:numId="12">
    <w:abstractNumId w:val="17"/>
  </w:num>
  <w:num w:numId="13">
    <w:abstractNumId w:val="57"/>
  </w:num>
  <w:num w:numId="14">
    <w:abstractNumId w:val="30"/>
  </w:num>
  <w:num w:numId="15">
    <w:abstractNumId w:val="49"/>
  </w:num>
  <w:num w:numId="16">
    <w:abstractNumId w:val="45"/>
  </w:num>
  <w:num w:numId="17">
    <w:abstractNumId w:val="63"/>
  </w:num>
  <w:num w:numId="18">
    <w:abstractNumId w:val="44"/>
  </w:num>
  <w:num w:numId="19">
    <w:abstractNumId w:val="29"/>
  </w:num>
  <w:num w:numId="20">
    <w:abstractNumId w:val="67"/>
  </w:num>
  <w:num w:numId="21">
    <w:abstractNumId w:val="46"/>
  </w:num>
  <w:num w:numId="22">
    <w:abstractNumId w:val="39"/>
  </w:num>
  <w:num w:numId="23">
    <w:abstractNumId w:val="27"/>
  </w:num>
  <w:num w:numId="24">
    <w:abstractNumId w:val="37"/>
  </w:num>
  <w:num w:numId="25">
    <w:abstractNumId w:val="12"/>
  </w:num>
  <w:num w:numId="26">
    <w:abstractNumId w:val="61"/>
  </w:num>
  <w:num w:numId="27">
    <w:abstractNumId w:val="59"/>
  </w:num>
  <w:num w:numId="28">
    <w:abstractNumId w:val="15"/>
  </w:num>
  <w:num w:numId="29">
    <w:abstractNumId w:val="10"/>
  </w:num>
  <w:num w:numId="30">
    <w:abstractNumId w:val="1"/>
  </w:num>
  <w:num w:numId="31">
    <w:abstractNumId w:val="54"/>
  </w:num>
  <w:num w:numId="32">
    <w:abstractNumId w:val="41"/>
  </w:num>
  <w:num w:numId="33">
    <w:abstractNumId w:val="40"/>
  </w:num>
  <w:num w:numId="34">
    <w:abstractNumId w:val="20"/>
  </w:num>
  <w:num w:numId="35">
    <w:abstractNumId w:val="62"/>
  </w:num>
  <w:num w:numId="36">
    <w:abstractNumId w:val="6"/>
  </w:num>
  <w:num w:numId="37">
    <w:abstractNumId w:val="22"/>
  </w:num>
  <w:num w:numId="38">
    <w:abstractNumId w:val="31"/>
  </w:num>
  <w:num w:numId="39">
    <w:abstractNumId w:val="2"/>
  </w:num>
  <w:num w:numId="40">
    <w:abstractNumId w:val="5"/>
  </w:num>
  <w:num w:numId="41">
    <w:abstractNumId w:val="0"/>
  </w:num>
  <w:num w:numId="42">
    <w:abstractNumId w:val="14"/>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28"/>
  </w:num>
  <w:num w:numId="46">
    <w:abstractNumId w:val="7"/>
  </w:num>
  <w:num w:numId="47">
    <w:abstractNumId w:val="58"/>
  </w:num>
  <w:num w:numId="48">
    <w:abstractNumId w:val="13"/>
  </w:num>
  <w:num w:numId="49">
    <w:abstractNumId w:val="3"/>
  </w:num>
  <w:num w:numId="50">
    <w:abstractNumId w:val="47"/>
  </w:num>
  <w:num w:numId="51">
    <w:abstractNumId w:val="18"/>
  </w:num>
  <w:num w:numId="52">
    <w:abstractNumId w:val="51"/>
  </w:num>
  <w:num w:numId="53">
    <w:abstractNumId w:val="35"/>
  </w:num>
  <w:num w:numId="54">
    <w:abstractNumId w:val="60"/>
  </w:num>
  <w:num w:numId="55">
    <w:abstractNumId w:val="65"/>
  </w:num>
  <w:num w:numId="56">
    <w:abstractNumId w:val="19"/>
  </w:num>
  <w:num w:numId="57">
    <w:abstractNumId w:val="56"/>
  </w:num>
  <w:num w:numId="58">
    <w:abstractNumId w:val="53"/>
  </w:num>
  <w:num w:numId="59">
    <w:abstractNumId w:val="64"/>
  </w:num>
  <w:num w:numId="60">
    <w:abstractNumId w:val="36"/>
  </w:num>
  <w:num w:numId="61">
    <w:abstractNumId w:val="26"/>
  </w:num>
  <w:num w:numId="62">
    <w:abstractNumId w:val="43"/>
  </w:num>
  <w:num w:numId="63">
    <w:abstractNumId w:val="42"/>
  </w:num>
  <w:num w:numId="64">
    <w:abstractNumId w:val="21"/>
  </w:num>
  <w:num w:numId="65">
    <w:abstractNumId w:val="16"/>
  </w:num>
  <w:num w:numId="66">
    <w:abstractNumId w:val="34"/>
  </w:num>
  <w:num w:numId="67">
    <w:abstractNumId w:val="11"/>
  </w:num>
  <w:num w:numId="68">
    <w:abstractNumId w:val="5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A59"/>
    <w:rsid w:val="00000189"/>
    <w:rsid w:val="00001768"/>
    <w:rsid w:val="00001FFA"/>
    <w:rsid w:val="0002221E"/>
    <w:rsid w:val="000231F0"/>
    <w:rsid w:val="00026680"/>
    <w:rsid w:val="00033529"/>
    <w:rsid w:val="00033FA9"/>
    <w:rsid w:val="0004216C"/>
    <w:rsid w:val="000437B9"/>
    <w:rsid w:val="00043ECF"/>
    <w:rsid w:val="000454D7"/>
    <w:rsid w:val="00046E27"/>
    <w:rsid w:val="00052347"/>
    <w:rsid w:val="00052ABF"/>
    <w:rsid w:val="00057536"/>
    <w:rsid w:val="000608DC"/>
    <w:rsid w:val="00062A6D"/>
    <w:rsid w:val="00062C0E"/>
    <w:rsid w:val="000666E2"/>
    <w:rsid w:val="000702E4"/>
    <w:rsid w:val="00080A2E"/>
    <w:rsid w:val="00086FC9"/>
    <w:rsid w:val="00087084"/>
    <w:rsid w:val="000916AA"/>
    <w:rsid w:val="0009364D"/>
    <w:rsid w:val="00093DBC"/>
    <w:rsid w:val="00095F30"/>
    <w:rsid w:val="00097E61"/>
    <w:rsid w:val="000A1DA3"/>
    <w:rsid w:val="000A4CCD"/>
    <w:rsid w:val="000B06AF"/>
    <w:rsid w:val="000B33E9"/>
    <w:rsid w:val="000C32E2"/>
    <w:rsid w:val="000C5B6E"/>
    <w:rsid w:val="000C5F3B"/>
    <w:rsid w:val="000C7B66"/>
    <w:rsid w:val="000D1B21"/>
    <w:rsid w:val="000D70A3"/>
    <w:rsid w:val="000D7C97"/>
    <w:rsid w:val="000E4FDE"/>
    <w:rsid w:val="000E50F6"/>
    <w:rsid w:val="000E5309"/>
    <w:rsid w:val="000E539B"/>
    <w:rsid w:val="000F05D1"/>
    <w:rsid w:val="000F36B8"/>
    <w:rsid w:val="0010317F"/>
    <w:rsid w:val="001044AC"/>
    <w:rsid w:val="00113AC4"/>
    <w:rsid w:val="00114274"/>
    <w:rsid w:val="00115DF6"/>
    <w:rsid w:val="00115F35"/>
    <w:rsid w:val="0011646C"/>
    <w:rsid w:val="00121F45"/>
    <w:rsid w:val="001329A6"/>
    <w:rsid w:val="00132BA1"/>
    <w:rsid w:val="00137AD4"/>
    <w:rsid w:val="00141D15"/>
    <w:rsid w:val="00155665"/>
    <w:rsid w:val="00156694"/>
    <w:rsid w:val="00157EC2"/>
    <w:rsid w:val="001603F3"/>
    <w:rsid w:val="001604EC"/>
    <w:rsid w:val="00161968"/>
    <w:rsid w:val="001639D3"/>
    <w:rsid w:val="0016630D"/>
    <w:rsid w:val="0016788C"/>
    <w:rsid w:val="00170143"/>
    <w:rsid w:val="00170DEB"/>
    <w:rsid w:val="0017287D"/>
    <w:rsid w:val="00172D3C"/>
    <w:rsid w:val="001740D5"/>
    <w:rsid w:val="00176AB2"/>
    <w:rsid w:val="00192A2A"/>
    <w:rsid w:val="00193806"/>
    <w:rsid w:val="00194736"/>
    <w:rsid w:val="00195DDC"/>
    <w:rsid w:val="001A0956"/>
    <w:rsid w:val="001A0B78"/>
    <w:rsid w:val="001A2ED1"/>
    <w:rsid w:val="001A2F67"/>
    <w:rsid w:val="001A4F24"/>
    <w:rsid w:val="001A5C50"/>
    <w:rsid w:val="001B389E"/>
    <w:rsid w:val="001B5979"/>
    <w:rsid w:val="001C10DB"/>
    <w:rsid w:val="001C3136"/>
    <w:rsid w:val="001D0C69"/>
    <w:rsid w:val="001D193B"/>
    <w:rsid w:val="001D3428"/>
    <w:rsid w:val="001D3998"/>
    <w:rsid w:val="001D48B9"/>
    <w:rsid w:val="001D55BD"/>
    <w:rsid w:val="001D6C3B"/>
    <w:rsid w:val="001E26AF"/>
    <w:rsid w:val="001F1025"/>
    <w:rsid w:val="001F550F"/>
    <w:rsid w:val="00200E73"/>
    <w:rsid w:val="00203292"/>
    <w:rsid w:val="00204C7A"/>
    <w:rsid w:val="00207DDD"/>
    <w:rsid w:val="00207EFD"/>
    <w:rsid w:val="00212CC0"/>
    <w:rsid w:val="00214BEA"/>
    <w:rsid w:val="00214EDA"/>
    <w:rsid w:val="00220AF8"/>
    <w:rsid w:val="00227EBB"/>
    <w:rsid w:val="002368F4"/>
    <w:rsid w:val="002424F0"/>
    <w:rsid w:val="00242E39"/>
    <w:rsid w:val="00252F26"/>
    <w:rsid w:val="0025486F"/>
    <w:rsid w:val="00255682"/>
    <w:rsid w:val="00255EF5"/>
    <w:rsid w:val="00256305"/>
    <w:rsid w:val="002612A8"/>
    <w:rsid w:val="002636A2"/>
    <w:rsid w:val="00266D00"/>
    <w:rsid w:val="00276B39"/>
    <w:rsid w:val="00276DC1"/>
    <w:rsid w:val="002819B2"/>
    <w:rsid w:val="00281DB5"/>
    <w:rsid w:val="00284DF0"/>
    <w:rsid w:val="002926A9"/>
    <w:rsid w:val="0029395C"/>
    <w:rsid w:val="00296536"/>
    <w:rsid w:val="002975A5"/>
    <w:rsid w:val="002A38F3"/>
    <w:rsid w:val="002A7D68"/>
    <w:rsid w:val="002B3AB5"/>
    <w:rsid w:val="002C08B9"/>
    <w:rsid w:val="002C175E"/>
    <w:rsid w:val="002C1F3C"/>
    <w:rsid w:val="002D3AAE"/>
    <w:rsid w:val="002E0CFA"/>
    <w:rsid w:val="002E213A"/>
    <w:rsid w:val="002E29F7"/>
    <w:rsid w:val="002E35D6"/>
    <w:rsid w:val="002E416A"/>
    <w:rsid w:val="002F0FE7"/>
    <w:rsid w:val="002F7377"/>
    <w:rsid w:val="003032C5"/>
    <w:rsid w:val="00303360"/>
    <w:rsid w:val="00303B78"/>
    <w:rsid w:val="00307B5C"/>
    <w:rsid w:val="003209CE"/>
    <w:rsid w:val="00334B62"/>
    <w:rsid w:val="00342E56"/>
    <w:rsid w:val="00343ADE"/>
    <w:rsid w:val="0034558E"/>
    <w:rsid w:val="00346D0E"/>
    <w:rsid w:val="00347340"/>
    <w:rsid w:val="00356C1C"/>
    <w:rsid w:val="00361D11"/>
    <w:rsid w:val="0036581B"/>
    <w:rsid w:val="00370E60"/>
    <w:rsid w:val="00373432"/>
    <w:rsid w:val="003757AC"/>
    <w:rsid w:val="00377736"/>
    <w:rsid w:val="0038128B"/>
    <w:rsid w:val="00383F29"/>
    <w:rsid w:val="0038479F"/>
    <w:rsid w:val="00390990"/>
    <w:rsid w:val="00391EC1"/>
    <w:rsid w:val="003966A6"/>
    <w:rsid w:val="00397E1B"/>
    <w:rsid w:val="003A03A1"/>
    <w:rsid w:val="003A0D9A"/>
    <w:rsid w:val="003A17DD"/>
    <w:rsid w:val="003A5507"/>
    <w:rsid w:val="003A7B5A"/>
    <w:rsid w:val="003B3680"/>
    <w:rsid w:val="003B715A"/>
    <w:rsid w:val="003C1913"/>
    <w:rsid w:val="003C34D3"/>
    <w:rsid w:val="003C3B62"/>
    <w:rsid w:val="003C648F"/>
    <w:rsid w:val="003C6E98"/>
    <w:rsid w:val="003C733C"/>
    <w:rsid w:val="003D5C8B"/>
    <w:rsid w:val="003E169A"/>
    <w:rsid w:val="003E1F73"/>
    <w:rsid w:val="003E22D4"/>
    <w:rsid w:val="003E4C30"/>
    <w:rsid w:val="003E6384"/>
    <w:rsid w:val="003F0F83"/>
    <w:rsid w:val="003F65E4"/>
    <w:rsid w:val="00400816"/>
    <w:rsid w:val="004015E4"/>
    <w:rsid w:val="00406016"/>
    <w:rsid w:val="0041199B"/>
    <w:rsid w:val="00415292"/>
    <w:rsid w:val="004206AE"/>
    <w:rsid w:val="00424198"/>
    <w:rsid w:val="004249A3"/>
    <w:rsid w:val="004254B3"/>
    <w:rsid w:val="00426C6F"/>
    <w:rsid w:val="00430176"/>
    <w:rsid w:val="00432D28"/>
    <w:rsid w:val="00435216"/>
    <w:rsid w:val="00436DBD"/>
    <w:rsid w:val="004441AC"/>
    <w:rsid w:val="0044638F"/>
    <w:rsid w:val="00451BBC"/>
    <w:rsid w:val="00453C68"/>
    <w:rsid w:val="004549ED"/>
    <w:rsid w:val="00457DC2"/>
    <w:rsid w:val="004619DF"/>
    <w:rsid w:val="004708CA"/>
    <w:rsid w:val="00475481"/>
    <w:rsid w:val="00482D08"/>
    <w:rsid w:val="004902AC"/>
    <w:rsid w:val="0049122E"/>
    <w:rsid w:val="004B0953"/>
    <w:rsid w:val="004B0E77"/>
    <w:rsid w:val="004B7FF9"/>
    <w:rsid w:val="004C79F4"/>
    <w:rsid w:val="004D46C7"/>
    <w:rsid w:val="004E7CF3"/>
    <w:rsid w:val="00501FD5"/>
    <w:rsid w:val="00506037"/>
    <w:rsid w:val="005142CF"/>
    <w:rsid w:val="005142FA"/>
    <w:rsid w:val="005146AF"/>
    <w:rsid w:val="005149F2"/>
    <w:rsid w:val="005206C6"/>
    <w:rsid w:val="005224E4"/>
    <w:rsid w:val="00527AE7"/>
    <w:rsid w:val="00535C64"/>
    <w:rsid w:val="005375EB"/>
    <w:rsid w:val="005415CD"/>
    <w:rsid w:val="00542A1C"/>
    <w:rsid w:val="00556853"/>
    <w:rsid w:val="00565C44"/>
    <w:rsid w:val="00566FC4"/>
    <w:rsid w:val="00567581"/>
    <w:rsid w:val="005709C3"/>
    <w:rsid w:val="005712A3"/>
    <w:rsid w:val="00573B98"/>
    <w:rsid w:val="005758AB"/>
    <w:rsid w:val="00581308"/>
    <w:rsid w:val="0058188E"/>
    <w:rsid w:val="00590F60"/>
    <w:rsid w:val="00591785"/>
    <w:rsid w:val="00593AAD"/>
    <w:rsid w:val="00595667"/>
    <w:rsid w:val="005964FD"/>
    <w:rsid w:val="005A1437"/>
    <w:rsid w:val="005A42E7"/>
    <w:rsid w:val="005B0AAC"/>
    <w:rsid w:val="005B0BEE"/>
    <w:rsid w:val="005B2186"/>
    <w:rsid w:val="005B230F"/>
    <w:rsid w:val="005B343E"/>
    <w:rsid w:val="005C7B5B"/>
    <w:rsid w:val="005C7D4A"/>
    <w:rsid w:val="005D0103"/>
    <w:rsid w:val="005D517E"/>
    <w:rsid w:val="005E7E3F"/>
    <w:rsid w:val="006032B2"/>
    <w:rsid w:val="00611FD5"/>
    <w:rsid w:val="00617766"/>
    <w:rsid w:val="00623D40"/>
    <w:rsid w:val="00624A0F"/>
    <w:rsid w:val="0062641A"/>
    <w:rsid w:val="00627612"/>
    <w:rsid w:val="00630340"/>
    <w:rsid w:val="00633432"/>
    <w:rsid w:val="00635197"/>
    <w:rsid w:val="006407A8"/>
    <w:rsid w:val="00640FA8"/>
    <w:rsid w:val="006413BD"/>
    <w:rsid w:val="00644C20"/>
    <w:rsid w:val="00645F6D"/>
    <w:rsid w:val="006463D6"/>
    <w:rsid w:val="006529B4"/>
    <w:rsid w:val="006575C7"/>
    <w:rsid w:val="006600E5"/>
    <w:rsid w:val="006628E3"/>
    <w:rsid w:val="006635CE"/>
    <w:rsid w:val="00663C07"/>
    <w:rsid w:val="00665FAC"/>
    <w:rsid w:val="00680820"/>
    <w:rsid w:val="0068148F"/>
    <w:rsid w:val="0068797B"/>
    <w:rsid w:val="0069631D"/>
    <w:rsid w:val="00696956"/>
    <w:rsid w:val="006A0766"/>
    <w:rsid w:val="006A1DF7"/>
    <w:rsid w:val="006A5C33"/>
    <w:rsid w:val="006A63E6"/>
    <w:rsid w:val="006B385D"/>
    <w:rsid w:val="006B5E98"/>
    <w:rsid w:val="006C2CBD"/>
    <w:rsid w:val="006C3415"/>
    <w:rsid w:val="006C43FA"/>
    <w:rsid w:val="006C4B0E"/>
    <w:rsid w:val="006C5263"/>
    <w:rsid w:val="006C73B5"/>
    <w:rsid w:val="006D0ADF"/>
    <w:rsid w:val="006D3FF3"/>
    <w:rsid w:val="006D6314"/>
    <w:rsid w:val="006D6B26"/>
    <w:rsid w:val="006D72D9"/>
    <w:rsid w:val="006E3685"/>
    <w:rsid w:val="006F0FCD"/>
    <w:rsid w:val="006F2957"/>
    <w:rsid w:val="006F29BF"/>
    <w:rsid w:val="007003C9"/>
    <w:rsid w:val="00705B55"/>
    <w:rsid w:val="0070781B"/>
    <w:rsid w:val="00707A59"/>
    <w:rsid w:val="00713437"/>
    <w:rsid w:val="007203E6"/>
    <w:rsid w:val="00720DD5"/>
    <w:rsid w:val="00721509"/>
    <w:rsid w:val="0073397F"/>
    <w:rsid w:val="0073593D"/>
    <w:rsid w:val="00736794"/>
    <w:rsid w:val="007378B8"/>
    <w:rsid w:val="0075331B"/>
    <w:rsid w:val="00755289"/>
    <w:rsid w:val="007556B8"/>
    <w:rsid w:val="007571A4"/>
    <w:rsid w:val="00757D7F"/>
    <w:rsid w:val="007633CA"/>
    <w:rsid w:val="007640B9"/>
    <w:rsid w:val="00764AC2"/>
    <w:rsid w:val="00765543"/>
    <w:rsid w:val="00775E99"/>
    <w:rsid w:val="00782ACF"/>
    <w:rsid w:val="0079601C"/>
    <w:rsid w:val="007A2997"/>
    <w:rsid w:val="007A59BD"/>
    <w:rsid w:val="007B1544"/>
    <w:rsid w:val="007B3E02"/>
    <w:rsid w:val="007B5066"/>
    <w:rsid w:val="007C0A01"/>
    <w:rsid w:val="007D0C2B"/>
    <w:rsid w:val="007D338B"/>
    <w:rsid w:val="007E17B7"/>
    <w:rsid w:val="007E5D59"/>
    <w:rsid w:val="007E6FB5"/>
    <w:rsid w:val="00800B1B"/>
    <w:rsid w:val="008014C5"/>
    <w:rsid w:val="008016BA"/>
    <w:rsid w:val="00802D37"/>
    <w:rsid w:val="00805910"/>
    <w:rsid w:val="00824304"/>
    <w:rsid w:val="00833B8E"/>
    <w:rsid w:val="008340F6"/>
    <w:rsid w:val="0083624D"/>
    <w:rsid w:val="00840483"/>
    <w:rsid w:val="00843481"/>
    <w:rsid w:val="00844728"/>
    <w:rsid w:val="00851E14"/>
    <w:rsid w:val="00856D20"/>
    <w:rsid w:val="008627F9"/>
    <w:rsid w:val="008760AC"/>
    <w:rsid w:val="008829FD"/>
    <w:rsid w:val="00886B88"/>
    <w:rsid w:val="00893B52"/>
    <w:rsid w:val="00894003"/>
    <w:rsid w:val="00894F48"/>
    <w:rsid w:val="008A0264"/>
    <w:rsid w:val="008A36D0"/>
    <w:rsid w:val="008A6C16"/>
    <w:rsid w:val="008B2A1E"/>
    <w:rsid w:val="008B40EF"/>
    <w:rsid w:val="008B410E"/>
    <w:rsid w:val="008B5EFF"/>
    <w:rsid w:val="008B67C5"/>
    <w:rsid w:val="008B774B"/>
    <w:rsid w:val="008C1193"/>
    <w:rsid w:val="008C3931"/>
    <w:rsid w:val="008C3D1B"/>
    <w:rsid w:val="008C6052"/>
    <w:rsid w:val="008C6B17"/>
    <w:rsid w:val="008D01A4"/>
    <w:rsid w:val="008D511C"/>
    <w:rsid w:val="008E28F6"/>
    <w:rsid w:val="008E6575"/>
    <w:rsid w:val="008F1AB4"/>
    <w:rsid w:val="008F3A35"/>
    <w:rsid w:val="008F62EB"/>
    <w:rsid w:val="009000FF"/>
    <w:rsid w:val="009060C5"/>
    <w:rsid w:val="00906E51"/>
    <w:rsid w:val="009077F9"/>
    <w:rsid w:val="00912C56"/>
    <w:rsid w:val="00913C12"/>
    <w:rsid w:val="00914282"/>
    <w:rsid w:val="00915443"/>
    <w:rsid w:val="00915471"/>
    <w:rsid w:val="00916479"/>
    <w:rsid w:val="0092030A"/>
    <w:rsid w:val="00920FF3"/>
    <w:rsid w:val="00921958"/>
    <w:rsid w:val="00921E96"/>
    <w:rsid w:val="00923324"/>
    <w:rsid w:val="009301B0"/>
    <w:rsid w:val="009321C8"/>
    <w:rsid w:val="00932552"/>
    <w:rsid w:val="0093300B"/>
    <w:rsid w:val="0093632E"/>
    <w:rsid w:val="00941425"/>
    <w:rsid w:val="009450B0"/>
    <w:rsid w:val="00952C65"/>
    <w:rsid w:val="00952E90"/>
    <w:rsid w:val="009615D9"/>
    <w:rsid w:val="009653F9"/>
    <w:rsid w:val="009656F1"/>
    <w:rsid w:val="009658AF"/>
    <w:rsid w:val="00966A04"/>
    <w:rsid w:val="00976195"/>
    <w:rsid w:val="00977484"/>
    <w:rsid w:val="0099174B"/>
    <w:rsid w:val="00993E9F"/>
    <w:rsid w:val="00994B74"/>
    <w:rsid w:val="00995540"/>
    <w:rsid w:val="00996803"/>
    <w:rsid w:val="009A0E59"/>
    <w:rsid w:val="009A2625"/>
    <w:rsid w:val="009A3CA9"/>
    <w:rsid w:val="009A486E"/>
    <w:rsid w:val="009A57D5"/>
    <w:rsid w:val="009B0B11"/>
    <w:rsid w:val="009B1119"/>
    <w:rsid w:val="009B216A"/>
    <w:rsid w:val="009B488A"/>
    <w:rsid w:val="009B4C20"/>
    <w:rsid w:val="009C1CDB"/>
    <w:rsid w:val="009C1FE9"/>
    <w:rsid w:val="009D1241"/>
    <w:rsid w:val="009D542C"/>
    <w:rsid w:val="009E255B"/>
    <w:rsid w:val="009E27DE"/>
    <w:rsid w:val="009E3779"/>
    <w:rsid w:val="009F265D"/>
    <w:rsid w:val="009F5A01"/>
    <w:rsid w:val="009F6C50"/>
    <w:rsid w:val="00A06D16"/>
    <w:rsid w:val="00A11D1A"/>
    <w:rsid w:val="00A16814"/>
    <w:rsid w:val="00A26823"/>
    <w:rsid w:val="00A32249"/>
    <w:rsid w:val="00A330DC"/>
    <w:rsid w:val="00A43B85"/>
    <w:rsid w:val="00A45098"/>
    <w:rsid w:val="00A46DE6"/>
    <w:rsid w:val="00A53EF4"/>
    <w:rsid w:val="00A6175B"/>
    <w:rsid w:val="00A63167"/>
    <w:rsid w:val="00A6523A"/>
    <w:rsid w:val="00A670BE"/>
    <w:rsid w:val="00A67B73"/>
    <w:rsid w:val="00A76813"/>
    <w:rsid w:val="00A8318F"/>
    <w:rsid w:val="00A83266"/>
    <w:rsid w:val="00A83C2E"/>
    <w:rsid w:val="00A867CB"/>
    <w:rsid w:val="00A91BDF"/>
    <w:rsid w:val="00A97358"/>
    <w:rsid w:val="00AA053A"/>
    <w:rsid w:val="00AA16A9"/>
    <w:rsid w:val="00AA218C"/>
    <w:rsid w:val="00AA531F"/>
    <w:rsid w:val="00AA73C8"/>
    <w:rsid w:val="00AA77E5"/>
    <w:rsid w:val="00AB2FF3"/>
    <w:rsid w:val="00AB332A"/>
    <w:rsid w:val="00AB376C"/>
    <w:rsid w:val="00AB7CCF"/>
    <w:rsid w:val="00AC1670"/>
    <w:rsid w:val="00AC7E40"/>
    <w:rsid w:val="00AD25D8"/>
    <w:rsid w:val="00AD6A1B"/>
    <w:rsid w:val="00AE115C"/>
    <w:rsid w:val="00AE4605"/>
    <w:rsid w:val="00AE54C6"/>
    <w:rsid w:val="00AE6493"/>
    <w:rsid w:val="00AE74E6"/>
    <w:rsid w:val="00AF0231"/>
    <w:rsid w:val="00AF48DD"/>
    <w:rsid w:val="00B116A6"/>
    <w:rsid w:val="00B124AE"/>
    <w:rsid w:val="00B1411E"/>
    <w:rsid w:val="00B2046B"/>
    <w:rsid w:val="00B31D9E"/>
    <w:rsid w:val="00B337BC"/>
    <w:rsid w:val="00B43641"/>
    <w:rsid w:val="00B44189"/>
    <w:rsid w:val="00B46FEE"/>
    <w:rsid w:val="00B52BC4"/>
    <w:rsid w:val="00B52BE5"/>
    <w:rsid w:val="00B546E1"/>
    <w:rsid w:val="00B5560A"/>
    <w:rsid w:val="00B57559"/>
    <w:rsid w:val="00B60942"/>
    <w:rsid w:val="00B60D61"/>
    <w:rsid w:val="00B61FCD"/>
    <w:rsid w:val="00B640A6"/>
    <w:rsid w:val="00B70349"/>
    <w:rsid w:val="00B74CA0"/>
    <w:rsid w:val="00B81AC7"/>
    <w:rsid w:val="00B8208A"/>
    <w:rsid w:val="00B845C4"/>
    <w:rsid w:val="00B84762"/>
    <w:rsid w:val="00B85BA4"/>
    <w:rsid w:val="00B863B8"/>
    <w:rsid w:val="00B95C35"/>
    <w:rsid w:val="00BA4DE3"/>
    <w:rsid w:val="00BA5863"/>
    <w:rsid w:val="00BA6068"/>
    <w:rsid w:val="00BA6F0C"/>
    <w:rsid w:val="00BB2D4D"/>
    <w:rsid w:val="00BB5039"/>
    <w:rsid w:val="00BC1306"/>
    <w:rsid w:val="00BD0DF7"/>
    <w:rsid w:val="00BD2E04"/>
    <w:rsid w:val="00BD628C"/>
    <w:rsid w:val="00BD7326"/>
    <w:rsid w:val="00BE682C"/>
    <w:rsid w:val="00BF0BE9"/>
    <w:rsid w:val="00BF43A3"/>
    <w:rsid w:val="00BF4EF6"/>
    <w:rsid w:val="00BF5ED2"/>
    <w:rsid w:val="00C0371B"/>
    <w:rsid w:val="00C1510D"/>
    <w:rsid w:val="00C16479"/>
    <w:rsid w:val="00C20708"/>
    <w:rsid w:val="00C2603B"/>
    <w:rsid w:val="00C317B0"/>
    <w:rsid w:val="00C33967"/>
    <w:rsid w:val="00C33DF5"/>
    <w:rsid w:val="00C34996"/>
    <w:rsid w:val="00C43021"/>
    <w:rsid w:val="00C43187"/>
    <w:rsid w:val="00C46B0D"/>
    <w:rsid w:val="00C5046D"/>
    <w:rsid w:val="00C53015"/>
    <w:rsid w:val="00C5382D"/>
    <w:rsid w:val="00C5543A"/>
    <w:rsid w:val="00C56701"/>
    <w:rsid w:val="00C60332"/>
    <w:rsid w:val="00C610A4"/>
    <w:rsid w:val="00C711A5"/>
    <w:rsid w:val="00C82A82"/>
    <w:rsid w:val="00C84606"/>
    <w:rsid w:val="00C84C76"/>
    <w:rsid w:val="00C8647F"/>
    <w:rsid w:val="00C95295"/>
    <w:rsid w:val="00CA053B"/>
    <w:rsid w:val="00CA1EC9"/>
    <w:rsid w:val="00CA31EF"/>
    <w:rsid w:val="00CA4144"/>
    <w:rsid w:val="00CA4FC8"/>
    <w:rsid w:val="00CA7409"/>
    <w:rsid w:val="00CA7DC7"/>
    <w:rsid w:val="00CB1D25"/>
    <w:rsid w:val="00CB372D"/>
    <w:rsid w:val="00CB45E3"/>
    <w:rsid w:val="00CB797F"/>
    <w:rsid w:val="00CC1963"/>
    <w:rsid w:val="00CC1BC8"/>
    <w:rsid w:val="00CC399E"/>
    <w:rsid w:val="00CC6FCD"/>
    <w:rsid w:val="00CD06BE"/>
    <w:rsid w:val="00CD21C2"/>
    <w:rsid w:val="00CD3A7F"/>
    <w:rsid w:val="00CE011D"/>
    <w:rsid w:val="00CE106B"/>
    <w:rsid w:val="00CE1D03"/>
    <w:rsid w:val="00CE1E94"/>
    <w:rsid w:val="00CE3760"/>
    <w:rsid w:val="00CE591C"/>
    <w:rsid w:val="00CE6C0E"/>
    <w:rsid w:val="00CE6CA0"/>
    <w:rsid w:val="00CE7854"/>
    <w:rsid w:val="00CF056E"/>
    <w:rsid w:val="00CF0656"/>
    <w:rsid w:val="00CF224C"/>
    <w:rsid w:val="00CF395F"/>
    <w:rsid w:val="00CF432D"/>
    <w:rsid w:val="00CF5D61"/>
    <w:rsid w:val="00CF61B3"/>
    <w:rsid w:val="00CF6E2D"/>
    <w:rsid w:val="00CF7F04"/>
    <w:rsid w:val="00D010F9"/>
    <w:rsid w:val="00D06378"/>
    <w:rsid w:val="00D1442C"/>
    <w:rsid w:val="00D15164"/>
    <w:rsid w:val="00D172A6"/>
    <w:rsid w:val="00D21E53"/>
    <w:rsid w:val="00D301F3"/>
    <w:rsid w:val="00D30B75"/>
    <w:rsid w:val="00D520D7"/>
    <w:rsid w:val="00D540F5"/>
    <w:rsid w:val="00D542B4"/>
    <w:rsid w:val="00D54F07"/>
    <w:rsid w:val="00D554E9"/>
    <w:rsid w:val="00D56D52"/>
    <w:rsid w:val="00D57240"/>
    <w:rsid w:val="00D6189D"/>
    <w:rsid w:val="00D64982"/>
    <w:rsid w:val="00D67CAB"/>
    <w:rsid w:val="00D73D25"/>
    <w:rsid w:val="00D82DFB"/>
    <w:rsid w:val="00D87CD8"/>
    <w:rsid w:val="00D950F5"/>
    <w:rsid w:val="00D95583"/>
    <w:rsid w:val="00DA3303"/>
    <w:rsid w:val="00DB07A8"/>
    <w:rsid w:val="00DB5E59"/>
    <w:rsid w:val="00DB6475"/>
    <w:rsid w:val="00DB6D45"/>
    <w:rsid w:val="00DC0375"/>
    <w:rsid w:val="00DC06B1"/>
    <w:rsid w:val="00DC6832"/>
    <w:rsid w:val="00DC6E9F"/>
    <w:rsid w:val="00DD119E"/>
    <w:rsid w:val="00DD2CDA"/>
    <w:rsid w:val="00DD7616"/>
    <w:rsid w:val="00DE016F"/>
    <w:rsid w:val="00DE139F"/>
    <w:rsid w:val="00DF10CA"/>
    <w:rsid w:val="00DF2BC1"/>
    <w:rsid w:val="00DF3E00"/>
    <w:rsid w:val="00DF5318"/>
    <w:rsid w:val="00DF6416"/>
    <w:rsid w:val="00DF670A"/>
    <w:rsid w:val="00E037FF"/>
    <w:rsid w:val="00E04997"/>
    <w:rsid w:val="00E10AFC"/>
    <w:rsid w:val="00E13B69"/>
    <w:rsid w:val="00E1530C"/>
    <w:rsid w:val="00E16B01"/>
    <w:rsid w:val="00E21F13"/>
    <w:rsid w:val="00E26C52"/>
    <w:rsid w:val="00E32608"/>
    <w:rsid w:val="00E32CE6"/>
    <w:rsid w:val="00E32D5C"/>
    <w:rsid w:val="00E3331D"/>
    <w:rsid w:val="00E34D6D"/>
    <w:rsid w:val="00E42A88"/>
    <w:rsid w:val="00E438CA"/>
    <w:rsid w:val="00E46759"/>
    <w:rsid w:val="00E511A2"/>
    <w:rsid w:val="00E526C4"/>
    <w:rsid w:val="00E62AD7"/>
    <w:rsid w:val="00E65908"/>
    <w:rsid w:val="00E71059"/>
    <w:rsid w:val="00E71071"/>
    <w:rsid w:val="00E715B8"/>
    <w:rsid w:val="00E72B98"/>
    <w:rsid w:val="00E76B93"/>
    <w:rsid w:val="00E774FE"/>
    <w:rsid w:val="00E80153"/>
    <w:rsid w:val="00E8148E"/>
    <w:rsid w:val="00E83799"/>
    <w:rsid w:val="00E845B3"/>
    <w:rsid w:val="00E849DE"/>
    <w:rsid w:val="00E86B5D"/>
    <w:rsid w:val="00E901B3"/>
    <w:rsid w:val="00E920D2"/>
    <w:rsid w:val="00E960F2"/>
    <w:rsid w:val="00E96B1C"/>
    <w:rsid w:val="00EA51AE"/>
    <w:rsid w:val="00EB20CB"/>
    <w:rsid w:val="00EB374F"/>
    <w:rsid w:val="00EB69F4"/>
    <w:rsid w:val="00EC3B4B"/>
    <w:rsid w:val="00EC7DB6"/>
    <w:rsid w:val="00ED0CCA"/>
    <w:rsid w:val="00ED11B8"/>
    <w:rsid w:val="00ED6F5E"/>
    <w:rsid w:val="00EE105A"/>
    <w:rsid w:val="00EE6C2B"/>
    <w:rsid w:val="00EF05CF"/>
    <w:rsid w:val="00EF1F90"/>
    <w:rsid w:val="00EF31D1"/>
    <w:rsid w:val="00EF7130"/>
    <w:rsid w:val="00EF756B"/>
    <w:rsid w:val="00F00086"/>
    <w:rsid w:val="00F027C9"/>
    <w:rsid w:val="00F04E1F"/>
    <w:rsid w:val="00F05D2E"/>
    <w:rsid w:val="00F065A8"/>
    <w:rsid w:val="00F12C32"/>
    <w:rsid w:val="00F21C2F"/>
    <w:rsid w:val="00F24BCD"/>
    <w:rsid w:val="00F251FA"/>
    <w:rsid w:val="00F25D7C"/>
    <w:rsid w:val="00F30206"/>
    <w:rsid w:val="00F37184"/>
    <w:rsid w:val="00F51473"/>
    <w:rsid w:val="00F51B1B"/>
    <w:rsid w:val="00F522F9"/>
    <w:rsid w:val="00F61DC3"/>
    <w:rsid w:val="00F62E79"/>
    <w:rsid w:val="00F63987"/>
    <w:rsid w:val="00F677BE"/>
    <w:rsid w:val="00F73157"/>
    <w:rsid w:val="00F73D34"/>
    <w:rsid w:val="00F765F5"/>
    <w:rsid w:val="00F76D96"/>
    <w:rsid w:val="00F801A0"/>
    <w:rsid w:val="00F8263B"/>
    <w:rsid w:val="00F833FF"/>
    <w:rsid w:val="00F84EC9"/>
    <w:rsid w:val="00F92DDD"/>
    <w:rsid w:val="00F931AC"/>
    <w:rsid w:val="00F94651"/>
    <w:rsid w:val="00F95255"/>
    <w:rsid w:val="00F95D94"/>
    <w:rsid w:val="00FA2F03"/>
    <w:rsid w:val="00FA425C"/>
    <w:rsid w:val="00FA743B"/>
    <w:rsid w:val="00FB0B8D"/>
    <w:rsid w:val="00FB4E81"/>
    <w:rsid w:val="00FB7EAA"/>
    <w:rsid w:val="00FD097E"/>
    <w:rsid w:val="00FD54C5"/>
    <w:rsid w:val="00FD6A22"/>
    <w:rsid w:val="00FE0CA2"/>
    <w:rsid w:val="00FE1E05"/>
    <w:rsid w:val="00FE2CEA"/>
    <w:rsid w:val="00FE4DBF"/>
    <w:rsid w:val="00FE74B8"/>
    <w:rsid w:val="00FF0D59"/>
    <w:rsid w:val="00FF352B"/>
    <w:rsid w:val="00FF6099"/>
    <w:rsid w:val="00FF7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E1FE9"/>
  <w15:chartTrackingRefBased/>
  <w15:docId w15:val="{44ECA446-3CF0-4D70-A272-AB3BA152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link w:val="NoSpacingChar"/>
    <w:uiPriority w:val="1"/>
    <w:qFormat/>
    <w:rsid w:val="009A2625"/>
    <w:rPr>
      <w:rFonts w:eastAsiaTheme="minorEastAsia"/>
    </w:rPr>
  </w:style>
  <w:style w:type="character" w:customStyle="1" w:styleId="NoSpacingChar">
    <w:name w:val="No Spacing Char"/>
    <w:basedOn w:val="DefaultParagraphFont"/>
    <w:link w:val="NoSpacing"/>
    <w:uiPriority w:val="1"/>
    <w:rsid w:val="009A2625"/>
    <w:rPr>
      <w:rFonts w:eastAsiaTheme="minorEastAsia"/>
    </w:rPr>
  </w:style>
  <w:style w:type="character" w:customStyle="1" w:styleId="apple-converted-space">
    <w:name w:val="apple-converted-space"/>
    <w:basedOn w:val="DefaultParagraphFont"/>
    <w:rsid w:val="00E037FF"/>
  </w:style>
  <w:style w:type="paragraph" w:customStyle="1" w:styleId="Default">
    <w:name w:val="Default"/>
    <w:rsid w:val="00E849DE"/>
    <w:pPr>
      <w:autoSpaceDE w:val="0"/>
      <w:autoSpaceDN w:val="0"/>
      <w:adjustRightInd w:val="0"/>
    </w:pPr>
    <w:rPr>
      <w:rFonts w:ascii="Calibri" w:hAnsi="Calibri" w:cs="Calibri"/>
      <w:color w:val="000000"/>
      <w:sz w:val="24"/>
      <w:szCs w:val="24"/>
      <w:lang w:val="en-IN"/>
    </w:rPr>
  </w:style>
  <w:style w:type="table" w:styleId="TableGrid">
    <w:name w:val="Table Grid"/>
    <w:basedOn w:val="TableNormal"/>
    <w:uiPriority w:val="39"/>
    <w:rsid w:val="008C3D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8wme">
    <w:name w:val="tl8wme"/>
    <w:basedOn w:val="DefaultParagraphFont"/>
    <w:rsid w:val="00C2603B"/>
  </w:style>
  <w:style w:type="paragraph" w:styleId="NormalWeb">
    <w:name w:val="Normal (Web)"/>
    <w:basedOn w:val="Normal"/>
    <w:uiPriority w:val="99"/>
    <w:semiHidden/>
    <w:unhideWhenUsed/>
    <w:rsid w:val="00DB5E59"/>
    <w:pPr>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09458">
      <w:bodyDiv w:val="1"/>
      <w:marLeft w:val="0"/>
      <w:marRight w:val="0"/>
      <w:marTop w:val="0"/>
      <w:marBottom w:val="0"/>
      <w:divBdr>
        <w:top w:val="none" w:sz="0" w:space="0" w:color="auto"/>
        <w:left w:val="none" w:sz="0" w:space="0" w:color="auto"/>
        <w:bottom w:val="none" w:sz="0" w:space="0" w:color="auto"/>
        <w:right w:val="none" w:sz="0" w:space="0" w:color="auto"/>
      </w:divBdr>
    </w:div>
    <w:div w:id="142047384">
      <w:bodyDiv w:val="1"/>
      <w:marLeft w:val="0"/>
      <w:marRight w:val="0"/>
      <w:marTop w:val="0"/>
      <w:marBottom w:val="0"/>
      <w:divBdr>
        <w:top w:val="none" w:sz="0" w:space="0" w:color="auto"/>
        <w:left w:val="none" w:sz="0" w:space="0" w:color="auto"/>
        <w:bottom w:val="none" w:sz="0" w:space="0" w:color="auto"/>
        <w:right w:val="none" w:sz="0" w:space="0" w:color="auto"/>
      </w:divBdr>
    </w:div>
    <w:div w:id="217596583">
      <w:bodyDiv w:val="1"/>
      <w:marLeft w:val="0"/>
      <w:marRight w:val="0"/>
      <w:marTop w:val="0"/>
      <w:marBottom w:val="0"/>
      <w:divBdr>
        <w:top w:val="none" w:sz="0" w:space="0" w:color="auto"/>
        <w:left w:val="none" w:sz="0" w:space="0" w:color="auto"/>
        <w:bottom w:val="none" w:sz="0" w:space="0" w:color="auto"/>
        <w:right w:val="none" w:sz="0" w:space="0" w:color="auto"/>
      </w:divBdr>
    </w:div>
    <w:div w:id="291446130">
      <w:bodyDiv w:val="1"/>
      <w:marLeft w:val="0"/>
      <w:marRight w:val="0"/>
      <w:marTop w:val="0"/>
      <w:marBottom w:val="0"/>
      <w:divBdr>
        <w:top w:val="none" w:sz="0" w:space="0" w:color="auto"/>
        <w:left w:val="none" w:sz="0" w:space="0" w:color="auto"/>
        <w:bottom w:val="none" w:sz="0" w:space="0" w:color="auto"/>
        <w:right w:val="none" w:sz="0" w:space="0" w:color="auto"/>
      </w:divBdr>
    </w:div>
    <w:div w:id="322246236">
      <w:bodyDiv w:val="1"/>
      <w:marLeft w:val="0"/>
      <w:marRight w:val="0"/>
      <w:marTop w:val="0"/>
      <w:marBottom w:val="0"/>
      <w:divBdr>
        <w:top w:val="none" w:sz="0" w:space="0" w:color="auto"/>
        <w:left w:val="none" w:sz="0" w:space="0" w:color="auto"/>
        <w:bottom w:val="none" w:sz="0" w:space="0" w:color="auto"/>
        <w:right w:val="none" w:sz="0" w:space="0" w:color="auto"/>
      </w:divBdr>
    </w:div>
    <w:div w:id="197417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HITA%20S\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04A99DA1-4C28-4EEA-842A-D6976D222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9418</TotalTime>
  <Pages>100</Pages>
  <Words>18698</Words>
  <Characters>106582</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125030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DESIGN DOCUMENT</dc:title>
  <dc:subject>tEAM: DIGITAL FORTRESS</dc:subject>
  <dc:creator>p</dc:creator>
  <cp:keywords/>
  <dc:description/>
  <cp:lastModifiedBy>NIKHITA S</cp:lastModifiedBy>
  <cp:revision>765</cp:revision>
  <dcterms:created xsi:type="dcterms:W3CDTF">2017-02-19T01:16:00Z</dcterms:created>
  <dcterms:modified xsi:type="dcterms:W3CDTF">2017-05-11T11:16:00Z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